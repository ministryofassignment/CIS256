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A4439" w14:textId="77777777" w:rsidR="00C844DA" w:rsidRDefault="002879F7" w:rsidP="002879F7">
      <w:pPr>
        <w:pStyle w:val="Heading1"/>
      </w:pPr>
      <w:r>
        <w:t>Overview</w:t>
      </w:r>
    </w:p>
    <w:p w14:paraId="1AA83180" w14:textId="79C92286" w:rsidR="002879F7" w:rsidRDefault="000444B3">
      <w:r>
        <w:t xml:space="preserve">In this </w:t>
      </w:r>
      <w:r w:rsidR="19D8537D">
        <w:t>guided practice</w:t>
      </w:r>
      <w:r>
        <w:t xml:space="preserve"> you</w:t>
      </w:r>
      <w:r w:rsidR="006D3D83">
        <w:t xml:space="preserve"> will </w:t>
      </w:r>
      <w:r>
        <w:t xml:space="preserve">download and </w:t>
      </w:r>
      <w:r w:rsidR="006D3D83">
        <w:t>deploy the software in our software</w:t>
      </w:r>
      <w:r>
        <w:t xml:space="preserve"> share</w:t>
      </w:r>
      <w:r w:rsidR="006D3D83">
        <w:t xml:space="preserve"> using group policy.</w:t>
      </w:r>
    </w:p>
    <w:p w14:paraId="417FB977" w14:textId="77777777" w:rsidR="002879F7" w:rsidRDefault="002879F7" w:rsidP="002879F7">
      <w:pPr>
        <w:pStyle w:val="Heading1"/>
      </w:pPr>
      <w:r>
        <w:t>Objectives</w:t>
      </w:r>
    </w:p>
    <w:p w14:paraId="5BFAEC63" w14:textId="33F71169" w:rsidR="006D3D83" w:rsidRDefault="006D3D83" w:rsidP="006D3D83">
      <w:pPr>
        <w:pStyle w:val="ListParagraph"/>
        <w:numPr>
          <w:ilvl w:val="0"/>
          <w:numId w:val="1"/>
        </w:numPr>
      </w:pPr>
      <w:r>
        <w:t xml:space="preserve">Be able to publish software using group </w:t>
      </w:r>
      <w:r w:rsidR="2CC338BB">
        <w:t>policy.</w:t>
      </w:r>
    </w:p>
    <w:p w14:paraId="444B69DB" w14:textId="712663A0" w:rsidR="002879F7" w:rsidRDefault="006D3D83" w:rsidP="006D3D83">
      <w:pPr>
        <w:pStyle w:val="ListParagraph"/>
        <w:numPr>
          <w:ilvl w:val="0"/>
          <w:numId w:val="1"/>
        </w:numPr>
      </w:pPr>
      <w:r>
        <w:t xml:space="preserve">Be able to assign software to users or computers using group </w:t>
      </w:r>
      <w:r w:rsidR="5BFC7AD4">
        <w:t>policy.</w:t>
      </w:r>
    </w:p>
    <w:p w14:paraId="1C28D2DF" w14:textId="77777777" w:rsidR="002879F7" w:rsidRDefault="002879F7" w:rsidP="002879F7">
      <w:pPr>
        <w:pStyle w:val="Heading1"/>
      </w:pPr>
      <w:r>
        <w:t>Prerequisites</w:t>
      </w:r>
    </w:p>
    <w:p w14:paraId="652E8675" w14:textId="4B0778A9" w:rsidR="002879F7" w:rsidRDefault="19D8537D" w:rsidP="005E5E7A">
      <w:pPr>
        <w:pStyle w:val="ListParagraph"/>
        <w:numPr>
          <w:ilvl w:val="0"/>
          <w:numId w:val="9"/>
        </w:numPr>
      </w:pPr>
      <w:r>
        <w:t>Guided practice</w:t>
      </w:r>
      <w:r w:rsidR="006D3D83">
        <w:t xml:space="preserve"> - </w:t>
      </w:r>
      <w:r w:rsidR="006D3D83" w:rsidRPr="005E5E7A">
        <w:rPr>
          <w:b/>
          <w:bCs/>
        </w:rPr>
        <w:t xml:space="preserve">Creating </w:t>
      </w:r>
      <w:r w:rsidR="000444B3" w:rsidRPr="005E5E7A">
        <w:rPr>
          <w:b/>
          <w:bCs/>
        </w:rPr>
        <w:t>A</w:t>
      </w:r>
      <w:r w:rsidR="00AC2709" w:rsidRPr="005E5E7A">
        <w:rPr>
          <w:b/>
          <w:bCs/>
        </w:rPr>
        <w:t xml:space="preserve">ctive </w:t>
      </w:r>
      <w:r w:rsidR="000444B3" w:rsidRPr="005E5E7A">
        <w:rPr>
          <w:b/>
          <w:bCs/>
        </w:rPr>
        <w:t>D</w:t>
      </w:r>
      <w:r w:rsidR="00AC2709" w:rsidRPr="005E5E7A">
        <w:rPr>
          <w:b/>
          <w:bCs/>
        </w:rPr>
        <w:t>irectory</w:t>
      </w:r>
      <w:r w:rsidR="000444B3" w:rsidRPr="005E5E7A">
        <w:rPr>
          <w:b/>
          <w:bCs/>
        </w:rPr>
        <w:t xml:space="preserve"> Objects</w:t>
      </w:r>
      <w:r w:rsidR="000444B3">
        <w:t xml:space="preserve"> is complete.</w:t>
      </w:r>
    </w:p>
    <w:p w14:paraId="78ACC1A2" w14:textId="1CACB18D" w:rsidR="00AC2709" w:rsidRDefault="005E5E7A" w:rsidP="005E5E7A">
      <w:pPr>
        <w:pStyle w:val="ListParagraph"/>
        <w:numPr>
          <w:ilvl w:val="0"/>
          <w:numId w:val="9"/>
        </w:numPr>
      </w:pPr>
      <w:r>
        <w:t xml:space="preserve">Verify that </w:t>
      </w:r>
      <w:hyperlink r:id="rId11" w:history="1">
        <w:r w:rsidR="005A60B3" w:rsidRPr="00DD47B8">
          <w:rPr>
            <w:rStyle w:val="Hyperlink"/>
          </w:rPr>
          <w:t>\\absdc1\software</w:t>
        </w:r>
      </w:hyperlink>
      <w:r>
        <w:t xml:space="preserve"> share exists</w:t>
      </w:r>
      <w:r w:rsidR="003E4372">
        <w:t xml:space="preserve"> and that </w:t>
      </w:r>
      <w:r w:rsidR="003E4372" w:rsidRPr="00B84E1C">
        <w:rPr>
          <w:b/>
          <w:bCs/>
        </w:rPr>
        <w:t>ABS</w:t>
      </w:r>
      <w:r w:rsidR="00B84E1C" w:rsidRPr="00B84E1C">
        <w:rPr>
          <w:b/>
          <w:bCs/>
        </w:rPr>
        <w:t>DC1-Software-R</w:t>
      </w:r>
      <w:r w:rsidR="00B84E1C">
        <w:t xml:space="preserve"> group has </w:t>
      </w:r>
      <w:r w:rsidR="00B84E1C" w:rsidRPr="00B84E1C">
        <w:rPr>
          <w:b/>
          <w:bCs/>
        </w:rPr>
        <w:t>Read</w:t>
      </w:r>
      <w:r w:rsidR="00B84E1C">
        <w:t xml:space="preserve"> permission to the share.</w:t>
      </w:r>
    </w:p>
    <w:p w14:paraId="44E9215A" w14:textId="77777777" w:rsidR="002879F7" w:rsidRDefault="002879F7" w:rsidP="002879F7">
      <w:pPr>
        <w:pStyle w:val="Heading1"/>
      </w:pPr>
      <w:r>
        <w:t>Scenario</w:t>
      </w:r>
    </w:p>
    <w:p w14:paraId="3EB15449" w14:textId="40FD0778" w:rsidR="002879F7" w:rsidRDefault="006D3D83">
      <w:r>
        <w:t xml:space="preserve">ABS Corporation requires all software to be deployed remotely using </w:t>
      </w:r>
      <w:r w:rsidRPr="005A60B3">
        <w:rPr>
          <w:b/>
          <w:bCs/>
        </w:rPr>
        <w:t xml:space="preserve">Group </w:t>
      </w:r>
      <w:r w:rsidR="005A60B3">
        <w:rPr>
          <w:b/>
          <w:bCs/>
        </w:rPr>
        <w:t>P</w:t>
      </w:r>
      <w:r w:rsidRPr="005A60B3">
        <w:rPr>
          <w:b/>
          <w:bCs/>
        </w:rPr>
        <w:t>olicy</w:t>
      </w:r>
      <w:r>
        <w:t xml:space="preserve">. In this </w:t>
      </w:r>
      <w:r w:rsidR="19D8537D">
        <w:t>guided practice</w:t>
      </w:r>
      <w:r>
        <w:t xml:space="preserve"> you will configure </w:t>
      </w:r>
      <w:r w:rsidRPr="005A60B3">
        <w:rPr>
          <w:b/>
          <w:bCs/>
        </w:rPr>
        <w:t xml:space="preserve">Group </w:t>
      </w:r>
      <w:r w:rsidR="005A60B3" w:rsidRPr="005A60B3">
        <w:rPr>
          <w:b/>
          <w:bCs/>
        </w:rPr>
        <w:t>P</w:t>
      </w:r>
      <w:r w:rsidRPr="005A60B3">
        <w:rPr>
          <w:b/>
          <w:bCs/>
        </w:rPr>
        <w:t>olicy</w:t>
      </w:r>
      <w:r>
        <w:t xml:space="preserve"> to assign software to individual users and computers and publish software for later installation by users. </w:t>
      </w:r>
    </w:p>
    <w:p w14:paraId="33FB3F26" w14:textId="77777777" w:rsidR="002879F7" w:rsidRDefault="002879F7" w:rsidP="002879F7">
      <w:pPr>
        <w:pStyle w:val="Heading1"/>
      </w:pPr>
      <w:r>
        <w:t>Tasks</w:t>
      </w:r>
    </w:p>
    <w:p w14:paraId="48B26B59" w14:textId="77777777" w:rsidR="002879F7" w:rsidRDefault="006D3D83" w:rsidP="002879F7">
      <w:pPr>
        <w:pStyle w:val="Heading2"/>
      </w:pPr>
      <w:r>
        <w:t>Publishing software with group policy</w:t>
      </w:r>
    </w:p>
    <w:p w14:paraId="7FCD074D" w14:textId="24C4852E" w:rsidR="002879F7" w:rsidRDefault="006D3D83" w:rsidP="002879F7">
      <w:r>
        <w:t xml:space="preserve">Publishing software using group policy allows users to install software on demand. The software does not get automatically installed. The user must choose to install the software from the Programs and Features applet in the control </w:t>
      </w:r>
      <w:r w:rsidR="151CC377">
        <w:t>panel.</w:t>
      </w:r>
    </w:p>
    <w:p w14:paraId="779E0A3B" w14:textId="75800C15" w:rsidR="006D3D83" w:rsidRDefault="00477F2A" w:rsidP="002879F7">
      <w:r>
        <w:t>P</w:t>
      </w:r>
      <w:r w:rsidR="006D3D83" w:rsidRPr="005A60B3">
        <w:rPr>
          <w:bCs/>
        </w:rPr>
        <w:t>ublish</w:t>
      </w:r>
      <w:r w:rsidR="006D3D83">
        <w:t xml:space="preserve"> the </w:t>
      </w:r>
      <w:r w:rsidR="00E05741">
        <w:rPr>
          <w:b/>
        </w:rPr>
        <w:t xml:space="preserve">MBSA </w:t>
      </w:r>
      <w:r w:rsidR="00E05741">
        <w:t>software</w:t>
      </w:r>
      <w:r w:rsidR="006D3D83">
        <w:t xml:space="preserve"> using group policy:</w:t>
      </w:r>
    </w:p>
    <w:p w14:paraId="04FB83FB" w14:textId="77777777" w:rsidR="006D3D83" w:rsidRDefault="00450A80" w:rsidP="00941B03">
      <w:pPr>
        <w:pStyle w:val="ListParagraph"/>
        <w:numPr>
          <w:ilvl w:val="0"/>
          <w:numId w:val="2"/>
        </w:numPr>
      </w:pPr>
      <w:r w:rsidRPr="00477F2A">
        <w:rPr>
          <w:bCs/>
        </w:rPr>
        <w:t>Logon</w:t>
      </w:r>
      <w:r>
        <w:t xml:space="preserve"> to the </w:t>
      </w:r>
      <w:r w:rsidR="000444B3" w:rsidRPr="000444B3">
        <w:rPr>
          <w:b/>
        </w:rPr>
        <w:t>CIS256-DC1</w:t>
      </w:r>
      <w:r w:rsidR="000444B3">
        <w:t xml:space="preserve"> virtual machine</w:t>
      </w:r>
      <w:r>
        <w:t xml:space="preserve"> (</w:t>
      </w:r>
      <w:r w:rsidR="000444B3">
        <w:rPr>
          <w:b/>
        </w:rPr>
        <w:t>ABSDC1</w:t>
      </w:r>
      <w:r>
        <w:t xml:space="preserve">) using the </w:t>
      </w:r>
      <w:proofErr w:type="spellStart"/>
      <w:r w:rsidRPr="00DD4A41">
        <w:rPr>
          <w:b/>
        </w:rPr>
        <w:t>absadmin</w:t>
      </w:r>
      <w:proofErr w:type="spellEnd"/>
      <w:r>
        <w:t xml:space="preserve"> account.</w:t>
      </w:r>
    </w:p>
    <w:p w14:paraId="4002E21D" w14:textId="4C5C691B" w:rsidR="000444B3" w:rsidRDefault="005C2E98" w:rsidP="00941B03">
      <w:pPr>
        <w:pStyle w:val="ListParagraph"/>
        <w:numPr>
          <w:ilvl w:val="0"/>
          <w:numId w:val="2"/>
        </w:numPr>
      </w:pPr>
      <w:r w:rsidRPr="00477F2A">
        <w:rPr>
          <w:noProof/>
        </w:rPr>
        <w:drawing>
          <wp:anchor distT="0" distB="0" distL="114300" distR="114300" simplePos="0" relativeHeight="251659264" behindDoc="0" locked="0" layoutInCell="1" allowOverlap="1" wp14:anchorId="155832F3" wp14:editId="7524D583">
            <wp:simplePos x="0" y="0"/>
            <wp:positionH relativeFrom="column">
              <wp:posOffset>4617720</wp:posOffset>
            </wp:positionH>
            <wp:positionV relativeFrom="paragraph">
              <wp:posOffset>31115</wp:posOffset>
            </wp:positionV>
            <wp:extent cx="1380952" cy="80952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0952" cy="809524"/>
                    </a:xfrm>
                    <a:prstGeom prst="rect">
                      <a:avLst/>
                    </a:prstGeom>
                  </pic:spPr>
                </pic:pic>
              </a:graphicData>
            </a:graphic>
          </wp:anchor>
        </w:drawing>
      </w:r>
      <w:r w:rsidR="000444B3" w:rsidRPr="00477F2A">
        <w:t>Create</w:t>
      </w:r>
      <w:r w:rsidR="000444B3">
        <w:t xml:space="preserve"> a </w:t>
      </w:r>
      <w:r w:rsidR="000444B3" w:rsidRPr="00477F2A">
        <w:t>folder</w:t>
      </w:r>
      <w:r w:rsidR="000444B3">
        <w:t xml:space="preserve"> named </w:t>
      </w:r>
      <w:r w:rsidR="000444B3" w:rsidRPr="0C8F49BA">
        <w:rPr>
          <w:b/>
          <w:bCs/>
        </w:rPr>
        <w:t>Chrome</w:t>
      </w:r>
      <w:r w:rsidR="000444B3">
        <w:t xml:space="preserve">, </w:t>
      </w:r>
      <w:r w:rsidR="000444B3" w:rsidRPr="0C8F49BA">
        <w:rPr>
          <w:b/>
          <w:bCs/>
        </w:rPr>
        <w:t>7zip</w:t>
      </w:r>
      <w:r w:rsidR="000444B3">
        <w:t xml:space="preserve">, and </w:t>
      </w:r>
      <w:r w:rsidR="000444B3" w:rsidRPr="0C8F49BA">
        <w:rPr>
          <w:b/>
          <w:bCs/>
        </w:rPr>
        <w:t>MBSA</w:t>
      </w:r>
      <w:r w:rsidR="000444B3">
        <w:t xml:space="preserve"> </w:t>
      </w:r>
      <w:r w:rsidR="000444B3" w:rsidRPr="00477F2A">
        <w:t>in</w:t>
      </w:r>
      <w:r w:rsidR="000444B3">
        <w:t xml:space="preserve"> </w:t>
      </w:r>
      <w:r w:rsidR="000444B3" w:rsidRPr="005C2E98">
        <w:t>the</w:t>
      </w:r>
      <w:r w:rsidR="000444B3" w:rsidRPr="0C8F49BA">
        <w:rPr>
          <w:b/>
          <w:bCs/>
        </w:rPr>
        <w:t xml:space="preserve"> c:\shares\software</w:t>
      </w:r>
      <w:r w:rsidR="000444B3">
        <w:t xml:space="preserve"> folder</w:t>
      </w:r>
      <w:r w:rsidR="00477F2A">
        <w:t>.</w:t>
      </w:r>
    </w:p>
    <w:p w14:paraId="49A959A3" w14:textId="77777777" w:rsidR="000444B3" w:rsidRPr="000444B3" w:rsidRDefault="000444B3" w:rsidP="00941B03">
      <w:pPr>
        <w:pStyle w:val="ListParagraph"/>
        <w:numPr>
          <w:ilvl w:val="0"/>
          <w:numId w:val="2"/>
        </w:numPr>
      </w:pPr>
      <w:r w:rsidRPr="00477F2A">
        <w:rPr>
          <w:bCs/>
        </w:rPr>
        <w:t>Download</w:t>
      </w:r>
      <w:r>
        <w:t xml:space="preserve"> the </w:t>
      </w:r>
      <w:r w:rsidRPr="000444B3">
        <w:rPr>
          <w:b/>
        </w:rPr>
        <w:t>7-zip</w:t>
      </w:r>
      <w:r>
        <w:t xml:space="preserve">, </w:t>
      </w:r>
      <w:r w:rsidRPr="000444B3">
        <w:rPr>
          <w:b/>
        </w:rPr>
        <w:t>MBSA</w:t>
      </w:r>
      <w:r>
        <w:t xml:space="preserve">, and </w:t>
      </w:r>
      <w:r w:rsidRPr="000444B3">
        <w:rPr>
          <w:b/>
        </w:rPr>
        <w:t>Google</w:t>
      </w:r>
      <w:r>
        <w:t xml:space="preserve"> </w:t>
      </w:r>
      <w:r w:rsidRPr="000444B3">
        <w:rPr>
          <w:b/>
        </w:rPr>
        <w:t>Chrome</w:t>
      </w:r>
      <w:r>
        <w:t xml:space="preserve"> </w:t>
      </w:r>
      <w:proofErr w:type="spellStart"/>
      <w:r>
        <w:t>msi</w:t>
      </w:r>
      <w:proofErr w:type="spellEnd"/>
      <w:r>
        <w:t xml:space="preserve"> files from the course website and place them in the associated folders that you created above.</w:t>
      </w:r>
      <w:r w:rsidR="005C2E98" w:rsidRPr="005C2E98">
        <w:rPr>
          <w:noProof/>
        </w:rPr>
        <w:t xml:space="preserve"> </w:t>
      </w:r>
    </w:p>
    <w:p w14:paraId="00E099A9" w14:textId="77777777" w:rsidR="00450A80" w:rsidRDefault="00450A80" w:rsidP="00941B03">
      <w:pPr>
        <w:pStyle w:val="ListParagraph"/>
        <w:numPr>
          <w:ilvl w:val="0"/>
          <w:numId w:val="2"/>
        </w:numPr>
      </w:pPr>
      <w:r w:rsidRPr="00477F2A">
        <w:rPr>
          <w:bCs/>
        </w:rPr>
        <w:t>Open</w:t>
      </w:r>
      <w:r>
        <w:t xml:space="preserve"> the </w:t>
      </w:r>
      <w:r w:rsidRPr="00DD4A41">
        <w:rPr>
          <w:b/>
        </w:rPr>
        <w:t>Group Policy Management Console</w:t>
      </w:r>
    </w:p>
    <w:p w14:paraId="43739AE5" w14:textId="2F1D678F" w:rsidR="00450A80" w:rsidRDefault="00450A80" w:rsidP="00941B03">
      <w:pPr>
        <w:pStyle w:val="ListParagraph"/>
        <w:numPr>
          <w:ilvl w:val="0"/>
          <w:numId w:val="2"/>
        </w:numPr>
      </w:pPr>
      <w:r w:rsidRPr="00477F2A">
        <w:rPr>
          <w:bCs/>
        </w:rPr>
        <w:t>Navigate</w:t>
      </w:r>
      <w:r>
        <w:t xml:space="preserve"> to the </w:t>
      </w:r>
      <w:r w:rsidRPr="00DD4A41">
        <w:rPr>
          <w:b/>
        </w:rPr>
        <w:t>Forest: abscorp.com</w:t>
      </w:r>
      <w:r w:rsidR="00C41BC1">
        <w:rPr>
          <w:b/>
        </w:rPr>
        <w:t xml:space="preserve"> </w:t>
      </w:r>
      <w:r w:rsidRPr="00DD4A41">
        <w:rPr>
          <w:rFonts w:ascii="Wingdings" w:eastAsia="Wingdings" w:hAnsi="Wingdings" w:cs="Wingdings"/>
          <w:b/>
        </w:rPr>
        <w:t>à</w:t>
      </w:r>
      <w:r w:rsidR="00C41BC1">
        <w:rPr>
          <w:rFonts w:ascii="Wingdings" w:eastAsia="Wingdings" w:hAnsi="Wingdings" w:cs="Wingdings"/>
          <w:b/>
        </w:rPr>
        <w:t xml:space="preserve"> </w:t>
      </w:r>
      <w:r w:rsidRPr="00DD4A41">
        <w:rPr>
          <w:b/>
        </w:rPr>
        <w:t>Domains</w:t>
      </w:r>
      <w:r w:rsidR="00C41BC1">
        <w:rPr>
          <w:b/>
        </w:rPr>
        <w:t xml:space="preserve"> </w:t>
      </w:r>
      <w:r w:rsidR="005C2E98" w:rsidRPr="005C2E98">
        <w:rPr>
          <w:rFonts w:ascii="Wingdings" w:eastAsia="Wingdings" w:hAnsi="Wingdings" w:cs="Wingdings"/>
          <w:b/>
        </w:rPr>
        <w:t>à</w:t>
      </w:r>
      <w:r w:rsidR="00C41BC1">
        <w:rPr>
          <w:rFonts w:ascii="Wingdings" w:eastAsia="Wingdings" w:hAnsi="Wingdings" w:cs="Wingdings"/>
          <w:b/>
        </w:rPr>
        <w:t xml:space="preserve"> </w:t>
      </w:r>
      <w:r w:rsidR="005C2E98">
        <w:rPr>
          <w:b/>
        </w:rPr>
        <w:t>abscorp.com</w:t>
      </w:r>
    </w:p>
    <w:p w14:paraId="450A2D5E" w14:textId="103904CE" w:rsidR="00450A80" w:rsidRDefault="00450A80" w:rsidP="00941B03">
      <w:pPr>
        <w:pStyle w:val="ListParagraph"/>
        <w:numPr>
          <w:ilvl w:val="0"/>
          <w:numId w:val="2"/>
        </w:numPr>
      </w:pPr>
      <w:r w:rsidRPr="00477F2A">
        <w:rPr>
          <w:bCs/>
        </w:rPr>
        <w:t>Select</w:t>
      </w:r>
      <w:r>
        <w:t xml:space="preserve"> </w:t>
      </w:r>
      <w:r w:rsidRPr="00DD4A41">
        <w:rPr>
          <w:b/>
        </w:rPr>
        <w:t xml:space="preserve">Create a GPO in this </w:t>
      </w:r>
      <w:proofErr w:type="gramStart"/>
      <w:r w:rsidRPr="00DD4A41">
        <w:rPr>
          <w:b/>
        </w:rPr>
        <w:t>domain, and</w:t>
      </w:r>
      <w:proofErr w:type="gramEnd"/>
      <w:r w:rsidRPr="00DD4A41">
        <w:rPr>
          <w:b/>
        </w:rPr>
        <w:t xml:space="preserve"> Link it here…</w:t>
      </w:r>
      <w:r>
        <w:t xml:space="preserve"> from the </w:t>
      </w:r>
      <w:r w:rsidRPr="00DD4A41">
        <w:rPr>
          <w:b/>
        </w:rPr>
        <w:t xml:space="preserve">context menu </w:t>
      </w:r>
      <w:r>
        <w:t xml:space="preserve">for </w:t>
      </w:r>
      <w:r w:rsidRPr="00DD4A41">
        <w:rPr>
          <w:b/>
        </w:rPr>
        <w:t>abscorp.com</w:t>
      </w:r>
      <w:r w:rsidR="00477F2A">
        <w:rPr>
          <w:b/>
        </w:rPr>
        <w:t>.</w:t>
      </w:r>
    </w:p>
    <w:p w14:paraId="327B3CDA" w14:textId="77777777" w:rsidR="00450A80" w:rsidRDefault="00D50B60" w:rsidP="00941B03">
      <w:pPr>
        <w:pStyle w:val="ListParagraph"/>
        <w:numPr>
          <w:ilvl w:val="0"/>
          <w:numId w:val="2"/>
        </w:numPr>
      </w:pPr>
      <w:r>
        <w:lastRenderedPageBreak/>
        <w:t xml:space="preserve">In the </w:t>
      </w:r>
      <w:r w:rsidRPr="00DD4A41">
        <w:rPr>
          <w:b/>
        </w:rPr>
        <w:t>New GPO</w:t>
      </w:r>
      <w:r>
        <w:t xml:space="preserve"> dialog box, </w:t>
      </w:r>
      <w:r w:rsidRPr="00DD4A41">
        <w:rPr>
          <w:b/>
        </w:rPr>
        <w:t>name</w:t>
      </w:r>
      <w:r>
        <w:t xml:space="preserve"> the Group Policy - </w:t>
      </w:r>
      <w:r w:rsidRPr="00DD4A41">
        <w:rPr>
          <w:b/>
        </w:rPr>
        <w:t>ABS Corporation Software</w:t>
      </w:r>
      <w:r w:rsidR="005C2E98">
        <w:rPr>
          <w:b/>
        </w:rPr>
        <w:t xml:space="preserve"> Installation</w:t>
      </w:r>
      <w:r>
        <w:t xml:space="preserve"> </w:t>
      </w:r>
      <w:r w:rsidRPr="005C2E98">
        <w:t>and</w:t>
      </w:r>
      <w:r w:rsidRPr="00DD4A41">
        <w:rPr>
          <w:b/>
        </w:rPr>
        <w:t xml:space="preserve"> </w:t>
      </w:r>
      <w:r w:rsidRPr="00477F2A">
        <w:rPr>
          <w:bCs/>
        </w:rPr>
        <w:t>click</w:t>
      </w:r>
      <w:r w:rsidRPr="00DD4A41">
        <w:rPr>
          <w:b/>
        </w:rPr>
        <w:t xml:space="preserve"> OK</w:t>
      </w:r>
      <w:r>
        <w:t>.</w:t>
      </w:r>
    </w:p>
    <w:p w14:paraId="3CDA3889" w14:textId="45E033BD" w:rsidR="00D50B60" w:rsidRDefault="00D50B60" w:rsidP="00941B03">
      <w:pPr>
        <w:pStyle w:val="ListParagraph"/>
        <w:numPr>
          <w:ilvl w:val="0"/>
          <w:numId w:val="2"/>
        </w:numPr>
      </w:pPr>
      <w:r w:rsidRPr="00477F2A">
        <w:rPr>
          <w:bCs/>
        </w:rPr>
        <w:t>Right</w:t>
      </w:r>
      <w:r w:rsidRPr="00DD4A41">
        <w:rPr>
          <w:b/>
        </w:rPr>
        <w:t>-</w:t>
      </w:r>
      <w:r w:rsidR="00477F2A">
        <w:rPr>
          <w:bCs/>
        </w:rPr>
        <w:t>c</w:t>
      </w:r>
      <w:r w:rsidRPr="00477F2A">
        <w:rPr>
          <w:bCs/>
        </w:rPr>
        <w:t>lick</w:t>
      </w:r>
      <w:r>
        <w:t xml:space="preserve"> the policy you created and </w:t>
      </w:r>
      <w:r w:rsidRPr="00477F2A">
        <w:rPr>
          <w:bCs/>
        </w:rPr>
        <w:t>select</w:t>
      </w:r>
      <w:r w:rsidRPr="00DD4A41">
        <w:rPr>
          <w:b/>
        </w:rPr>
        <w:t xml:space="preserve"> Edit</w:t>
      </w:r>
      <w:r>
        <w:t xml:space="preserve"> from the context menu.</w:t>
      </w:r>
    </w:p>
    <w:p w14:paraId="1AB7A23C" w14:textId="75E43F18" w:rsidR="00D50B60" w:rsidRDefault="00D50B60" w:rsidP="00941B03">
      <w:pPr>
        <w:pStyle w:val="ListParagraph"/>
        <w:numPr>
          <w:ilvl w:val="0"/>
          <w:numId w:val="2"/>
        </w:numPr>
      </w:pPr>
      <w:r w:rsidRPr="00477F2A">
        <w:rPr>
          <w:bCs/>
        </w:rPr>
        <w:t>Navigate</w:t>
      </w:r>
      <w:r>
        <w:t xml:space="preserve"> to the </w:t>
      </w:r>
      <w:r w:rsidRPr="00DD4A41">
        <w:rPr>
          <w:b/>
        </w:rPr>
        <w:t>User Configuration</w:t>
      </w:r>
      <w:r w:rsidR="004536BF">
        <w:rPr>
          <w:b/>
        </w:rPr>
        <w:t xml:space="preserve"> </w:t>
      </w:r>
      <w:r w:rsidRPr="00DD4A41">
        <w:rPr>
          <w:rFonts w:ascii="Wingdings" w:eastAsia="Wingdings" w:hAnsi="Wingdings" w:cs="Wingdings"/>
          <w:b/>
        </w:rPr>
        <w:t>à</w:t>
      </w:r>
      <w:r w:rsidR="004536BF">
        <w:rPr>
          <w:rFonts w:ascii="Wingdings" w:eastAsia="Wingdings" w:hAnsi="Wingdings" w:cs="Wingdings"/>
          <w:b/>
        </w:rPr>
        <w:t xml:space="preserve"> </w:t>
      </w:r>
      <w:r w:rsidRPr="00DD4A41">
        <w:rPr>
          <w:b/>
        </w:rPr>
        <w:t>Policies</w:t>
      </w:r>
      <w:r w:rsidR="004536BF">
        <w:rPr>
          <w:b/>
        </w:rPr>
        <w:t xml:space="preserve"> </w:t>
      </w:r>
      <w:r w:rsidRPr="00DD4A41">
        <w:rPr>
          <w:rFonts w:ascii="Wingdings" w:eastAsia="Wingdings" w:hAnsi="Wingdings" w:cs="Wingdings"/>
          <w:b/>
        </w:rPr>
        <w:t>à</w:t>
      </w:r>
      <w:r w:rsidR="00434816">
        <w:rPr>
          <w:rFonts w:ascii="Wingdings" w:eastAsia="Wingdings" w:hAnsi="Wingdings" w:cs="Wingdings"/>
          <w:b/>
        </w:rPr>
        <w:t xml:space="preserve"> </w:t>
      </w:r>
      <w:r w:rsidRPr="00DD4A41">
        <w:rPr>
          <w:b/>
        </w:rPr>
        <w:t>Software Settings</w:t>
      </w:r>
      <w:r>
        <w:t xml:space="preserve"> node.</w:t>
      </w:r>
    </w:p>
    <w:p w14:paraId="11D78FB2" w14:textId="40D0AD19" w:rsidR="00D50B60" w:rsidRDefault="00D50B60" w:rsidP="00941B03">
      <w:pPr>
        <w:pStyle w:val="ListParagraph"/>
        <w:numPr>
          <w:ilvl w:val="0"/>
          <w:numId w:val="2"/>
        </w:numPr>
      </w:pPr>
      <w:r w:rsidRPr="00477F2A">
        <w:rPr>
          <w:bCs/>
        </w:rPr>
        <w:t>Select</w:t>
      </w:r>
      <w:r w:rsidRPr="00DD4A41">
        <w:rPr>
          <w:b/>
        </w:rPr>
        <w:t xml:space="preserve"> New</w:t>
      </w:r>
      <w:r w:rsidR="004536BF">
        <w:rPr>
          <w:b/>
        </w:rPr>
        <w:t xml:space="preserve"> </w:t>
      </w:r>
      <w:r w:rsidRPr="00DD4A41">
        <w:rPr>
          <w:rFonts w:ascii="Wingdings" w:eastAsia="Wingdings" w:hAnsi="Wingdings" w:cs="Wingdings"/>
          <w:b/>
        </w:rPr>
        <w:t>à</w:t>
      </w:r>
      <w:r w:rsidR="004536BF">
        <w:rPr>
          <w:rFonts w:ascii="Wingdings" w:eastAsia="Wingdings" w:hAnsi="Wingdings" w:cs="Wingdings"/>
          <w:b/>
        </w:rPr>
        <w:t xml:space="preserve"> </w:t>
      </w:r>
      <w:r w:rsidRPr="00DD4A41">
        <w:rPr>
          <w:b/>
        </w:rPr>
        <w:t>Package…</w:t>
      </w:r>
      <w:r>
        <w:t xml:space="preserve"> from the </w:t>
      </w:r>
      <w:r w:rsidRPr="00632DAD">
        <w:rPr>
          <w:b/>
        </w:rPr>
        <w:t xml:space="preserve">Software installation context </w:t>
      </w:r>
      <w:r w:rsidRPr="00477F2A">
        <w:rPr>
          <w:bCs/>
        </w:rPr>
        <w:t>menu</w:t>
      </w:r>
      <w:r w:rsidR="00477F2A">
        <w:t>.</w:t>
      </w:r>
    </w:p>
    <w:p w14:paraId="15B06679" w14:textId="77777777" w:rsidR="00D50B60" w:rsidRDefault="00D50B60" w:rsidP="00941B03">
      <w:pPr>
        <w:pStyle w:val="ListParagraph"/>
        <w:numPr>
          <w:ilvl w:val="0"/>
          <w:numId w:val="2"/>
        </w:numPr>
      </w:pPr>
      <w:r>
        <w:t xml:space="preserve">In the </w:t>
      </w:r>
      <w:r w:rsidRPr="00DD4A41">
        <w:rPr>
          <w:b/>
        </w:rPr>
        <w:t>address bar</w:t>
      </w:r>
      <w:r>
        <w:t xml:space="preserve"> for the file browser type </w:t>
      </w:r>
      <w:r w:rsidRPr="00DD4A41">
        <w:rPr>
          <w:b/>
        </w:rPr>
        <w:t>\\</w:t>
      </w:r>
      <w:r w:rsidR="000444B3">
        <w:rPr>
          <w:b/>
        </w:rPr>
        <w:t>ABSDC1</w:t>
      </w:r>
      <w:r w:rsidRPr="00DD4A41">
        <w:rPr>
          <w:b/>
        </w:rPr>
        <w:t>.abscorp.com\software</w:t>
      </w:r>
      <w:r>
        <w:t>.</w:t>
      </w:r>
    </w:p>
    <w:p w14:paraId="2B57FC63" w14:textId="0BFCE996" w:rsidR="00D50B60" w:rsidRDefault="00D50B60" w:rsidP="00941B03">
      <w:pPr>
        <w:pStyle w:val="ListParagraph"/>
        <w:numPr>
          <w:ilvl w:val="0"/>
          <w:numId w:val="2"/>
        </w:numPr>
      </w:pPr>
      <w:r w:rsidRPr="00477F2A">
        <w:rPr>
          <w:bCs/>
        </w:rPr>
        <w:t>Browse</w:t>
      </w:r>
      <w:r>
        <w:t xml:space="preserve"> to the</w:t>
      </w:r>
      <w:r w:rsidRPr="005C2E98">
        <w:rPr>
          <w:b/>
        </w:rPr>
        <w:t xml:space="preserve"> </w:t>
      </w:r>
      <w:r w:rsidR="005C2E98" w:rsidRPr="005C2E98">
        <w:rPr>
          <w:b/>
        </w:rPr>
        <w:t>MBSA</w:t>
      </w:r>
      <w:r w:rsidRPr="00DD4A41">
        <w:rPr>
          <w:b/>
        </w:rPr>
        <w:t xml:space="preserve"> folder</w:t>
      </w:r>
      <w:r>
        <w:t xml:space="preserve"> and </w:t>
      </w:r>
      <w:r w:rsidRPr="00477F2A">
        <w:rPr>
          <w:bCs/>
        </w:rPr>
        <w:t>select</w:t>
      </w:r>
      <w:r>
        <w:t xml:space="preserve"> the </w:t>
      </w:r>
      <w:r w:rsidR="002F5DB2">
        <w:rPr>
          <w:b/>
        </w:rPr>
        <w:t>MBSA</w:t>
      </w:r>
      <w:r w:rsidRPr="00DD4A41">
        <w:rPr>
          <w:b/>
        </w:rPr>
        <w:t xml:space="preserve"> installer </w:t>
      </w:r>
      <w:r w:rsidR="00E05741" w:rsidRPr="00DD4A41">
        <w:rPr>
          <w:b/>
        </w:rPr>
        <w:t>package,</w:t>
      </w:r>
      <w:r w:rsidR="002F5DB2">
        <w:t xml:space="preserve"> as shown in the figure, </w:t>
      </w:r>
      <w:r>
        <w:t xml:space="preserve">and click </w:t>
      </w:r>
      <w:r w:rsidRPr="00DD4A41">
        <w:rPr>
          <w:b/>
        </w:rPr>
        <w:t>Open</w:t>
      </w:r>
      <w:r>
        <w:t>.</w:t>
      </w:r>
      <w:r w:rsidR="005C2E98" w:rsidRPr="005C2E98">
        <w:rPr>
          <w:noProof/>
        </w:rPr>
        <w:t xml:space="preserve"> </w:t>
      </w:r>
    </w:p>
    <w:p w14:paraId="697A1FEE" w14:textId="77777777" w:rsidR="00D50B60" w:rsidRDefault="002F5DB2" w:rsidP="00941B03">
      <w:pPr>
        <w:pStyle w:val="ListParagraph"/>
        <w:numPr>
          <w:ilvl w:val="0"/>
          <w:numId w:val="2"/>
        </w:numPr>
      </w:pPr>
      <w:r>
        <w:rPr>
          <w:noProof/>
        </w:rPr>
        <w:drawing>
          <wp:anchor distT="0" distB="0" distL="114300" distR="114300" simplePos="0" relativeHeight="251663360" behindDoc="1" locked="0" layoutInCell="1" allowOverlap="1" wp14:anchorId="6B938664" wp14:editId="73C6F3FC">
            <wp:simplePos x="0" y="0"/>
            <wp:positionH relativeFrom="column">
              <wp:posOffset>3695700</wp:posOffset>
            </wp:positionH>
            <wp:positionV relativeFrom="paragraph">
              <wp:posOffset>195580</wp:posOffset>
            </wp:positionV>
            <wp:extent cx="1983105" cy="1370330"/>
            <wp:effectExtent l="0" t="0" r="0" b="1270"/>
            <wp:wrapTight wrapText="left">
              <wp:wrapPolygon edited="0">
                <wp:start x="0" y="0"/>
                <wp:lineTo x="0" y="21320"/>
                <wp:lineTo x="21372" y="21320"/>
                <wp:lineTo x="2137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3105" cy="13703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A96BC08" wp14:editId="041A27E4">
            <wp:simplePos x="0" y="0"/>
            <wp:positionH relativeFrom="column">
              <wp:posOffset>541020</wp:posOffset>
            </wp:positionH>
            <wp:positionV relativeFrom="paragraph">
              <wp:posOffset>195580</wp:posOffset>
            </wp:positionV>
            <wp:extent cx="3040380" cy="2132330"/>
            <wp:effectExtent l="0" t="0" r="762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0380" cy="2132330"/>
                    </a:xfrm>
                    <a:prstGeom prst="rect">
                      <a:avLst/>
                    </a:prstGeom>
                  </pic:spPr>
                </pic:pic>
              </a:graphicData>
            </a:graphic>
            <wp14:sizeRelH relativeFrom="margin">
              <wp14:pctWidth>0</wp14:pctWidth>
            </wp14:sizeRelH>
            <wp14:sizeRelV relativeFrom="margin">
              <wp14:pctHeight>0</wp14:pctHeight>
            </wp14:sizeRelV>
          </wp:anchor>
        </w:drawing>
      </w:r>
      <w:r w:rsidR="00D50B60">
        <w:t xml:space="preserve">In the </w:t>
      </w:r>
      <w:r w:rsidR="00D50B60" w:rsidRPr="0C8F49BA">
        <w:rPr>
          <w:b/>
          <w:bCs/>
        </w:rPr>
        <w:t>Deploy Software</w:t>
      </w:r>
      <w:r w:rsidR="00D50B60">
        <w:t xml:space="preserve"> dialog box </w:t>
      </w:r>
      <w:r w:rsidR="00D50B60" w:rsidRPr="0C8F49BA">
        <w:rPr>
          <w:b/>
          <w:bCs/>
        </w:rPr>
        <w:t>verify</w:t>
      </w:r>
      <w:r w:rsidR="00D50B60">
        <w:t xml:space="preserve"> that </w:t>
      </w:r>
      <w:proofErr w:type="gramStart"/>
      <w:r w:rsidR="00D50B60" w:rsidRPr="0C8F49BA">
        <w:rPr>
          <w:b/>
          <w:bCs/>
        </w:rPr>
        <w:t>Published</w:t>
      </w:r>
      <w:proofErr w:type="gramEnd"/>
      <w:r w:rsidR="00D50B60">
        <w:t xml:space="preserve"> is selected and </w:t>
      </w:r>
      <w:r w:rsidR="00D50B60" w:rsidRPr="0C8F49BA">
        <w:rPr>
          <w:b/>
          <w:bCs/>
        </w:rPr>
        <w:t>click OK</w:t>
      </w:r>
      <w:r w:rsidR="00D50B60">
        <w:t>.</w:t>
      </w:r>
    </w:p>
    <w:p w14:paraId="0D27CF9F" w14:textId="09CD39F9" w:rsidR="00D50B60" w:rsidRDefault="0097322C" w:rsidP="00941B03">
      <w:pPr>
        <w:pStyle w:val="ListParagraph"/>
        <w:numPr>
          <w:ilvl w:val="0"/>
          <w:numId w:val="2"/>
        </w:numPr>
      </w:pPr>
      <w:r w:rsidRPr="00941B03">
        <w:rPr>
          <w:noProof/>
        </w:rPr>
        <w:drawing>
          <wp:anchor distT="0" distB="0" distL="114300" distR="114300" simplePos="0" relativeHeight="251669504" behindDoc="0" locked="0" layoutInCell="1" allowOverlap="1" wp14:anchorId="208F9148" wp14:editId="20B95034">
            <wp:simplePos x="0" y="0"/>
            <wp:positionH relativeFrom="column">
              <wp:posOffset>457200</wp:posOffset>
            </wp:positionH>
            <wp:positionV relativeFrom="paragraph">
              <wp:posOffset>2397125</wp:posOffset>
            </wp:positionV>
            <wp:extent cx="4511040" cy="950595"/>
            <wp:effectExtent l="0" t="0" r="381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11040" cy="950595"/>
                    </a:xfrm>
                    <a:prstGeom prst="rect">
                      <a:avLst/>
                    </a:prstGeom>
                  </pic:spPr>
                </pic:pic>
              </a:graphicData>
            </a:graphic>
          </wp:anchor>
        </w:drawing>
      </w:r>
      <w:r w:rsidR="00941B03">
        <w:t>Verify that the package shows in the display window as shown below.</w:t>
      </w:r>
      <w:r w:rsidR="002F5DB2" w:rsidRPr="002F5DB2">
        <w:rPr>
          <w:noProof/>
        </w:rPr>
        <w:t xml:space="preserve"> </w:t>
      </w:r>
    </w:p>
    <w:p w14:paraId="4B54B84A" w14:textId="67A7F4D5" w:rsidR="00941B03" w:rsidRDefault="00CA7F26" w:rsidP="00CA7F26">
      <w:pPr>
        <w:pStyle w:val="ListParagraph"/>
        <w:numPr>
          <w:ilvl w:val="0"/>
          <w:numId w:val="2"/>
        </w:numPr>
      </w:pPr>
      <w:r>
        <w:t xml:space="preserve">Close the </w:t>
      </w:r>
      <w:r w:rsidRPr="00040DA0">
        <w:rPr>
          <w:b/>
          <w:bCs/>
        </w:rPr>
        <w:t>Group Policy Management</w:t>
      </w:r>
      <w:r>
        <w:t xml:space="preserve"> Editor.</w:t>
      </w:r>
    </w:p>
    <w:p w14:paraId="0C2ECB33" w14:textId="77777777" w:rsidR="00D50B60" w:rsidRDefault="00941B03" w:rsidP="002879F7">
      <w:r>
        <w:t>Verify the software has been published using the steps be</w:t>
      </w:r>
      <w:r w:rsidR="009908F4">
        <w:t>l</w:t>
      </w:r>
      <w:r>
        <w:t>ow</w:t>
      </w:r>
      <w:r w:rsidR="009908F4">
        <w:t>:</w:t>
      </w:r>
    </w:p>
    <w:p w14:paraId="1C3106E0" w14:textId="77777777" w:rsidR="00ED695C" w:rsidRDefault="009908F4" w:rsidP="009908F4">
      <w:pPr>
        <w:pStyle w:val="ListParagraph"/>
        <w:numPr>
          <w:ilvl w:val="0"/>
          <w:numId w:val="3"/>
        </w:numPr>
      </w:pPr>
      <w:r>
        <w:t xml:space="preserve">Start the </w:t>
      </w:r>
      <w:r w:rsidR="000444B3">
        <w:rPr>
          <w:b/>
        </w:rPr>
        <w:t xml:space="preserve">CIS256-Client1 </w:t>
      </w:r>
      <w:r w:rsidR="00572AE6" w:rsidRPr="00572AE6">
        <w:rPr>
          <w:bCs/>
        </w:rPr>
        <w:t>VM</w:t>
      </w:r>
      <w:r>
        <w:t xml:space="preserve"> and </w:t>
      </w:r>
      <w:r w:rsidRPr="00DD4A41">
        <w:rPr>
          <w:b/>
        </w:rPr>
        <w:t>logon</w:t>
      </w:r>
      <w:r>
        <w:t xml:space="preserve"> using any account.</w:t>
      </w:r>
      <w:r w:rsidR="00ED695C">
        <w:t xml:space="preserve">  </w:t>
      </w:r>
    </w:p>
    <w:p w14:paraId="7A360E9C" w14:textId="512F0984" w:rsidR="009908F4" w:rsidRDefault="00ED695C" w:rsidP="00ED695C">
      <w:pPr>
        <w:pStyle w:val="ListParagraph"/>
      </w:pPr>
      <w:r w:rsidRPr="00ED695C">
        <w:rPr>
          <w:b/>
          <w:bCs/>
        </w:rPr>
        <w:t>Note:</w:t>
      </w:r>
      <w:r>
        <w:t xml:space="preserve"> If a user is already logged on, the user must log out and then back on again.</w:t>
      </w:r>
    </w:p>
    <w:p w14:paraId="06DB6186" w14:textId="0D3CE8AE" w:rsidR="009908F4" w:rsidRDefault="009908F4" w:rsidP="009908F4">
      <w:pPr>
        <w:pStyle w:val="ListParagraph"/>
        <w:numPr>
          <w:ilvl w:val="0"/>
          <w:numId w:val="3"/>
        </w:numPr>
      </w:pPr>
      <w:r>
        <w:t xml:space="preserve">Open the </w:t>
      </w:r>
      <w:r w:rsidRPr="00DD4A41">
        <w:rPr>
          <w:b/>
        </w:rPr>
        <w:t>Programs and Features</w:t>
      </w:r>
      <w:r>
        <w:t xml:space="preserve"> </w:t>
      </w:r>
      <w:r w:rsidR="003A62EB">
        <w:t>(</w:t>
      </w:r>
      <w:r w:rsidR="003A62EB" w:rsidRPr="00163D50">
        <w:rPr>
          <w:b/>
          <w:bCs/>
        </w:rPr>
        <w:t xml:space="preserve">Start </w:t>
      </w:r>
      <w:r w:rsidR="003A62EB" w:rsidRPr="00163D50">
        <w:rPr>
          <w:b/>
          <w:bCs/>
        </w:rPr>
        <w:sym w:font="Wingdings" w:char="F0E0"/>
      </w:r>
      <w:r w:rsidR="003A62EB" w:rsidRPr="00163D50">
        <w:rPr>
          <w:b/>
          <w:bCs/>
        </w:rPr>
        <w:t xml:space="preserve"> Settings </w:t>
      </w:r>
      <w:r w:rsidR="003A62EB" w:rsidRPr="00163D50">
        <w:rPr>
          <w:b/>
          <w:bCs/>
        </w:rPr>
        <w:sym w:font="Wingdings" w:char="F0E0"/>
      </w:r>
      <w:r w:rsidR="00163D50" w:rsidRPr="00163D50">
        <w:rPr>
          <w:b/>
          <w:bCs/>
        </w:rPr>
        <w:t xml:space="preserve"> Apps </w:t>
      </w:r>
      <w:r w:rsidR="00163D50" w:rsidRPr="00163D50">
        <w:rPr>
          <w:b/>
          <w:bCs/>
        </w:rPr>
        <w:sym w:font="Wingdings" w:char="F0E0"/>
      </w:r>
      <w:r w:rsidR="00163D50" w:rsidRPr="00163D50">
        <w:rPr>
          <w:b/>
          <w:bCs/>
        </w:rPr>
        <w:t xml:space="preserve"> Programs and Features</w:t>
      </w:r>
      <w:r w:rsidR="00163D50">
        <w:t>)</w:t>
      </w:r>
      <w:r w:rsidR="003A62EB">
        <w:t xml:space="preserve"> </w:t>
      </w:r>
    </w:p>
    <w:p w14:paraId="2939060E" w14:textId="77777777" w:rsidR="009908F4" w:rsidRDefault="009908F4" w:rsidP="009908F4">
      <w:pPr>
        <w:pStyle w:val="ListParagraph"/>
        <w:numPr>
          <w:ilvl w:val="0"/>
          <w:numId w:val="3"/>
        </w:numPr>
      </w:pPr>
      <w:r w:rsidRPr="00DD4A41">
        <w:rPr>
          <w:b/>
        </w:rPr>
        <w:t>Choose</w:t>
      </w:r>
      <w:r>
        <w:t xml:space="preserve"> the </w:t>
      </w:r>
      <w:r w:rsidRPr="00DD4A41">
        <w:rPr>
          <w:b/>
        </w:rPr>
        <w:t>Install a program from the network</w:t>
      </w:r>
      <w:r>
        <w:t xml:space="preserve"> option.</w:t>
      </w:r>
    </w:p>
    <w:p w14:paraId="0BAA1FA8" w14:textId="77777777" w:rsidR="009908F4" w:rsidRDefault="009908F4" w:rsidP="009908F4">
      <w:pPr>
        <w:ind w:left="720"/>
      </w:pPr>
      <w:r>
        <w:rPr>
          <w:noProof/>
        </w:rPr>
        <w:lastRenderedPageBreak/>
        <w:drawing>
          <wp:inline distT="0" distB="0" distL="0" distR="0" wp14:anchorId="5C9280C9" wp14:editId="19D8537D">
            <wp:extent cx="4546177" cy="1347658"/>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546177" cy="1347658"/>
                    </a:xfrm>
                    <a:prstGeom prst="rect">
                      <a:avLst/>
                    </a:prstGeom>
                  </pic:spPr>
                </pic:pic>
              </a:graphicData>
            </a:graphic>
          </wp:inline>
        </w:drawing>
      </w:r>
    </w:p>
    <w:p w14:paraId="188D17F9" w14:textId="6017397D" w:rsidR="00D50B60" w:rsidRDefault="009908F4" w:rsidP="009908F4">
      <w:pPr>
        <w:pStyle w:val="ListParagraph"/>
        <w:numPr>
          <w:ilvl w:val="0"/>
          <w:numId w:val="3"/>
        </w:numPr>
      </w:pPr>
      <w:r>
        <w:t xml:space="preserve">You should see the screen below that will allow you to </w:t>
      </w:r>
      <w:r w:rsidRPr="00DD4A41">
        <w:t xml:space="preserve">install </w:t>
      </w:r>
      <w:r w:rsidR="002F5DB2">
        <w:t>Microsoft Baseline Security Analyzer</w:t>
      </w:r>
      <w:r>
        <w:t xml:space="preserve"> on your machine</w:t>
      </w:r>
      <w:r w:rsidR="00140ED3">
        <w:t>.</w:t>
      </w:r>
    </w:p>
    <w:p w14:paraId="77DD57D0" w14:textId="77777777" w:rsidR="009908F4" w:rsidRDefault="009908F4" w:rsidP="009908F4">
      <w:pPr>
        <w:ind w:left="720"/>
      </w:pPr>
      <w:r>
        <w:rPr>
          <w:noProof/>
        </w:rPr>
        <w:drawing>
          <wp:inline distT="0" distB="0" distL="0" distR="0" wp14:anchorId="08F63051" wp14:editId="2CC338BB">
            <wp:extent cx="4683922" cy="1364653"/>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4683922" cy="1364653"/>
                    </a:xfrm>
                    <a:prstGeom prst="rect">
                      <a:avLst/>
                    </a:prstGeom>
                  </pic:spPr>
                </pic:pic>
              </a:graphicData>
            </a:graphic>
          </wp:inline>
        </w:drawing>
      </w:r>
    </w:p>
    <w:p w14:paraId="017EB4C9" w14:textId="77777777" w:rsidR="009908F4" w:rsidRDefault="009908F4" w:rsidP="009908F4">
      <w:pPr>
        <w:pStyle w:val="ListParagraph"/>
        <w:numPr>
          <w:ilvl w:val="0"/>
          <w:numId w:val="3"/>
        </w:numPr>
      </w:pPr>
      <w:r w:rsidRPr="00DD4A41">
        <w:rPr>
          <w:b/>
        </w:rPr>
        <w:t xml:space="preserve">Select and install </w:t>
      </w:r>
      <w:r w:rsidR="00625081">
        <w:rPr>
          <w:b/>
        </w:rPr>
        <w:t>Microsoft Baseline Security Analyzer</w:t>
      </w:r>
      <w:r>
        <w:t xml:space="preserve"> to test the remaining settings.</w:t>
      </w:r>
    </w:p>
    <w:p w14:paraId="74EA3DFC" w14:textId="77777777" w:rsidR="00D50B60" w:rsidRPr="002879F7" w:rsidRDefault="00D50B60" w:rsidP="002879F7"/>
    <w:p w14:paraId="5958EAE0" w14:textId="0363E3B8" w:rsidR="002879F7" w:rsidRDefault="00372F38" w:rsidP="002879F7">
      <w:pPr>
        <w:pStyle w:val="Heading2"/>
      </w:pPr>
      <w:r>
        <w:t xml:space="preserve">Assigning Software to </w:t>
      </w:r>
      <w:r w:rsidR="00853624">
        <w:t>computers</w:t>
      </w:r>
    </w:p>
    <w:p w14:paraId="43378232" w14:textId="24E0E592" w:rsidR="002879F7" w:rsidRDefault="00DD4A41" w:rsidP="002879F7">
      <w:r>
        <w:t xml:space="preserve">Assigning software to </w:t>
      </w:r>
      <w:r w:rsidR="00AA0F16">
        <w:t>computers</w:t>
      </w:r>
      <w:r>
        <w:t xml:space="preserve"> through Group Policy will result in the software being installed on the machine </w:t>
      </w:r>
      <w:r w:rsidR="00372F38">
        <w:t xml:space="preserve">when a </w:t>
      </w:r>
      <w:r w:rsidR="00AA0F16">
        <w:t xml:space="preserve">computer </w:t>
      </w:r>
      <w:r w:rsidR="00870493">
        <w:t>restarts</w:t>
      </w:r>
      <w:r>
        <w:t xml:space="preserve">. In this step you will assign the </w:t>
      </w:r>
      <w:r w:rsidR="00372F38">
        <w:t>Chrome</w:t>
      </w:r>
      <w:r>
        <w:t xml:space="preserve"> software to all the </w:t>
      </w:r>
      <w:r w:rsidR="00AA0F16">
        <w:t>computers</w:t>
      </w:r>
      <w:r>
        <w:t xml:space="preserve"> in the domain</w:t>
      </w:r>
    </w:p>
    <w:p w14:paraId="438A8471" w14:textId="3BFB91FD" w:rsidR="00DD4A41" w:rsidRDefault="00B81162" w:rsidP="002879F7">
      <w:r>
        <w:t>A</w:t>
      </w:r>
      <w:r w:rsidR="00DD4A41">
        <w:t xml:space="preserve">ssign the </w:t>
      </w:r>
      <w:r w:rsidR="00372F38" w:rsidRPr="00040DA0">
        <w:rPr>
          <w:b/>
          <w:bCs/>
        </w:rPr>
        <w:t>Chrome</w:t>
      </w:r>
      <w:r w:rsidR="00DD4A41">
        <w:t xml:space="preserve"> software to all </w:t>
      </w:r>
      <w:r w:rsidR="00870493">
        <w:t>the computers</w:t>
      </w:r>
      <w:r w:rsidR="00DD4A41">
        <w:t xml:space="preserve"> using Group Policy:</w:t>
      </w:r>
    </w:p>
    <w:p w14:paraId="3407B972" w14:textId="77777777" w:rsidR="00DD4A41" w:rsidRDefault="00DD4A41" w:rsidP="00DD4A41">
      <w:pPr>
        <w:pStyle w:val="ListParagraph"/>
        <w:numPr>
          <w:ilvl w:val="0"/>
          <w:numId w:val="5"/>
        </w:numPr>
      </w:pPr>
      <w:r w:rsidRPr="00B81162">
        <w:rPr>
          <w:bCs/>
        </w:rPr>
        <w:t>Logon</w:t>
      </w:r>
      <w:r>
        <w:t xml:space="preserve"> to the </w:t>
      </w:r>
      <w:r w:rsidR="000444B3" w:rsidRPr="00625081">
        <w:rPr>
          <w:b/>
        </w:rPr>
        <w:t>CIS256-DC1</w:t>
      </w:r>
      <w:r w:rsidR="000444B3">
        <w:t xml:space="preserve"> virtual machine</w:t>
      </w:r>
      <w:r>
        <w:t xml:space="preserve"> (</w:t>
      </w:r>
      <w:r w:rsidR="000444B3">
        <w:rPr>
          <w:b/>
        </w:rPr>
        <w:t>ABSDC1</w:t>
      </w:r>
      <w:r>
        <w:t xml:space="preserve">) using the </w:t>
      </w:r>
      <w:proofErr w:type="spellStart"/>
      <w:r w:rsidRPr="00DD4A41">
        <w:rPr>
          <w:b/>
        </w:rPr>
        <w:t>absadmin</w:t>
      </w:r>
      <w:proofErr w:type="spellEnd"/>
      <w:r>
        <w:t xml:space="preserve"> account.</w:t>
      </w:r>
    </w:p>
    <w:p w14:paraId="27620E73" w14:textId="77777777" w:rsidR="00DD4A41" w:rsidRDefault="00DD4A41" w:rsidP="00DD4A41">
      <w:pPr>
        <w:pStyle w:val="ListParagraph"/>
        <w:numPr>
          <w:ilvl w:val="0"/>
          <w:numId w:val="5"/>
        </w:numPr>
      </w:pPr>
      <w:r w:rsidRPr="00B81162">
        <w:rPr>
          <w:bCs/>
        </w:rPr>
        <w:t>Open</w:t>
      </w:r>
      <w:r>
        <w:t xml:space="preserve"> the </w:t>
      </w:r>
      <w:r w:rsidRPr="00DD4A41">
        <w:rPr>
          <w:b/>
        </w:rPr>
        <w:t>Group Policy Management Console</w:t>
      </w:r>
    </w:p>
    <w:p w14:paraId="77D128EA" w14:textId="0E5D9CE9" w:rsidR="00DD4A41" w:rsidRDefault="00DD4A41" w:rsidP="00DD4A41">
      <w:pPr>
        <w:pStyle w:val="ListParagraph"/>
        <w:numPr>
          <w:ilvl w:val="0"/>
          <w:numId w:val="5"/>
        </w:numPr>
      </w:pPr>
      <w:r w:rsidRPr="00B81162">
        <w:rPr>
          <w:bCs/>
        </w:rPr>
        <w:t>Navigate</w:t>
      </w:r>
      <w:r>
        <w:t xml:space="preserve"> to the </w:t>
      </w:r>
      <w:r w:rsidRPr="00DD4A41">
        <w:rPr>
          <w:b/>
        </w:rPr>
        <w:t>Forest: abscorp.com</w:t>
      </w:r>
      <w:r w:rsidR="007974E3">
        <w:rPr>
          <w:b/>
        </w:rPr>
        <w:t xml:space="preserve"> </w:t>
      </w:r>
      <w:r w:rsidRPr="00DD4A41">
        <w:rPr>
          <w:rFonts w:ascii="Wingdings" w:eastAsia="Wingdings" w:hAnsi="Wingdings" w:cs="Wingdings"/>
          <w:b/>
        </w:rPr>
        <w:t>à</w:t>
      </w:r>
      <w:r w:rsidR="007974E3">
        <w:rPr>
          <w:rFonts w:ascii="Wingdings" w:eastAsia="Wingdings" w:hAnsi="Wingdings" w:cs="Wingdings"/>
          <w:b/>
        </w:rPr>
        <w:t xml:space="preserve"> </w:t>
      </w:r>
      <w:r w:rsidRPr="00DD4A41">
        <w:rPr>
          <w:b/>
        </w:rPr>
        <w:t>Domains</w:t>
      </w:r>
      <w:r w:rsidR="007974E3">
        <w:rPr>
          <w:b/>
        </w:rPr>
        <w:t xml:space="preserve"> </w:t>
      </w:r>
      <w:r w:rsidR="00625081" w:rsidRPr="00625081">
        <w:rPr>
          <w:rFonts w:ascii="Wingdings" w:eastAsia="Wingdings" w:hAnsi="Wingdings" w:cs="Wingdings"/>
          <w:b/>
        </w:rPr>
        <w:t>à</w:t>
      </w:r>
      <w:r w:rsidR="007974E3">
        <w:rPr>
          <w:rFonts w:ascii="Wingdings" w:eastAsia="Wingdings" w:hAnsi="Wingdings" w:cs="Wingdings"/>
          <w:b/>
        </w:rPr>
        <w:t xml:space="preserve"> </w:t>
      </w:r>
      <w:r w:rsidR="00625081">
        <w:rPr>
          <w:b/>
        </w:rPr>
        <w:t>abscorp.com</w:t>
      </w:r>
    </w:p>
    <w:p w14:paraId="2E1BA2BA" w14:textId="4C4C7DC3" w:rsidR="00DD4A41" w:rsidRDefault="00625081" w:rsidP="00DD4A41">
      <w:pPr>
        <w:pStyle w:val="ListParagraph"/>
        <w:numPr>
          <w:ilvl w:val="0"/>
          <w:numId w:val="5"/>
        </w:numPr>
      </w:pPr>
      <w:r w:rsidRPr="00B81162">
        <w:rPr>
          <w:bCs/>
        </w:rPr>
        <w:t>Edit</w:t>
      </w:r>
      <w:r>
        <w:rPr>
          <w:b/>
        </w:rPr>
        <w:t xml:space="preserve"> </w:t>
      </w:r>
      <w:r w:rsidRPr="00625081">
        <w:t>the</w:t>
      </w:r>
      <w:r>
        <w:t xml:space="preserve"> </w:t>
      </w:r>
      <w:r w:rsidRPr="00625081">
        <w:rPr>
          <w:b/>
        </w:rPr>
        <w:t xml:space="preserve">ABS Corporation Software Installation </w:t>
      </w:r>
      <w:r w:rsidRPr="00153692">
        <w:rPr>
          <w:bCs/>
        </w:rPr>
        <w:t>policy</w:t>
      </w:r>
      <w:r w:rsidR="00153692">
        <w:rPr>
          <w:bCs/>
        </w:rPr>
        <w:t>.</w:t>
      </w:r>
      <w:r>
        <w:rPr>
          <w:b/>
        </w:rPr>
        <w:t xml:space="preserve"> </w:t>
      </w:r>
    </w:p>
    <w:p w14:paraId="753E8E03" w14:textId="6033842B" w:rsidR="00DD4A41" w:rsidRDefault="00DD4A41" w:rsidP="00DD4A41">
      <w:pPr>
        <w:pStyle w:val="ListParagraph"/>
        <w:numPr>
          <w:ilvl w:val="0"/>
          <w:numId w:val="5"/>
        </w:numPr>
      </w:pPr>
      <w:r w:rsidRPr="00153692">
        <w:rPr>
          <w:bCs/>
        </w:rPr>
        <w:t>Navigate</w:t>
      </w:r>
      <w:r>
        <w:t xml:space="preserve"> to the </w:t>
      </w:r>
      <w:r w:rsidR="003434B9">
        <w:rPr>
          <w:b/>
        </w:rPr>
        <w:t>Computer</w:t>
      </w:r>
      <w:r w:rsidRPr="00DD4A41">
        <w:rPr>
          <w:b/>
        </w:rPr>
        <w:t xml:space="preserve"> Configuration</w:t>
      </w:r>
      <w:r w:rsidR="004E5417">
        <w:rPr>
          <w:b/>
        </w:rPr>
        <w:t xml:space="preserve"> </w:t>
      </w:r>
      <w:r w:rsidRPr="00DD4A41">
        <w:rPr>
          <w:rFonts w:ascii="Wingdings" w:eastAsia="Wingdings" w:hAnsi="Wingdings" w:cs="Wingdings"/>
          <w:b/>
        </w:rPr>
        <w:t>à</w:t>
      </w:r>
      <w:r w:rsidR="004E5417">
        <w:rPr>
          <w:rFonts w:ascii="Wingdings" w:eastAsia="Wingdings" w:hAnsi="Wingdings" w:cs="Wingdings"/>
          <w:b/>
        </w:rPr>
        <w:t xml:space="preserve"> </w:t>
      </w:r>
      <w:r w:rsidRPr="00DD4A41">
        <w:rPr>
          <w:b/>
        </w:rPr>
        <w:t>Policies</w:t>
      </w:r>
      <w:r w:rsidR="004E5417">
        <w:rPr>
          <w:b/>
        </w:rPr>
        <w:t xml:space="preserve"> </w:t>
      </w:r>
      <w:r w:rsidRPr="00DD4A41">
        <w:rPr>
          <w:rFonts w:ascii="Wingdings" w:eastAsia="Wingdings" w:hAnsi="Wingdings" w:cs="Wingdings"/>
          <w:b/>
        </w:rPr>
        <w:t>à</w:t>
      </w:r>
      <w:r w:rsidR="004E5417">
        <w:rPr>
          <w:rFonts w:ascii="Wingdings" w:eastAsia="Wingdings" w:hAnsi="Wingdings" w:cs="Wingdings"/>
          <w:b/>
        </w:rPr>
        <w:t xml:space="preserve"> </w:t>
      </w:r>
      <w:r w:rsidRPr="00DD4A41">
        <w:rPr>
          <w:b/>
        </w:rPr>
        <w:t>Software Settings</w:t>
      </w:r>
      <w:r>
        <w:t xml:space="preserve"> node.</w:t>
      </w:r>
    </w:p>
    <w:p w14:paraId="7BDAFE20" w14:textId="59DEA5BF" w:rsidR="00DD4A41" w:rsidRDefault="00DD4A41" w:rsidP="00DD4A41">
      <w:pPr>
        <w:pStyle w:val="ListParagraph"/>
        <w:numPr>
          <w:ilvl w:val="0"/>
          <w:numId w:val="5"/>
        </w:numPr>
      </w:pPr>
      <w:r w:rsidRPr="00153692">
        <w:rPr>
          <w:bCs/>
        </w:rPr>
        <w:t>Select</w:t>
      </w:r>
      <w:r w:rsidRPr="00DD4A41">
        <w:rPr>
          <w:b/>
        </w:rPr>
        <w:t xml:space="preserve"> New</w:t>
      </w:r>
      <w:r w:rsidR="00FC3CC5">
        <w:rPr>
          <w:b/>
        </w:rPr>
        <w:t xml:space="preserve"> </w:t>
      </w:r>
      <w:r w:rsidRPr="00DD4A41">
        <w:rPr>
          <w:rFonts w:ascii="Wingdings" w:eastAsia="Wingdings" w:hAnsi="Wingdings" w:cs="Wingdings"/>
          <w:b/>
        </w:rPr>
        <w:t>à</w:t>
      </w:r>
      <w:r w:rsidR="00FC3CC5">
        <w:rPr>
          <w:rFonts w:ascii="Wingdings" w:eastAsia="Wingdings" w:hAnsi="Wingdings" w:cs="Wingdings"/>
          <w:b/>
        </w:rPr>
        <w:t xml:space="preserve"> </w:t>
      </w:r>
      <w:r w:rsidRPr="00DD4A41">
        <w:rPr>
          <w:b/>
        </w:rPr>
        <w:t>Package…</w:t>
      </w:r>
      <w:r>
        <w:t xml:space="preserve"> from the </w:t>
      </w:r>
      <w:r w:rsidRPr="00124C4C">
        <w:rPr>
          <w:b/>
          <w:bCs/>
        </w:rPr>
        <w:t>Software installation</w:t>
      </w:r>
      <w:r>
        <w:t xml:space="preserve"> context menu</w:t>
      </w:r>
      <w:r w:rsidR="00124C4C">
        <w:t>.</w:t>
      </w:r>
      <w:r>
        <w:t xml:space="preserve"> </w:t>
      </w:r>
    </w:p>
    <w:p w14:paraId="1B540757" w14:textId="77777777" w:rsidR="00DD4A41" w:rsidRDefault="00DD4A41" w:rsidP="00DD4A41">
      <w:pPr>
        <w:pStyle w:val="ListParagraph"/>
        <w:numPr>
          <w:ilvl w:val="0"/>
          <w:numId w:val="5"/>
        </w:numPr>
      </w:pPr>
      <w:r>
        <w:t xml:space="preserve">In the </w:t>
      </w:r>
      <w:r w:rsidRPr="00153692">
        <w:rPr>
          <w:bCs/>
        </w:rPr>
        <w:t>address</w:t>
      </w:r>
      <w:r w:rsidRPr="00DD4A41">
        <w:rPr>
          <w:b/>
        </w:rPr>
        <w:t xml:space="preserve"> </w:t>
      </w:r>
      <w:r w:rsidRPr="00153692">
        <w:rPr>
          <w:bCs/>
        </w:rPr>
        <w:t>bar</w:t>
      </w:r>
      <w:r>
        <w:t xml:space="preserve"> for the file browser type </w:t>
      </w:r>
      <w:r w:rsidRPr="00DD4A41">
        <w:rPr>
          <w:b/>
        </w:rPr>
        <w:t>\\</w:t>
      </w:r>
      <w:r w:rsidR="000444B3">
        <w:rPr>
          <w:b/>
        </w:rPr>
        <w:t>ABSDC1</w:t>
      </w:r>
      <w:r w:rsidRPr="00DD4A41">
        <w:rPr>
          <w:b/>
        </w:rPr>
        <w:t>.abscorp.com\software</w:t>
      </w:r>
      <w:r>
        <w:t>.</w:t>
      </w:r>
    </w:p>
    <w:p w14:paraId="01AA55DF" w14:textId="77777777" w:rsidR="00DD4A41" w:rsidRDefault="00DD4A41" w:rsidP="00DD4A41">
      <w:pPr>
        <w:pStyle w:val="ListParagraph"/>
        <w:numPr>
          <w:ilvl w:val="0"/>
          <w:numId w:val="5"/>
        </w:numPr>
      </w:pPr>
      <w:r w:rsidRPr="00153692">
        <w:rPr>
          <w:bCs/>
        </w:rPr>
        <w:t>Browse</w:t>
      </w:r>
      <w:r>
        <w:t xml:space="preserve"> to the </w:t>
      </w:r>
      <w:r w:rsidR="00B46FDE">
        <w:rPr>
          <w:b/>
        </w:rPr>
        <w:t>Chrome</w:t>
      </w:r>
      <w:r w:rsidRPr="00DD4A41">
        <w:rPr>
          <w:b/>
        </w:rPr>
        <w:t xml:space="preserve"> </w:t>
      </w:r>
      <w:r w:rsidRPr="00153692">
        <w:rPr>
          <w:bCs/>
        </w:rPr>
        <w:t>folder</w:t>
      </w:r>
      <w:r>
        <w:t xml:space="preserve"> and </w:t>
      </w:r>
      <w:r w:rsidRPr="00153692">
        <w:rPr>
          <w:bCs/>
        </w:rPr>
        <w:t>select</w:t>
      </w:r>
      <w:r>
        <w:t xml:space="preserve"> the </w:t>
      </w:r>
      <w:r w:rsidR="00561875">
        <w:rPr>
          <w:b/>
        </w:rPr>
        <w:t>Chrome</w:t>
      </w:r>
      <w:r w:rsidR="00205C50">
        <w:rPr>
          <w:b/>
        </w:rPr>
        <w:t xml:space="preserve"> </w:t>
      </w:r>
      <w:r w:rsidRPr="00DD4A41">
        <w:rPr>
          <w:b/>
        </w:rPr>
        <w:t xml:space="preserve">installer package </w:t>
      </w:r>
      <w:r>
        <w:t xml:space="preserve">and click </w:t>
      </w:r>
      <w:r w:rsidRPr="00DD4A41">
        <w:rPr>
          <w:b/>
        </w:rPr>
        <w:t>Open</w:t>
      </w:r>
      <w:r>
        <w:t>.</w:t>
      </w:r>
    </w:p>
    <w:p w14:paraId="7EAD0780" w14:textId="77777777" w:rsidR="00DD4A41" w:rsidRDefault="00372F38" w:rsidP="00DD4A41">
      <w:pPr>
        <w:pStyle w:val="ListParagraph"/>
        <w:numPr>
          <w:ilvl w:val="0"/>
          <w:numId w:val="5"/>
        </w:numPr>
      </w:pPr>
      <w:r w:rsidRPr="00205C50">
        <w:rPr>
          <w:noProof/>
        </w:rPr>
        <w:lastRenderedPageBreak/>
        <w:drawing>
          <wp:anchor distT="0" distB="0" distL="114300" distR="114300" simplePos="0" relativeHeight="251664384" behindDoc="0" locked="0" layoutInCell="1" allowOverlap="1" wp14:anchorId="28B89F27" wp14:editId="066D79A7">
            <wp:simplePos x="0" y="0"/>
            <wp:positionH relativeFrom="column">
              <wp:posOffset>495300</wp:posOffset>
            </wp:positionH>
            <wp:positionV relativeFrom="paragraph">
              <wp:posOffset>407035</wp:posOffset>
            </wp:positionV>
            <wp:extent cx="5128260" cy="13379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128260" cy="1337945"/>
                    </a:xfrm>
                    <a:prstGeom prst="rect">
                      <a:avLst/>
                    </a:prstGeom>
                  </pic:spPr>
                </pic:pic>
              </a:graphicData>
            </a:graphic>
            <wp14:sizeRelH relativeFrom="margin">
              <wp14:pctWidth>0</wp14:pctWidth>
            </wp14:sizeRelH>
            <wp14:sizeRelV relativeFrom="margin">
              <wp14:pctHeight>0</wp14:pctHeight>
            </wp14:sizeRelV>
          </wp:anchor>
        </w:drawing>
      </w:r>
      <w:r w:rsidR="00DD4A41">
        <w:t xml:space="preserve">In the </w:t>
      </w:r>
      <w:r w:rsidR="00DD4A41" w:rsidRPr="0C8F49BA">
        <w:rPr>
          <w:b/>
          <w:bCs/>
        </w:rPr>
        <w:t>Deploy Software</w:t>
      </w:r>
      <w:r w:rsidR="00DD4A41">
        <w:t xml:space="preserve"> dialog box </w:t>
      </w:r>
      <w:r w:rsidR="00DD4A41" w:rsidRPr="0C8F49BA">
        <w:rPr>
          <w:b/>
          <w:bCs/>
        </w:rPr>
        <w:t>verify</w:t>
      </w:r>
      <w:r w:rsidR="00DD4A41">
        <w:t xml:space="preserve"> that </w:t>
      </w:r>
      <w:proofErr w:type="gramStart"/>
      <w:r w:rsidR="00205C50" w:rsidRPr="0C8F49BA">
        <w:rPr>
          <w:b/>
          <w:bCs/>
        </w:rPr>
        <w:t>Assigne</w:t>
      </w:r>
      <w:r w:rsidR="00DD4A41" w:rsidRPr="0C8F49BA">
        <w:rPr>
          <w:b/>
          <w:bCs/>
        </w:rPr>
        <w:t>d</w:t>
      </w:r>
      <w:proofErr w:type="gramEnd"/>
      <w:r w:rsidR="00DD4A41">
        <w:t xml:space="preserve"> is selected and </w:t>
      </w:r>
      <w:r w:rsidR="00DD4A41" w:rsidRPr="00153692">
        <w:t>click</w:t>
      </w:r>
      <w:r w:rsidR="00DD4A41" w:rsidRPr="0C8F49BA">
        <w:rPr>
          <w:b/>
          <w:bCs/>
        </w:rPr>
        <w:t xml:space="preserve"> OK</w:t>
      </w:r>
      <w:r w:rsidR="00DD4A41">
        <w:t>.</w:t>
      </w:r>
    </w:p>
    <w:p w14:paraId="4F05C23F" w14:textId="0225C81D" w:rsidR="00DD4A41" w:rsidRDefault="00DD4A41" w:rsidP="00DD4A41">
      <w:pPr>
        <w:pStyle w:val="ListParagraph"/>
        <w:numPr>
          <w:ilvl w:val="0"/>
          <w:numId w:val="5"/>
        </w:numPr>
      </w:pPr>
      <w:r>
        <w:t>Verify that the package shows in the display window as shown below.</w:t>
      </w:r>
    </w:p>
    <w:p w14:paraId="403F89FE" w14:textId="77777777" w:rsidR="00A86EB0" w:rsidRDefault="00A86EB0" w:rsidP="00A86EB0">
      <w:pPr>
        <w:pStyle w:val="ListParagraph"/>
      </w:pPr>
    </w:p>
    <w:p w14:paraId="2AF9BCEF" w14:textId="48BC27CC" w:rsidR="009417E2" w:rsidRDefault="009D68EF" w:rsidP="00DD4A41">
      <w:pPr>
        <w:pStyle w:val="ListParagraph"/>
        <w:numPr>
          <w:ilvl w:val="0"/>
          <w:numId w:val="5"/>
        </w:numPr>
      </w:pPr>
      <w:r w:rsidRPr="00153692">
        <w:rPr>
          <w:bCs/>
        </w:rPr>
        <w:t>Browse</w:t>
      </w:r>
      <w:r>
        <w:t xml:space="preserve"> to the </w:t>
      </w:r>
      <w:r w:rsidRPr="009D68EF">
        <w:rPr>
          <w:b/>
        </w:rPr>
        <w:t>Computer Configuration</w:t>
      </w:r>
      <w:r w:rsidR="00D453FE">
        <w:rPr>
          <w:b/>
        </w:rPr>
        <w:t xml:space="preserve"> </w:t>
      </w:r>
      <w:r w:rsidRPr="009D68EF">
        <w:rPr>
          <w:rFonts w:ascii="Wingdings" w:eastAsia="Wingdings" w:hAnsi="Wingdings" w:cs="Wingdings"/>
          <w:b/>
        </w:rPr>
        <w:t>à</w:t>
      </w:r>
      <w:r w:rsidR="00D453FE">
        <w:rPr>
          <w:rFonts w:ascii="Wingdings" w:eastAsia="Wingdings" w:hAnsi="Wingdings" w:cs="Wingdings"/>
          <w:b/>
        </w:rPr>
        <w:t xml:space="preserve"> </w:t>
      </w:r>
      <w:r w:rsidRPr="009D68EF">
        <w:rPr>
          <w:b/>
        </w:rPr>
        <w:t>Policies</w:t>
      </w:r>
      <w:r w:rsidR="00D453FE">
        <w:rPr>
          <w:b/>
        </w:rPr>
        <w:t xml:space="preserve"> </w:t>
      </w:r>
      <w:r w:rsidRPr="009D68EF">
        <w:rPr>
          <w:rFonts w:ascii="Wingdings" w:eastAsia="Wingdings" w:hAnsi="Wingdings" w:cs="Wingdings"/>
          <w:b/>
        </w:rPr>
        <w:t>à</w:t>
      </w:r>
      <w:r w:rsidR="00D453FE">
        <w:rPr>
          <w:rFonts w:ascii="Wingdings" w:eastAsia="Wingdings" w:hAnsi="Wingdings" w:cs="Wingdings"/>
          <w:b/>
        </w:rPr>
        <w:t xml:space="preserve"> </w:t>
      </w:r>
      <w:r w:rsidRPr="009D68EF">
        <w:rPr>
          <w:b/>
        </w:rPr>
        <w:t>Administrative Templates</w:t>
      </w:r>
      <w:r w:rsidR="00D453FE">
        <w:rPr>
          <w:b/>
        </w:rPr>
        <w:t xml:space="preserve"> </w:t>
      </w:r>
      <w:r w:rsidRPr="009D68EF">
        <w:rPr>
          <w:rFonts w:ascii="Wingdings" w:eastAsia="Wingdings" w:hAnsi="Wingdings" w:cs="Wingdings"/>
          <w:b/>
        </w:rPr>
        <w:t>à</w:t>
      </w:r>
      <w:r w:rsidR="00D453FE">
        <w:rPr>
          <w:rFonts w:ascii="Wingdings" w:eastAsia="Wingdings" w:hAnsi="Wingdings" w:cs="Wingdings"/>
          <w:b/>
        </w:rPr>
        <w:t xml:space="preserve"> </w:t>
      </w:r>
      <w:r w:rsidRPr="009D68EF">
        <w:rPr>
          <w:b/>
        </w:rPr>
        <w:t>System</w:t>
      </w:r>
      <w:r w:rsidR="00D453FE">
        <w:rPr>
          <w:b/>
        </w:rPr>
        <w:t xml:space="preserve"> </w:t>
      </w:r>
      <w:r w:rsidRPr="009D68EF">
        <w:rPr>
          <w:rFonts w:ascii="Wingdings" w:eastAsia="Wingdings" w:hAnsi="Wingdings" w:cs="Wingdings"/>
          <w:b/>
        </w:rPr>
        <w:t>à</w:t>
      </w:r>
      <w:r w:rsidR="00D453FE">
        <w:rPr>
          <w:rFonts w:ascii="Wingdings" w:eastAsia="Wingdings" w:hAnsi="Wingdings" w:cs="Wingdings"/>
          <w:b/>
        </w:rPr>
        <w:t xml:space="preserve"> </w:t>
      </w:r>
      <w:r w:rsidRPr="009D68EF">
        <w:rPr>
          <w:b/>
        </w:rPr>
        <w:t>Logon</w:t>
      </w:r>
    </w:p>
    <w:p w14:paraId="49D1F2B1" w14:textId="77777777" w:rsidR="009D68EF" w:rsidRDefault="009D68EF" w:rsidP="009D68EF">
      <w:pPr>
        <w:pStyle w:val="ListParagraph"/>
        <w:numPr>
          <w:ilvl w:val="1"/>
          <w:numId w:val="5"/>
        </w:numPr>
      </w:pPr>
      <w:r w:rsidRPr="009D68EF">
        <w:rPr>
          <w:b/>
        </w:rPr>
        <w:t>Enable</w:t>
      </w:r>
      <w:r>
        <w:t xml:space="preserve"> the </w:t>
      </w:r>
      <w:r w:rsidRPr="009D68EF">
        <w:rPr>
          <w:b/>
        </w:rPr>
        <w:t>Always wait for the network at computer startup and logon</w:t>
      </w:r>
      <w:r>
        <w:t xml:space="preserve"> policy, this will force the computer to process your group policy objects at startup or logon, which may slow things down some but will minimize the number of reboots required to get software installed.</w:t>
      </w:r>
    </w:p>
    <w:p w14:paraId="16585049" w14:textId="53607A47" w:rsidR="00372F38" w:rsidRDefault="00153692" w:rsidP="00372F38">
      <w:pPr>
        <w:pStyle w:val="ListParagraph"/>
        <w:numPr>
          <w:ilvl w:val="0"/>
          <w:numId w:val="5"/>
        </w:numPr>
      </w:pPr>
      <w:r>
        <w:t>T</w:t>
      </w:r>
      <w:r w:rsidR="00064681">
        <w:t xml:space="preserve">urn on the group policy for verbose messages. This will give you detailed messages about what is occurring during startup and logon. </w:t>
      </w:r>
      <w:r w:rsidR="00D71D2C">
        <w:t>P</w:t>
      </w:r>
      <w:r w:rsidR="00064681">
        <w:t>erform the following:</w:t>
      </w:r>
    </w:p>
    <w:p w14:paraId="550CCE25" w14:textId="08DF6D77" w:rsidR="00064681" w:rsidRDefault="00064681" w:rsidP="00064681">
      <w:pPr>
        <w:pStyle w:val="ListParagraph"/>
        <w:numPr>
          <w:ilvl w:val="1"/>
          <w:numId w:val="5"/>
        </w:numPr>
      </w:pPr>
      <w:r>
        <w:t xml:space="preserve">In the GPO, </w:t>
      </w:r>
      <w:r w:rsidRPr="00D545BC">
        <w:rPr>
          <w:bCs/>
        </w:rPr>
        <w:t>browse</w:t>
      </w:r>
      <w:r>
        <w:t xml:space="preserve"> to the </w:t>
      </w:r>
      <w:r w:rsidRPr="00064681">
        <w:rPr>
          <w:b/>
        </w:rPr>
        <w:t>Computer Configuration</w:t>
      </w:r>
      <w:r w:rsidR="005174CB">
        <w:rPr>
          <w:b/>
        </w:rPr>
        <w:t xml:space="preserve"> </w:t>
      </w:r>
      <w:r w:rsidRPr="00064681">
        <w:rPr>
          <w:rFonts w:ascii="Wingdings" w:eastAsia="Wingdings" w:hAnsi="Wingdings" w:cs="Wingdings"/>
          <w:b/>
        </w:rPr>
        <w:t>à</w:t>
      </w:r>
      <w:r w:rsidR="005174CB">
        <w:rPr>
          <w:rFonts w:ascii="Wingdings" w:eastAsia="Wingdings" w:hAnsi="Wingdings" w:cs="Wingdings"/>
          <w:b/>
        </w:rPr>
        <w:t xml:space="preserve"> </w:t>
      </w:r>
      <w:r w:rsidRPr="00064681">
        <w:rPr>
          <w:b/>
        </w:rPr>
        <w:t>Policies</w:t>
      </w:r>
      <w:r w:rsidR="005174CB">
        <w:rPr>
          <w:b/>
        </w:rPr>
        <w:t xml:space="preserve"> </w:t>
      </w:r>
      <w:r w:rsidRPr="00064681">
        <w:rPr>
          <w:rFonts w:ascii="Wingdings" w:eastAsia="Wingdings" w:hAnsi="Wingdings" w:cs="Wingdings"/>
          <w:b/>
        </w:rPr>
        <w:t>à</w:t>
      </w:r>
      <w:r w:rsidR="005174CB">
        <w:rPr>
          <w:rFonts w:ascii="Wingdings" w:eastAsia="Wingdings" w:hAnsi="Wingdings" w:cs="Wingdings"/>
          <w:b/>
        </w:rPr>
        <w:t xml:space="preserve"> </w:t>
      </w:r>
      <w:r w:rsidRPr="00064681">
        <w:rPr>
          <w:b/>
        </w:rPr>
        <w:t>Administrative Templates</w:t>
      </w:r>
      <w:r w:rsidR="005174CB">
        <w:rPr>
          <w:b/>
        </w:rPr>
        <w:t xml:space="preserve"> </w:t>
      </w:r>
      <w:r w:rsidRPr="00064681">
        <w:rPr>
          <w:rFonts w:ascii="Wingdings" w:eastAsia="Wingdings" w:hAnsi="Wingdings" w:cs="Wingdings"/>
          <w:b/>
        </w:rPr>
        <w:t>à</w:t>
      </w:r>
      <w:r w:rsidR="005174CB">
        <w:rPr>
          <w:rFonts w:ascii="Wingdings" w:eastAsia="Wingdings" w:hAnsi="Wingdings" w:cs="Wingdings"/>
          <w:b/>
        </w:rPr>
        <w:t xml:space="preserve"> </w:t>
      </w:r>
      <w:r w:rsidRPr="00064681">
        <w:rPr>
          <w:b/>
        </w:rPr>
        <w:t>System</w:t>
      </w:r>
    </w:p>
    <w:p w14:paraId="674D422C" w14:textId="1D14498D" w:rsidR="00205C50" w:rsidRDefault="00064681" w:rsidP="00064681">
      <w:pPr>
        <w:pStyle w:val="ListParagraph"/>
        <w:numPr>
          <w:ilvl w:val="1"/>
          <w:numId w:val="5"/>
        </w:numPr>
      </w:pPr>
      <w:r w:rsidRPr="00064681">
        <w:rPr>
          <w:b/>
        </w:rPr>
        <w:t>Enable</w:t>
      </w:r>
      <w:r>
        <w:t xml:space="preserve"> the </w:t>
      </w:r>
      <w:r w:rsidRPr="00064681">
        <w:rPr>
          <w:b/>
        </w:rPr>
        <w:t>Display highly detailed status messages</w:t>
      </w:r>
      <w:r>
        <w:t xml:space="preserve"> policy</w:t>
      </w:r>
      <w:r w:rsidR="00040DA0">
        <w:t>.</w:t>
      </w:r>
    </w:p>
    <w:p w14:paraId="510E1A93" w14:textId="57ADC289" w:rsidR="00D43990" w:rsidRDefault="00D43990" w:rsidP="00D43990">
      <w:pPr>
        <w:pStyle w:val="ListParagraph"/>
        <w:numPr>
          <w:ilvl w:val="0"/>
          <w:numId w:val="5"/>
        </w:numPr>
      </w:pPr>
      <w:r w:rsidRPr="00D71D2C">
        <w:t>Close</w:t>
      </w:r>
      <w:r>
        <w:t xml:space="preserve"> the </w:t>
      </w:r>
      <w:r w:rsidRPr="00FD3DDA">
        <w:rPr>
          <w:b/>
          <w:bCs/>
        </w:rPr>
        <w:t>Group Policy Management</w:t>
      </w:r>
      <w:r>
        <w:t xml:space="preserve"> </w:t>
      </w:r>
      <w:r w:rsidRPr="00FD3DDA">
        <w:rPr>
          <w:b/>
          <w:bCs/>
        </w:rPr>
        <w:t>Editor</w:t>
      </w:r>
      <w:r>
        <w:t>.</w:t>
      </w:r>
    </w:p>
    <w:p w14:paraId="400CE041" w14:textId="38011876" w:rsidR="00AE2655" w:rsidRDefault="00AE2655" w:rsidP="00D43990">
      <w:pPr>
        <w:pStyle w:val="ListParagraph"/>
        <w:numPr>
          <w:ilvl w:val="0"/>
          <w:numId w:val="5"/>
        </w:numPr>
      </w:pPr>
      <w:r w:rsidRPr="00D71D2C">
        <w:t>Add</w:t>
      </w:r>
      <w:r>
        <w:t xml:space="preserve"> the </w:t>
      </w:r>
      <w:r w:rsidRPr="00FD3DDA">
        <w:rPr>
          <w:b/>
          <w:bCs/>
        </w:rPr>
        <w:t>Domain Computers</w:t>
      </w:r>
      <w:r>
        <w:t xml:space="preserve"> group </w:t>
      </w:r>
      <w:r w:rsidRPr="00D71D2C">
        <w:t>to</w:t>
      </w:r>
      <w:r>
        <w:t xml:space="preserve"> the </w:t>
      </w:r>
      <w:r w:rsidR="0045709F" w:rsidRPr="00FD3DDA">
        <w:rPr>
          <w:b/>
          <w:bCs/>
        </w:rPr>
        <w:t>ABSDC1-Software-R</w:t>
      </w:r>
      <w:r w:rsidR="0045709F">
        <w:t xml:space="preserve"> group to give the </w:t>
      </w:r>
      <w:r w:rsidR="00FD3DDA">
        <w:t xml:space="preserve">computer permission to read the </w:t>
      </w:r>
      <w:r w:rsidR="00FD3DDA" w:rsidRPr="00040DA0">
        <w:rPr>
          <w:b/>
          <w:bCs/>
        </w:rPr>
        <w:t>Chrome</w:t>
      </w:r>
      <w:r w:rsidR="00FD3DDA">
        <w:t xml:space="preserve"> installer package</w:t>
      </w:r>
      <w:r w:rsidR="00040DA0">
        <w:t>.</w:t>
      </w:r>
    </w:p>
    <w:p w14:paraId="19F07EEF" w14:textId="77777777" w:rsidR="00205C50" w:rsidRDefault="00205C50" w:rsidP="00205C50">
      <w:r>
        <w:t xml:space="preserve">Verify the software has been </w:t>
      </w:r>
      <w:r w:rsidR="00372F38">
        <w:t>installed</w:t>
      </w:r>
      <w:r>
        <w:t xml:space="preserve"> using the steps below:</w:t>
      </w:r>
    </w:p>
    <w:p w14:paraId="3A424E59" w14:textId="403D3B96" w:rsidR="00205C50" w:rsidRDefault="00372F38" w:rsidP="00205C50">
      <w:pPr>
        <w:pStyle w:val="ListParagraph"/>
        <w:numPr>
          <w:ilvl w:val="0"/>
          <w:numId w:val="6"/>
        </w:numPr>
      </w:pPr>
      <w:r w:rsidRPr="00D71D2C">
        <w:rPr>
          <w:bCs/>
        </w:rPr>
        <w:t>Logon</w:t>
      </w:r>
      <w:r>
        <w:rPr>
          <w:b/>
        </w:rPr>
        <w:t xml:space="preserve"> </w:t>
      </w:r>
      <w:r w:rsidRPr="00372F38">
        <w:t>to</w:t>
      </w:r>
      <w:r w:rsidR="00205C50">
        <w:t xml:space="preserve"> the </w:t>
      </w:r>
      <w:r w:rsidR="00561875" w:rsidRPr="00561875">
        <w:rPr>
          <w:b/>
        </w:rPr>
        <w:t>CIS256-Client1</w:t>
      </w:r>
      <w:r w:rsidR="00205C50">
        <w:t xml:space="preserve"> virtual machine</w:t>
      </w:r>
      <w:r>
        <w:t xml:space="preserve"> using any user account</w:t>
      </w:r>
      <w:r w:rsidR="00040DA0">
        <w:t>.</w:t>
      </w:r>
    </w:p>
    <w:p w14:paraId="1CC476AA" w14:textId="77777777" w:rsidR="00205C50" w:rsidRDefault="00205C50" w:rsidP="00205C50">
      <w:pPr>
        <w:pStyle w:val="ListParagraph"/>
        <w:numPr>
          <w:ilvl w:val="0"/>
          <w:numId w:val="6"/>
        </w:numPr>
      </w:pPr>
      <w:r w:rsidRPr="00D71D2C">
        <w:rPr>
          <w:bCs/>
        </w:rPr>
        <w:t>Verify</w:t>
      </w:r>
      <w:r>
        <w:t xml:space="preserve"> t</w:t>
      </w:r>
      <w:r w:rsidR="00561875">
        <w:t xml:space="preserve">hat </w:t>
      </w:r>
      <w:r w:rsidR="00561875" w:rsidRPr="00561875">
        <w:rPr>
          <w:b/>
        </w:rPr>
        <w:t>Chrome</w:t>
      </w:r>
      <w:r>
        <w:t xml:space="preserve"> is </w:t>
      </w:r>
      <w:r w:rsidRPr="00561875">
        <w:rPr>
          <w:b/>
        </w:rPr>
        <w:t>installed</w:t>
      </w:r>
      <w:r w:rsidR="00064681">
        <w:rPr>
          <w:b/>
        </w:rPr>
        <w:t>,</w:t>
      </w:r>
      <w:r>
        <w:t xml:space="preserve"> </w:t>
      </w:r>
      <w:r w:rsidR="00064681">
        <w:t>you should see an icon on the desktop.</w:t>
      </w:r>
    </w:p>
    <w:p w14:paraId="3809126D" w14:textId="77777777" w:rsidR="00064681" w:rsidRDefault="00064681" w:rsidP="002879F7">
      <w:pPr>
        <w:pStyle w:val="ListParagraph"/>
        <w:numPr>
          <w:ilvl w:val="0"/>
          <w:numId w:val="6"/>
        </w:numPr>
      </w:pPr>
      <w:r>
        <w:t xml:space="preserve">If </w:t>
      </w:r>
      <w:r w:rsidRPr="00196F8F">
        <w:rPr>
          <w:b/>
          <w:bCs/>
        </w:rPr>
        <w:t>Chrome</w:t>
      </w:r>
      <w:r>
        <w:t xml:space="preserve"> did not install, perform the following:</w:t>
      </w:r>
    </w:p>
    <w:p w14:paraId="4F14C20E" w14:textId="77777777" w:rsidR="00064681" w:rsidRDefault="00064681" w:rsidP="00064681">
      <w:pPr>
        <w:pStyle w:val="ListParagraph"/>
        <w:numPr>
          <w:ilvl w:val="1"/>
          <w:numId w:val="6"/>
        </w:numPr>
      </w:pPr>
      <w:r>
        <w:t xml:space="preserve">Open </w:t>
      </w:r>
      <w:r w:rsidRPr="00040DA0">
        <w:rPr>
          <w:b/>
          <w:bCs/>
        </w:rPr>
        <w:t>PowerShell</w:t>
      </w:r>
      <w:r>
        <w:t xml:space="preserve"> </w:t>
      </w:r>
    </w:p>
    <w:p w14:paraId="6A65607C" w14:textId="77777777" w:rsidR="00DD4A41" w:rsidRDefault="00064681" w:rsidP="00064681">
      <w:pPr>
        <w:pStyle w:val="ListParagraph"/>
        <w:numPr>
          <w:ilvl w:val="1"/>
          <w:numId w:val="6"/>
        </w:numPr>
      </w:pPr>
      <w:r>
        <w:t xml:space="preserve">Type </w:t>
      </w:r>
      <w:proofErr w:type="spellStart"/>
      <w:r w:rsidRPr="00F12DC3">
        <w:rPr>
          <w:b/>
        </w:rPr>
        <w:t>gpupdate</w:t>
      </w:r>
      <w:proofErr w:type="spellEnd"/>
      <w:r w:rsidRPr="00F12DC3">
        <w:rPr>
          <w:b/>
        </w:rPr>
        <w:t xml:space="preserve"> /force</w:t>
      </w:r>
    </w:p>
    <w:p w14:paraId="4E33673D" w14:textId="4300CB16" w:rsidR="00064681" w:rsidRDefault="00064681" w:rsidP="00064681">
      <w:pPr>
        <w:pStyle w:val="ListParagraph"/>
        <w:numPr>
          <w:ilvl w:val="1"/>
          <w:numId w:val="6"/>
        </w:numPr>
      </w:pPr>
      <w:r>
        <w:t>Sign out and sign back in or restart if prompted</w:t>
      </w:r>
      <w:r w:rsidR="00040DA0">
        <w:t>.</w:t>
      </w:r>
    </w:p>
    <w:p w14:paraId="250C621C" w14:textId="4212E68F" w:rsidR="00316EA5" w:rsidRDefault="00316EA5" w:rsidP="00316EA5">
      <w:pPr>
        <w:pStyle w:val="ListParagraph"/>
        <w:numPr>
          <w:ilvl w:val="0"/>
          <w:numId w:val="6"/>
        </w:numPr>
      </w:pPr>
      <w:r w:rsidRPr="00D71D2C">
        <w:rPr>
          <w:bCs/>
        </w:rPr>
        <w:t>Logon</w:t>
      </w:r>
      <w:r>
        <w:rPr>
          <w:b/>
        </w:rPr>
        <w:t xml:space="preserve"> </w:t>
      </w:r>
      <w:r w:rsidRPr="00372F38">
        <w:t>to</w:t>
      </w:r>
      <w:r>
        <w:t xml:space="preserve"> the </w:t>
      </w:r>
      <w:r>
        <w:rPr>
          <w:b/>
        </w:rPr>
        <w:t>CIS256-Client</w:t>
      </w:r>
      <w:r w:rsidR="00D02595">
        <w:rPr>
          <w:b/>
        </w:rPr>
        <w:t>1</w:t>
      </w:r>
      <w:r>
        <w:t xml:space="preserve"> virtual machine </w:t>
      </w:r>
      <w:r w:rsidR="00AE2655">
        <w:t>to verif</w:t>
      </w:r>
      <w:r w:rsidR="0045709F">
        <w:t>y the policy configuration</w:t>
      </w:r>
      <w:r w:rsidR="00040DA0">
        <w:t>.</w:t>
      </w:r>
    </w:p>
    <w:p w14:paraId="7E4701A5" w14:textId="77777777" w:rsidR="005209B0" w:rsidRDefault="005209B0">
      <w:pPr>
        <w:rPr>
          <w:caps/>
          <w:spacing w:val="15"/>
        </w:rPr>
      </w:pPr>
      <w:r>
        <w:br w:type="page"/>
      </w:r>
    </w:p>
    <w:p w14:paraId="1D0675F3" w14:textId="5F9F532E" w:rsidR="00064681" w:rsidRDefault="00064681" w:rsidP="00064681">
      <w:pPr>
        <w:pStyle w:val="Heading2"/>
      </w:pPr>
      <w:r>
        <w:lastRenderedPageBreak/>
        <w:t>Submission Requirements</w:t>
      </w:r>
    </w:p>
    <w:p w14:paraId="15D078B1" w14:textId="77777777" w:rsidR="00946882" w:rsidRDefault="00946882" w:rsidP="00946882">
      <w:pPr>
        <w:pStyle w:val="ListParagraph"/>
        <w:keepLines/>
        <w:numPr>
          <w:ilvl w:val="0"/>
          <w:numId w:val="10"/>
        </w:numPr>
        <w:spacing w:before="120" w:after="120"/>
      </w:pPr>
      <w:bookmarkStart w:id="0" w:name="_Hlk62206214"/>
      <w:bookmarkStart w:id="1" w:name="_Hlk62538858"/>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79B2C9C2" w14:textId="77777777" w:rsidR="00946882" w:rsidRDefault="00946882" w:rsidP="00946882">
      <w:pPr>
        <w:pStyle w:val="ListParagraph"/>
        <w:keepLines/>
        <w:numPr>
          <w:ilvl w:val="0"/>
          <w:numId w:val="10"/>
        </w:numPr>
        <w:spacing w:before="120" w:after="120"/>
      </w:pPr>
      <w:r>
        <w:t>Check your lab by running the following command:</w:t>
      </w:r>
    </w:p>
    <w:p w14:paraId="68B87E0E" w14:textId="3EDE5695" w:rsidR="00961A85" w:rsidRPr="0065234D" w:rsidRDefault="00961A85" w:rsidP="005209B0">
      <w:pPr>
        <w:pStyle w:val="CommandLine"/>
        <w:rPr>
          <w:b w:val="0"/>
          <w:bCs/>
        </w:rPr>
      </w:pPr>
      <w:r w:rsidRPr="0065234D">
        <w:rPr>
          <w:b w:val="0"/>
          <w:bCs/>
        </w:rPr>
        <w:t>Invoke-Pester -Path C:\Scripts\ GP18-Deploying_Software_with_Gro</w:t>
      </w:r>
      <w:r w:rsidR="005209B0" w:rsidRPr="0065234D">
        <w:rPr>
          <w:b w:val="0"/>
          <w:bCs/>
        </w:rPr>
        <w:t>u</w:t>
      </w:r>
      <w:r w:rsidRPr="0065234D">
        <w:rPr>
          <w:b w:val="0"/>
          <w:bCs/>
        </w:rPr>
        <w:t>p_Policy test.ps1</w:t>
      </w:r>
      <w:r w:rsidR="005209B0" w:rsidRPr="0065234D">
        <w:rPr>
          <w:b w:val="0"/>
          <w:bCs/>
        </w:rPr>
        <w:t xml:space="preserve"> </w:t>
      </w:r>
    </w:p>
    <w:p w14:paraId="0629AC49" w14:textId="77777777" w:rsidR="0065234D" w:rsidRDefault="0065234D" w:rsidP="0065234D">
      <w:pPr>
        <w:spacing w:before="0" w:after="0"/>
      </w:pPr>
      <w:r w:rsidRPr="00DF535C">
        <w:rPr>
          <w:b/>
          <w:bCs/>
        </w:rPr>
        <w:t>Note</w:t>
      </w:r>
      <w:r>
        <w:t xml:space="preserve">: You will see a security warning when running the script.  Enter </w:t>
      </w:r>
      <w:r w:rsidRPr="00DF535C">
        <w:rPr>
          <w:b/>
          <w:bCs/>
        </w:rPr>
        <w:t>R</w:t>
      </w:r>
      <w:r>
        <w:t xml:space="preserve"> to run the script.</w:t>
      </w:r>
    </w:p>
    <w:p w14:paraId="07C320C0" w14:textId="77777777" w:rsidR="0065234D" w:rsidRDefault="0065234D" w:rsidP="0065234D">
      <w:pPr>
        <w:spacing w:before="0" w:after="0"/>
      </w:pPr>
      <w:r>
        <w:t xml:space="preserve">If you want to see more detail, add </w:t>
      </w:r>
      <w:r w:rsidRPr="00F30019">
        <w:rPr>
          <w:b/>
          <w:bCs/>
        </w:rPr>
        <w:t>-Output Detailed</w:t>
      </w:r>
      <w:r>
        <w:t xml:space="preserve"> to the command.  This may assist you with troubleshooting</w:t>
      </w:r>
    </w:p>
    <w:p w14:paraId="63CC0A03" w14:textId="017A91DC" w:rsidR="0065234D" w:rsidRPr="0065234D" w:rsidRDefault="0065234D" w:rsidP="0065234D">
      <w:pPr>
        <w:pStyle w:val="CommandLine"/>
        <w:rPr>
          <w:b w:val="0"/>
          <w:bCs/>
        </w:rPr>
      </w:pPr>
      <w:r w:rsidRPr="0065234D">
        <w:rPr>
          <w:b w:val="0"/>
          <w:bCs/>
        </w:rPr>
        <w:t xml:space="preserve">Invoke-Pester -Path C:\Scripts\ GP18-Deploying_Software_with_Group_Policy test.ps1 </w:t>
      </w:r>
      <w:r>
        <w:t>-Output Detailed</w:t>
      </w:r>
    </w:p>
    <w:p w14:paraId="1BEEB9C8" w14:textId="2FD67BCC" w:rsidR="00961A85" w:rsidRPr="0065234D" w:rsidRDefault="0065234D" w:rsidP="0065234D">
      <w:pPr>
        <w:pStyle w:val="ListParagraph"/>
        <w:keepLines/>
        <w:numPr>
          <w:ilvl w:val="0"/>
          <w:numId w:val="10"/>
        </w:numPr>
        <w:spacing w:before="120" w:after="120"/>
        <w:rPr>
          <w:rFonts w:ascii="Courier New" w:hAnsi="Courier New"/>
          <w:b/>
          <w:i/>
        </w:rPr>
      </w:pPr>
      <w:r w:rsidRPr="0065234D">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5234D">
        <w:rPr>
          <w:rFonts w:eastAsia="Times New Roman"/>
          <w:b/>
          <w:bCs/>
        </w:rPr>
        <w:t>Correct</w:t>
      </w:r>
      <w:r w:rsidRPr="0065234D">
        <w:rPr>
          <w:rFonts w:eastAsia="Times New Roman"/>
        </w:rPr>
        <w:t xml:space="preserve"> any </w:t>
      </w:r>
      <w:r w:rsidRPr="0065234D">
        <w:rPr>
          <w:rFonts w:eastAsia="Times New Roman"/>
          <w:b/>
          <w:bCs/>
        </w:rPr>
        <w:t>errors</w:t>
      </w:r>
      <w:r w:rsidRPr="0065234D">
        <w:rPr>
          <w:rFonts w:eastAsia="Times New Roman"/>
        </w:rPr>
        <w:t xml:space="preserve"> you may have and run the script until all the output has no red. </w:t>
      </w:r>
      <w:r>
        <w:t>You should see the output like the images below</w:t>
      </w:r>
      <w:r w:rsidR="00DC6C9F">
        <w:t>.</w:t>
      </w:r>
    </w:p>
    <w:p w14:paraId="305A0001" w14:textId="26A759E9" w:rsidR="00961A85" w:rsidRDefault="00E904CE" w:rsidP="00E904CE">
      <w:pPr>
        <w:pStyle w:val="ListParagraph"/>
        <w:keepLines/>
        <w:spacing w:before="120" w:after="120"/>
        <w:ind w:left="360"/>
        <w:rPr>
          <w:rFonts w:ascii="Calibri" w:eastAsia="Times New Roman" w:hAnsi="Calibri" w:cs="Times New Roman"/>
          <w:szCs w:val="24"/>
        </w:rPr>
      </w:pPr>
      <w:r w:rsidRPr="00E904CE">
        <w:rPr>
          <w:rFonts w:ascii="Calibri" w:eastAsia="Times New Roman" w:hAnsi="Calibri" w:cs="Times New Roman"/>
          <w:szCs w:val="24"/>
        </w:rPr>
        <w:lastRenderedPageBreak/>
        <w:drawing>
          <wp:inline distT="0" distB="0" distL="0" distR="0" wp14:anchorId="7D30FFEF" wp14:editId="5BD75ED2">
            <wp:extent cx="5734850" cy="4429743"/>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5734850" cy="4429743"/>
                    </a:xfrm>
                    <a:prstGeom prst="rect">
                      <a:avLst/>
                    </a:prstGeom>
                  </pic:spPr>
                </pic:pic>
              </a:graphicData>
            </a:graphic>
          </wp:inline>
        </w:drawing>
      </w:r>
    </w:p>
    <w:p w14:paraId="07BEF1BF" w14:textId="77777777" w:rsidR="00961A85" w:rsidRPr="002830C5" w:rsidRDefault="00961A85" w:rsidP="00961A85">
      <w:pPr>
        <w:pStyle w:val="ListParagraph"/>
        <w:keepLines/>
        <w:spacing w:before="120" w:after="120"/>
        <w:rPr>
          <w:rFonts w:ascii="Calibri" w:eastAsia="Times New Roman" w:hAnsi="Calibri" w:cs="Times New Roman"/>
          <w:szCs w:val="24"/>
        </w:rPr>
      </w:pPr>
    </w:p>
    <w:p w14:paraId="1864A361" w14:textId="77777777" w:rsidR="004648F2" w:rsidRPr="00AD6017" w:rsidRDefault="004648F2" w:rsidP="004648F2">
      <w:pPr>
        <w:pStyle w:val="ListParagraph"/>
        <w:keepLines/>
        <w:numPr>
          <w:ilvl w:val="0"/>
          <w:numId w:val="10"/>
        </w:numPr>
        <w:spacing w:before="120" w:after="120"/>
        <w:rPr>
          <w:rFonts w:ascii="Calibri" w:eastAsia="Times New Roman" w:hAnsi="Calibri" w:cs="Times New Roman"/>
          <w:szCs w:val="24"/>
        </w:r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r>
        <w:rPr>
          <w:b/>
          <w:bCs/>
        </w:rPr>
        <w:t xml:space="preserve">. </w:t>
      </w:r>
      <w:r w:rsidRPr="00AD6017">
        <w:rPr>
          <w:rFonts w:ascii="Calibri" w:eastAsia="Times New Roman" w:hAnsi="Calibri" w:cs="Times New Roman"/>
          <w:szCs w:val="24"/>
        </w:rPr>
        <w:t xml:space="preserve">Save the file as </w:t>
      </w:r>
      <w:proofErr w:type="spellStart"/>
      <w:r>
        <w:rPr>
          <w:rFonts w:ascii="Calibri" w:eastAsia="Times New Roman" w:hAnsi="Calibri" w:cs="Times New Roman"/>
          <w:b/>
          <w:bCs/>
          <w:szCs w:val="24"/>
        </w:rPr>
        <w:t>DeploySoftware</w:t>
      </w:r>
      <w:r w:rsidRPr="00AD6017">
        <w:rPr>
          <w:b/>
          <w:bCs/>
        </w:rPr>
        <w:t>_</w:t>
      </w:r>
      <w:r w:rsidRPr="00AD6017">
        <w:rPr>
          <w:b/>
          <w:bCs/>
          <w:i/>
          <w:iCs/>
        </w:rPr>
        <w:t>Firstname</w:t>
      </w:r>
      <w:r w:rsidRPr="00AD6017">
        <w:rPr>
          <w:b/>
          <w:bCs/>
        </w:rPr>
        <w:t>_</w:t>
      </w:r>
      <w:r w:rsidRPr="00AD6017">
        <w:rPr>
          <w:b/>
          <w:bCs/>
          <w:i/>
          <w:iCs/>
        </w:rPr>
        <w:t>LastName</w:t>
      </w:r>
      <w:proofErr w:type="spellEnd"/>
      <w:r>
        <w:t xml:space="preserve"> </w:t>
      </w:r>
      <w:r w:rsidRPr="00A37333">
        <w:t>(where</w:t>
      </w:r>
      <w:r>
        <w:t xml:space="preserve"> </w:t>
      </w:r>
      <w:proofErr w:type="spellStart"/>
      <w:r w:rsidRPr="00AD6017">
        <w:rPr>
          <w:b/>
          <w:bCs/>
          <w:i/>
          <w:iCs/>
        </w:rPr>
        <w:t>Firstname</w:t>
      </w:r>
      <w:proofErr w:type="spellEnd"/>
      <w:r w:rsidRPr="00AD6017">
        <w:rPr>
          <w:b/>
          <w:bCs/>
          <w:i/>
          <w:iCs/>
        </w:rPr>
        <w:t xml:space="preserve"> </w:t>
      </w:r>
      <w:r w:rsidRPr="00A37333">
        <w:t>is your first name and</w:t>
      </w:r>
      <w:r>
        <w:t xml:space="preserve"> </w:t>
      </w:r>
      <w:proofErr w:type="spellStart"/>
      <w:r w:rsidRPr="00AD6017">
        <w:rPr>
          <w:b/>
          <w:bCs/>
          <w:i/>
          <w:iCs/>
        </w:rPr>
        <w:t>Lastname</w:t>
      </w:r>
      <w:proofErr w:type="spellEnd"/>
      <w:r w:rsidRPr="00AD6017">
        <w:rPr>
          <w:b/>
          <w:bCs/>
          <w:i/>
          <w:iCs/>
        </w:rPr>
        <w:t xml:space="preserve"> </w:t>
      </w:r>
      <w:r w:rsidRPr="00A37333">
        <w:t>is your last name)</w:t>
      </w:r>
      <w:r>
        <w:t>.</w:t>
      </w:r>
      <w:r w:rsidRPr="00AD6017">
        <w:rPr>
          <w:rFonts w:ascii="Calibri" w:eastAsia="Times New Roman" w:hAnsi="Calibri" w:cs="Times New Roman"/>
          <w:noProof/>
          <w:szCs w:val="24"/>
        </w:rPr>
        <w:t xml:space="preserve"> </w:t>
      </w:r>
    </w:p>
    <w:p w14:paraId="553CBD61" w14:textId="77777777" w:rsidR="004648F2" w:rsidRDefault="004648F2" w:rsidP="004648F2">
      <w:pPr>
        <w:keepLines/>
        <w:numPr>
          <w:ilvl w:val="0"/>
          <w:numId w:val="10"/>
        </w:numPr>
        <w:spacing w:before="120" w:after="120"/>
        <w:contextualSpacing/>
      </w:pPr>
      <w:r w:rsidRPr="00664BC7">
        <w:rPr>
          <w:b/>
          <w:bCs/>
        </w:rPr>
        <w:t>Upload</w:t>
      </w:r>
      <w:r w:rsidRPr="00664BC7">
        <w:t xml:space="preserve"> the </w:t>
      </w:r>
      <w:r w:rsidRPr="00664BC7">
        <w:rPr>
          <w:b/>
          <w:bCs/>
        </w:rPr>
        <w:t>document</w:t>
      </w:r>
      <w:r w:rsidRPr="00664BC7">
        <w:t xml:space="preserve"> in the submission area of the assignment.</w:t>
      </w:r>
    </w:p>
    <w:bookmarkEnd w:id="0"/>
    <w:bookmarkEnd w:id="1"/>
    <w:sectPr w:rsidR="004648F2" w:rsidSect="0083623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C5E72" w14:textId="77777777" w:rsidR="00FE4BFD" w:rsidRDefault="00FE4BFD" w:rsidP="002879F7">
      <w:pPr>
        <w:spacing w:before="0" w:after="0" w:line="240" w:lineRule="auto"/>
      </w:pPr>
      <w:r>
        <w:separator/>
      </w:r>
    </w:p>
  </w:endnote>
  <w:endnote w:type="continuationSeparator" w:id="0">
    <w:p w14:paraId="29159725" w14:textId="77777777" w:rsidR="00FE4BFD" w:rsidRDefault="00FE4BFD"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5425F" w14:textId="77777777" w:rsidR="00FE4BFD" w:rsidRDefault="00FE4BFD" w:rsidP="002879F7">
      <w:pPr>
        <w:spacing w:before="0" w:after="0" w:line="240" w:lineRule="auto"/>
      </w:pPr>
      <w:r>
        <w:separator/>
      </w:r>
    </w:p>
  </w:footnote>
  <w:footnote w:type="continuationSeparator" w:id="0">
    <w:p w14:paraId="7E313654" w14:textId="77777777" w:rsidR="00FE4BFD" w:rsidRDefault="00FE4BFD"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C13D4" w14:textId="311D63F2" w:rsidR="002879F7" w:rsidRPr="006D3D83" w:rsidRDefault="0C8F49BA" w:rsidP="002879F7">
    <w:pPr>
      <w:pStyle w:val="Title"/>
      <w:rPr>
        <w:sz w:val="32"/>
        <w:szCs w:val="32"/>
      </w:rPr>
    </w:pPr>
    <w:r w:rsidRPr="0C8F49BA">
      <w:rPr>
        <w:sz w:val="32"/>
        <w:szCs w:val="32"/>
      </w:rPr>
      <w:t>Guided practice Instructions - Deploying Software with Group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00325A"/>
    <w:multiLevelType w:val="hybridMultilevel"/>
    <w:tmpl w:val="A66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61FE7"/>
    <w:multiLevelType w:val="hybridMultilevel"/>
    <w:tmpl w:val="4F6A0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A5F4C"/>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9C2272"/>
    <w:multiLevelType w:val="hybridMultilevel"/>
    <w:tmpl w:val="86E0E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F3EF6"/>
    <w:multiLevelType w:val="hybridMultilevel"/>
    <w:tmpl w:val="4F6A0A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C6EC4"/>
    <w:multiLevelType w:val="hybridMultilevel"/>
    <w:tmpl w:val="35E64124"/>
    <w:lvl w:ilvl="0" w:tplc="4F20178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77623"/>
    <w:multiLevelType w:val="hybridMultilevel"/>
    <w:tmpl w:val="E868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160C92"/>
    <w:multiLevelType w:val="hybridMultilevel"/>
    <w:tmpl w:val="86E0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893891"/>
    <w:multiLevelType w:val="hybridMultilevel"/>
    <w:tmpl w:val="86E0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8"/>
  </w:num>
  <w:num w:numId="5">
    <w:abstractNumId w:val="4"/>
  </w:num>
  <w:num w:numId="6">
    <w:abstractNumId w:val="5"/>
  </w:num>
  <w:num w:numId="7">
    <w:abstractNumId w:val="6"/>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83"/>
    <w:rsid w:val="000150BE"/>
    <w:rsid w:val="00040DA0"/>
    <w:rsid w:val="000444B3"/>
    <w:rsid w:val="00064681"/>
    <w:rsid w:val="00124C4C"/>
    <w:rsid w:val="00140ED3"/>
    <w:rsid w:val="00153692"/>
    <w:rsid w:val="00155684"/>
    <w:rsid w:val="00163D50"/>
    <w:rsid w:val="00196F8F"/>
    <w:rsid w:val="001B668A"/>
    <w:rsid w:val="001B7424"/>
    <w:rsid w:val="0020487D"/>
    <w:rsid w:val="00205C50"/>
    <w:rsid w:val="00231909"/>
    <w:rsid w:val="0026630F"/>
    <w:rsid w:val="002879F7"/>
    <w:rsid w:val="002974DE"/>
    <w:rsid w:val="002F5DB2"/>
    <w:rsid w:val="00316EA5"/>
    <w:rsid w:val="003434B9"/>
    <w:rsid w:val="003515A2"/>
    <w:rsid w:val="00372F38"/>
    <w:rsid w:val="003A62EB"/>
    <w:rsid w:val="003B6AAC"/>
    <w:rsid w:val="003E4372"/>
    <w:rsid w:val="0042111D"/>
    <w:rsid w:val="00434816"/>
    <w:rsid w:val="00450A80"/>
    <w:rsid w:val="004536BF"/>
    <w:rsid w:val="0045709F"/>
    <w:rsid w:val="004648F2"/>
    <w:rsid w:val="00477F2A"/>
    <w:rsid w:val="004950D5"/>
    <w:rsid w:val="004E5417"/>
    <w:rsid w:val="005114F3"/>
    <w:rsid w:val="005174CB"/>
    <w:rsid w:val="005209B0"/>
    <w:rsid w:val="00561875"/>
    <w:rsid w:val="005652C4"/>
    <w:rsid w:val="00572AE6"/>
    <w:rsid w:val="005A60B3"/>
    <w:rsid w:val="005C2E98"/>
    <w:rsid w:val="005E5E7A"/>
    <w:rsid w:val="00625081"/>
    <w:rsid w:val="00632DAD"/>
    <w:rsid w:val="0065234D"/>
    <w:rsid w:val="006D3D83"/>
    <w:rsid w:val="0070789B"/>
    <w:rsid w:val="00764DBC"/>
    <w:rsid w:val="007974E3"/>
    <w:rsid w:val="00821F1C"/>
    <w:rsid w:val="00836230"/>
    <w:rsid w:val="00853624"/>
    <w:rsid w:val="008673C6"/>
    <w:rsid w:val="00870493"/>
    <w:rsid w:val="00886154"/>
    <w:rsid w:val="008A4886"/>
    <w:rsid w:val="009417E2"/>
    <w:rsid w:val="00941B03"/>
    <w:rsid w:val="00946882"/>
    <w:rsid w:val="00961A85"/>
    <w:rsid w:val="0097322C"/>
    <w:rsid w:val="009908F4"/>
    <w:rsid w:val="009D0F8D"/>
    <w:rsid w:val="009D68EF"/>
    <w:rsid w:val="00A86EB0"/>
    <w:rsid w:val="00AA0F16"/>
    <w:rsid w:val="00AC2709"/>
    <w:rsid w:val="00AC3570"/>
    <w:rsid w:val="00AE1D85"/>
    <w:rsid w:val="00AE2655"/>
    <w:rsid w:val="00B46FDE"/>
    <w:rsid w:val="00B52024"/>
    <w:rsid w:val="00B81162"/>
    <w:rsid w:val="00B84E1C"/>
    <w:rsid w:val="00C17DE4"/>
    <w:rsid w:val="00C417A7"/>
    <w:rsid w:val="00C41BC1"/>
    <w:rsid w:val="00C45C58"/>
    <w:rsid w:val="00C51BA0"/>
    <w:rsid w:val="00C844DA"/>
    <w:rsid w:val="00CA7F26"/>
    <w:rsid w:val="00D02595"/>
    <w:rsid w:val="00D34E40"/>
    <w:rsid w:val="00D43990"/>
    <w:rsid w:val="00D453FE"/>
    <w:rsid w:val="00D50B60"/>
    <w:rsid w:val="00D53D6B"/>
    <w:rsid w:val="00D545BC"/>
    <w:rsid w:val="00D71D2C"/>
    <w:rsid w:val="00DB19C8"/>
    <w:rsid w:val="00DC6C9F"/>
    <w:rsid w:val="00DD4A41"/>
    <w:rsid w:val="00E05741"/>
    <w:rsid w:val="00E81D99"/>
    <w:rsid w:val="00E904CE"/>
    <w:rsid w:val="00ED695C"/>
    <w:rsid w:val="00F12DC3"/>
    <w:rsid w:val="00F822D3"/>
    <w:rsid w:val="00FC3CC5"/>
    <w:rsid w:val="00FD3DDA"/>
    <w:rsid w:val="00FE4BFD"/>
    <w:rsid w:val="0C8F49BA"/>
    <w:rsid w:val="151CC377"/>
    <w:rsid w:val="19D8537D"/>
    <w:rsid w:val="2CC338BB"/>
    <w:rsid w:val="5BFC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F0DF"/>
  <w15:chartTrackingRefBased/>
  <w15:docId w15:val="{CC064B25-7369-431E-88E1-F2A6838A8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9F7"/>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semiHidden/>
    <w:unhideWhenUsed/>
    <w:qFormat/>
    <w:rsid w:val="002879F7"/>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qFormat/>
    <w:rsid w:val="00836230"/>
    <w:pPr>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pPr>
    <w:rPr>
      <w:b/>
      <w:i/>
    </w:rPr>
  </w:style>
  <w:style w:type="character" w:customStyle="1" w:styleId="CommandLineChar">
    <w:name w:val="Command Line Char"/>
    <w:basedOn w:val="DefaultParagraphFont"/>
    <w:link w:val="CommandLine"/>
    <w:rsid w:val="00836230"/>
    <w:rPr>
      <w:b/>
      <w:i/>
      <w:sz w:val="24"/>
      <w:shd w:val="clear" w:color="auto" w:fill="002060"/>
    </w:rPr>
  </w:style>
  <w:style w:type="paragraph" w:styleId="ListParagraph">
    <w:name w:val="List Paragraph"/>
    <w:basedOn w:val="Normal"/>
    <w:uiPriority w:val="34"/>
    <w:qFormat/>
    <w:rsid w:val="006D3D83"/>
    <w:pPr>
      <w:ind w:left="720"/>
      <w:contextualSpacing/>
    </w:pPr>
  </w:style>
  <w:style w:type="character" w:styleId="Hyperlink">
    <w:name w:val="Hyperlink"/>
    <w:basedOn w:val="DefaultParagraphFont"/>
    <w:uiPriority w:val="99"/>
    <w:unhideWhenUsed/>
    <w:rsid w:val="00D50B60"/>
    <w:rPr>
      <w:color w:val="0563C1" w:themeColor="hyperlink"/>
      <w:u w:val="single"/>
    </w:rPr>
  </w:style>
  <w:style w:type="character" w:styleId="UnresolvedMention">
    <w:name w:val="Unresolved Mention"/>
    <w:basedOn w:val="DefaultParagraphFont"/>
    <w:uiPriority w:val="99"/>
    <w:semiHidden/>
    <w:unhideWhenUsed/>
    <w:rsid w:val="005E5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8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absdc1\software"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XKW5YJXNVX3E-389820555-42</_dlc_DocId>
    <_dlc_DocIdUrl xmlns="03a19486-6400-431b-8012-0e1f8815e288">
      <Url>https://studentsecpi.sharepoint.com/sites/CurriculumDevelopment-Azevedo/cis/CIS256/_layouts/15/DocIdRedir.aspx?ID=XKW5YJXNVX3E-389820555-42</Url>
      <Description>XKW5YJXNVX3E-389820555-42</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EEBBC2-2915-423D-A709-2EC53B347B10}">
  <ds:schemaRefs>
    <ds:schemaRef ds:uri="http://schemas.microsoft.com/sharepoint/events"/>
  </ds:schemaRefs>
</ds:datastoreItem>
</file>

<file path=customXml/itemProps2.xml><?xml version="1.0" encoding="utf-8"?>
<ds:datastoreItem xmlns:ds="http://schemas.openxmlformats.org/officeDocument/2006/customXml" ds:itemID="{C922CF95-727A-423D-BE7C-EFD535055236}">
  <ds:schemaRefs>
    <ds:schemaRef ds:uri="http://schemas.microsoft.com/sharepoint/v3/contenttype/forms"/>
  </ds:schemaRefs>
</ds:datastoreItem>
</file>

<file path=customXml/itemProps3.xml><?xml version="1.0" encoding="utf-8"?>
<ds:datastoreItem xmlns:ds="http://schemas.openxmlformats.org/officeDocument/2006/customXml" ds:itemID="{57EC11EE-B44C-42DF-9E9C-191468290CFF}">
  <ds:schemaRefs>
    <ds:schemaRef ds:uri="http://schemas.microsoft.com/office/2006/metadata/properties"/>
    <ds:schemaRef ds:uri="http://schemas.microsoft.com/office/infopath/2007/PartnerControls"/>
    <ds:schemaRef ds:uri="03a19486-6400-431b-8012-0e1f8815e288"/>
  </ds:schemaRefs>
</ds:datastoreItem>
</file>

<file path=customXml/itemProps4.xml><?xml version="1.0" encoding="utf-8"?>
<ds:datastoreItem xmlns:ds="http://schemas.openxmlformats.org/officeDocument/2006/customXml" ds:itemID="{F4593B1C-8E23-4FFE-B711-44F3BA59F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 Instructions</Template>
  <TotalTime>15</TotalTime>
  <Pages>6</Pages>
  <Words>978</Words>
  <Characters>5576</Characters>
  <Application>Microsoft Office Word</Application>
  <DocSecurity>0</DocSecurity>
  <Lines>46</Lines>
  <Paragraphs>13</Paragraphs>
  <ScaleCrop>false</ScaleCrop>
  <Company>ECPI University</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kazevedo</dc:creator>
  <cp:keywords/>
  <dc:description/>
  <cp:lastModifiedBy>Carruth, Martin</cp:lastModifiedBy>
  <cp:revision>17</cp:revision>
  <cp:lastPrinted>2014-06-02T14:39:00Z</cp:lastPrinted>
  <dcterms:created xsi:type="dcterms:W3CDTF">2021-10-21T17:25:00Z</dcterms:created>
  <dcterms:modified xsi:type="dcterms:W3CDTF">2021-10-21T17:53:00Z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9632d7e2-b30a-4865-aacb-88b30dd06e8a</vt:lpwstr>
  </property>
</Properties>
</file>