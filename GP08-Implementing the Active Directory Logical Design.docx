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BC05" w14:textId="1E1961AE" w:rsidR="00C844DA" w:rsidRPr="0023348D" w:rsidRDefault="483D96ED" w:rsidP="0023348D">
      <w:pPr>
        <w:pStyle w:val="Heading1"/>
      </w:pPr>
      <w:r>
        <w:t>Overview</w:t>
      </w:r>
    </w:p>
    <w:p w14:paraId="57B3FDEE" w14:textId="743DF757" w:rsidR="002879F7" w:rsidRDefault="7D6C1860">
      <w:r>
        <w:t xml:space="preserve">In this </w:t>
      </w:r>
      <w:r w:rsidR="0046550F">
        <w:t>guided practice</w:t>
      </w:r>
      <w:r>
        <w:t xml:space="preserve"> you will verify and implement the remaining part of your Active Directory logical design.</w:t>
      </w:r>
    </w:p>
    <w:p w14:paraId="2F2185CE" w14:textId="77777777" w:rsidR="002879F7" w:rsidRDefault="7D6C1860" w:rsidP="002879F7">
      <w:pPr>
        <w:pStyle w:val="Heading1"/>
      </w:pPr>
      <w:r>
        <w:t>Objectives</w:t>
      </w:r>
    </w:p>
    <w:p w14:paraId="3416EA5B" w14:textId="470521E1" w:rsidR="002879F7" w:rsidRDefault="7D6C1860" w:rsidP="002F5741">
      <w:pPr>
        <w:pStyle w:val="ListParagraph"/>
        <w:numPr>
          <w:ilvl w:val="0"/>
          <w:numId w:val="1"/>
        </w:numPr>
      </w:pPr>
      <w:r>
        <w:t>Be able to implement an Active Directory logical design</w:t>
      </w:r>
      <w:r w:rsidR="00B57640">
        <w:t>.</w:t>
      </w:r>
    </w:p>
    <w:p w14:paraId="6E297993" w14:textId="2AF1958C" w:rsidR="002F5741" w:rsidRDefault="7D6C1860" w:rsidP="00461258">
      <w:pPr>
        <w:pStyle w:val="ListParagraph"/>
        <w:numPr>
          <w:ilvl w:val="0"/>
          <w:numId w:val="1"/>
        </w:numPr>
      </w:pPr>
      <w:r>
        <w:t xml:space="preserve">Be able to import Active Directory objects using the </w:t>
      </w:r>
      <w:proofErr w:type="spellStart"/>
      <w:r w:rsidRPr="00B57640">
        <w:rPr>
          <w:b/>
          <w:bCs/>
        </w:rPr>
        <w:t>csvde</w:t>
      </w:r>
      <w:proofErr w:type="spellEnd"/>
      <w:r>
        <w:t xml:space="preserve"> command</w:t>
      </w:r>
      <w:r w:rsidR="00B57640">
        <w:t>.</w:t>
      </w:r>
    </w:p>
    <w:p w14:paraId="4829F869" w14:textId="77777777" w:rsidR="002879F7" w:rsidRDefault="7D6C1860" w:rsidP="002879F7">
      <w:pPr>
        <w:pStyle w:val="Heading1"/>
      </w:pPr>
      <w:r>
        <w:t>Prerequisites</w:t>
      </w:r>
    </w:p>
    <w:p w14:paraId="0D2B9F4D" w14:textId="1102E96A" w:rsidR="002879F7" w:rsidRDefault="0046550F">
      <w:r>
        <w:t>Guided practice</w:t>
      </w:r>
      <w:r w:rsidR="7D6C1860">
        <w:t xml:space="preserve"> - </w:t>
      </w:r>
      <w:r w:rsidR="7D6C1860" w:rsidRPr="00B57640">
        <w:rPr>
          <w:b/>
          <w:bCs/>
        </w:rPr>
        <w:t>Creating a New Domain Tree</w:t>
      </w:r>
      <w:r w:rsidR="7D6C1860">
        <w:t xml:space="preserve"> is complete</w:t>
      </w:r>
      <w:r w:rsidR="00B57640">
        <w:t>.</w:t>
      </w:r>
    </w:p>
    <w:p w14:paraId="5D8B0791" w14:textId="77777777" w:rsidR="002879F7" w:rsidRDefault="7D6C1860" w:rsidP="002879F7">
      <w:pPr>
        <w:pStyle w:val="Heading1"/>
      </w:pPr>
      <w:r>
        <w:t>Scenario</w:t>
      </w:r>
    </w:p>
    <w:p w14:paraId="39AE212A" w14:textId="77777777" w:rsidR="002879F7" w:rsidRDefault="7D6C1860">
      <w:r>
        <w:t>Now that you have implemented the Active Directory domain structure requested by ABS Corporation you will investigate and verify the operation of the logical AD components. In addition, you will use the data files provided by ABS Corporation to import the objects into Active Directory. You will then create the final logical design, the OU structure, and move the imported objects into their respective containers.</w:t>
      </w:r>
    </w:p>
    <w:p w14:paraId="683B19C7" w14:textId="77777777" w:rsidR="002879F7" w:rsidRDefault="7D6C1860" w:rsidP="002879F7">
      <w:pPr>
        <w:pStyle w:val="Heading1"/>
      </w:pPr>
      <w:r>
        <w:t>Tasks</w:t>
      </w:r>
    </w:p>
    <w:p w14:paraId="3E58D91C" w14:textId="77777777" w:rsidR="002879F7" w:rsidRDefault="7D6C1860" w:rsidP="002879F7">
      <w:pPr>
        <w:pStyle w:val="Heading2"/>
      </w:pPr>
      <w:r>
        <w:t>Verifying the Domains and trust relationships</w:t>
      </w:r>
    </w:p>
    <w:p w14:paraId="718DDDA3" w14:textId="69ADE2D7" w:rsidR="002879F7" w:rsidRDefault="7D6C1860" w:rsidP="002879F7">
      <w:r>
        <w:t xml:space="preserve">This </w:t>
      </w:r>
      <w:r w:rsidR="0046550F">
        <w:t>guided practice</w:t>
      </w:r>
      <w:r>
        <w:t xml:space="preserve"> requires the CIS256-RTR, CIS256-DC1, CIS256-DC3, and CIS256-DC2 virtual machines </w:t>
      </w:r>
      <w:r w:rsidR="008F7D0A">
        <w:t xml:space="preserve">to be </w:t>
      </w:r>
      <w:r>
        <w:t>running</w:t>
      </w:r>
      <w:r w:rsidR="008F7D0A">
        <w:t>.</w:t>
      </w:r>
    </w:p>
    <w:p w14:paraId="6A7CA794" w14:textId="77777777" w:rsidR="00091095" w:rsidRDefault="7D6C1860" w:rsidP="00091095">
      <w:pPr>
        <w:pStyle w:val="Heading3"/>
      </w:pPr>
      <w:r>
        <w:t>Viewing the Domains and Trust Relationships</w:t>
      </w:r>
    </w:p>
    <w:p w14:paraId="4B35D239" w14:textId="229ECCDA" w:rsidR="004B62AF" w:rsidRDefault="7D6C1860" w:rsidP="00091095">
      <w:pPr>
        <w:pStyle w:val="ListParagraph"/>
        <w:numPr>
          <w:ilvl w:val="0"/>
          <w:numId w:val="2"/>
        </w:numPr>
      </w:pPr>
      <w:r w:rsidRPr="001D265D">
        <w:t>Logon</w:t>
      </w:r>
      <w:r>
        <w:t xml:space="preserve"> to your </w:t>
      </w:r>
      <w:r w:rsidRPr="7D6C1860">
        <w:rPr>
          <w:b/>
          <w:bCs/>
        </w:rPr>
        <w:t>CIS256-DC1</w:t>
      </w:r>
      <w:r>
        <w:t xml:space="preserve"> virtual machine using the </w:t>
      </w:r>
      <w:proofErr w:type="spellStart"/>
      <w:r w:rsidRPr="7D6C1860">
        <w:rPr>
          <w:b/>
          <w:bCs/>
        </w:rPr>
        <w:t>ABSAdmin</w:t>
      </w:r>
      <w:proofErr w:type="spellEnd"/>
      <w:r>
        <w:t xml:space="preserve"> account.</w:t>
      </w:r>
    </w:p>
    <w:p w14:paraId="6ACEBF67" w14:textId="77777777" w:rsidR="004B62AF" w:rsidRDefault="7D6C1860" w:rsidP="00091095">
      <w:pPr>
        <w:pStyle w:val="ListParagraph"/>
        <w:numPr>
          <w:ilvl w:val="0"/>
          <w:numId w:val="2"/>
        </w:numPr>
      </w:pPr>
      <w:r>
        <w:t xml:space="preserve">Open </w:t>
      </w:r>
      <w:r w:rsidRPr="7D6C1860">
        <w:rPr>
          <w:b/>
          <w:bCs/>
        </w:rPr>
        <w:t>Active Directory Domains and Trusts</w:t>
      </w:r>
    </w:p>
    <w:p w14:paraId="1891C570" w14:textId="37C13AE9" w:rsidR="004B62AF" w:rsidRDefault="7D6C1860" w:rsidP="00091095">
      <w:pPr>
        <w:pStyle w:val="ListParagraph"/>
        <w:numPr>
          <w:ilvl w:val="0"/>
          <w:numId w:val="2"/>
        </w:numPr>
      </w:pPr>
      <w:r>
        <w:t xml:space="preserve">In the left-hand </w:t>
      </w:r>
      <w:r w:rsidR="0082723A">
        <w:t>pane,</w:t>
      </w:r>
      <w:r>
        <w:t xml:space="preserve"> you will see the domains created in the previous </w:t>
      </w:r>
      <w:r w:rsidR="0046550F">
        <w:t>guided practice</w:t>
      </w:r>
      <w:r>
        <w:t xml:space="preserve">s. Verify that there are two domain trees: </w:t>
      </w:r>
      <w:r w:rsidRPr="7D6C1860">
        <w:rPr>
          <w:b/>
          <w:bCs/>
        </w:rPr>
        <w:t>abscorp.com</w:t>
      </w:r>
      <w:r>
        <w:t xml:space="preserve"> and </w:t>
      </w:r>
      <w:r w:rsidRPr="7D6C1860">
        <w:rPr>
          <w:b/>
          <w:bCs/>
        </w:rPr>
        <w:t>lametech.com</w:t>
      </w:r>
      <w:r>
        <w:t xml:space="preserve"> and there is one child domain </w:t>
      </w:r>
      <w:r w:rsidRPr="7D6C1860">
        <w:rPr>
          <w:b/>
          <w:bCs/>
        </w:rPr>
        <w:t>research.abscorp.com</w:t>
      </w:r>
      <w:r>
        <w:t xml:space="preserve"> below abscorp.com</w:t>
      </w:r>
      <w:r w:rsidR="00B57640">
        <w:t>.</w:t>
      </w:r>
    </w:p>
    <w:p w14:paraId="2B500645" w14:textId="284E5744" w:rsidR="00D85B54" w:rsidRDefault="7D6C1860" w:rsidP="00091095">
      <w:pPr>
        <w:pStyle w:val="ListParagraph"/>
        <w:numPr>
          <w:ilvl w:val="0"/>
          <w:numId w:val="2"/>
        </w:numPr>
      </w:pPr>
      <w:r>
        <w:t xml:space="preserve">Select </w:t>
      </w:r>
      <w:r w:rsidR="00B57640">
        <w:rPr>
          <w:b/>
          <w:bCs/>
        </w:rPr>
        <w:t>P</w:t>
      </w:r>
      <w:r w:rsidRPr="7D6C1860">
        <w:rPr>
          <w:b/>
          <w:bCs/>
        </w:rPr>
        <w:t>roperties</w:t>
      </w:r>
      <w:r>
        <w:t xml:space="preserve"> from the context menu for the </w:t>
      </w:r>
      <w:r w:rsidRPr="7D6C1860">
        <w:rPr>
          <w:b/>
          <w:bCs/>
        </w:rPr>
        <w:t>abscorp.com</w:t>
      </w:r>
      <w:r>
        <w:t xml:space="preserve"> object.</w:t>
      </w:r>
    </w:p>
    <w:p w14:paraId="380D61D4" w14:textId="77777777" w:rsidR="00D85B54" w:rsidRDefault="7D6C1860" w:rsidP="00091095">
      <w:pPr>
        <w:pStyle w:val="ListParagraph"/>
        <w:numPr>
          <w:ilvl w:val="0"/>
          <w:numId w:val="2"/>
        </w:numPr>
      </w:pPr>
      <w:r w:rsidRPr="001D265D">
        <w:t>View</w:t>
      </w:r>
      <w:r>
        <w:t xml:space="preserve"> the information on the </w:t>
      </w:r>
      <w:r w:rsidRPr="7D6C1860">
        <w:rPr>
          <w:b/>
          <w:bCs/>
        </w:rPr>
        <w:t xml:space="preserve">Trusts </w:t>
      </w:r>
      <w:r w:rsidRPr="00B57640">
        <w:t>tab</w:t>
      </w:r>
      <w:r>
        <w:t>.</w:t>
      </w:r>
    </w:p>
    <w:p w14:paraId="746ED6E8" w14:textId="7594971C" w:rsidR="00D85B54" w:rsidRDefault="7D6C1860" w:rsidP="00091095">
      <w:pPr>
        <w:pStyle w:val="ListParagraph"/>
        <w:numPr>
          <w:ilvl w:val="0"/>
          <w:numId w:val="2"/>
        </w:numPr>
      </w:pPr>
      <w:r>
        <w:t xml:space="preserve">The top displays the </w:t>
      </w:r>
      <w:r w:rsidR="00B57640" w:rsidRPr="00B57640">
        <w:rPr>
          <w:b/>
          <w:bCs/>
        </w:rPr>
        <w:t>Do</w:t>
      </w:r>
      <w:r w:rsidRPr="00B57640">
        <w:rPr>
          <w:b/>
          <w:bCs/>
        </w:rPr>
        <w:t>mains trusted by abscorp.com (outgoing trusts)</w:t>
      </w:r>
      <w:r w:rsidR="00B57640" w:rsidRPr="00B57640">
        <w:rPr>
          <w:b/>
          <w:bCs/>
        </w:rPr>
        <w:t>:</w:t>
      </w:r>
      <w:r>
        <w:t xml:space="preserve"> and the bottom displays the </w:t>
      </w:r>
      <w:r w:rsidR="00B57640">
        <w:rPr>
          <w:b/>
          <w:bCs/>
        </w:rPr>
        <w:t>D</w:t>
      </w:r>
      <w:r w:rsidRPr="7D6C1860">
        <w:rPr>
          <w:b/>
          <w:bCs/>
        </w:rPr>
        <w:t>omains that trust abscorp.com</w:t>
      </w:r>
      <w:r w:rsidRPr="00B57640">
        <w:rPr>
          <w:b/>
          <w:bCs/>
        </w:rPr>
        <w:t xml:space="preserve"> (incoming trusts</w:t>
      </w:r>
      <w:proofErr w:type="gramStart"/>
      <w:r w:rsidRPr="00B57640">
        <w:rPr>
          <w:b/>
          <w:bCs/>
        </w:rPr>
        <w:t>)</w:t>
      </w:r>
      <w:r w:rsidR="00B57640" w:rsidRPr="00B57640">
        <w:rPr>
          <w:b/>
          <w:bCs/>
        </w:rPr>
        <w:t>:</w:t>
      </w:r>
      <w:r>
        <w:t>.</w:t>
      </w:r>
      <w:proofErr w:type="gramEnd"/>
      <w:r>
        <w:t xml:space="preserve"> Notice that each location is trusted and trusting, this means that the trusts are two-way.</w:t>
      </w:r>
    </w:p>
    <w:p w14:paraId="5B377AC4" w14:textId="4E30CEBE" w:rsidR="00D85B54" w:rsidRDefault="7D6C1860" w:rsidP="00091095">
      <w:pPr>
        <w:pStyle w:val="ListParagraph"/>
        <w:numPr>
          <w:ilvl w:val="0"/>
          <w:numId w:val="2"/>
        </w:numPr>
      </w:pPr>
      <w:r w:rsidRPr="00B57640">
        <w:lastRenderedPageBreak/>
        <w:t xml:space="preserve">View the </w:t>
      </w:r>
      <w:r w:rsidR="00B57640">
        <w:rPr>
          <w:b/>
          <w:bCs/>
        </w:rPr>
        <w:t>T</w:t>
      </w:r>
      <w:r w:rsidRPr="7D6C1860">
        <w:rPr>
          <w:b/>
          <w:bCs/>
        </w:rPr>
        <w:t xml:space="preserve">rusts </w:t>
      </w:r>
      <w:r w:rsidRPr="00B57640">
        <w:t>tab for the other</w:t>
      </w:r>
      <w:r w:rsidR="00B57640">
        <w:t xml:space="preserve"> </w:t>
      </w:r>
      <w:r w:rsidR="00B57640" w:rsidRPr="00B57640">
        <w:rPr>
          <w:b/>
          <w:bCs/>
        </w:rPr>
        <w:t>research.abscorp.com</w:t>
      </w:r>
      <w:r w:rsidR="00B57640">
        <w:t xml:space="preserve"> and </w:t>
      </w:r>
      <w:r w:rsidR="00B57640" w:rsidRPr="00B57640">
        <w:rPr>
          <w:b/>
          <w:bCs/>
        </w:rPr>
        <w:t>LameTech.com</w:t>
      </w:r>
      <w:r w:rsidRPr="00B57640">
        <w:t xml:space="preserve"> domains</w:t>
      </w:r>
      <w:r>
        <w:t xml:space="preserve">. You will notice that the other domains only trust </w:t>
      </w:r>
      <w:r w:rsidRPr="00B57640">
        <w:rPr>
          <w:b/>
          <w:bCs/>
        </w:rPr>
        <w:t>abscorp.com</w:t>
      </w:r>
      <w:r>
        <w:t xml:space="preserve">. </w:t>
      </w:r>
    </w:p>
    <w:p w14:paraId="7A6D8E09" w14:textId="77777777" w:rsidR="00091095" w:rsidRDefault="7D6C1860" w:rsidP="00091095">
      <w:pPr>
        <w:pStyle w:val="ListParagraph"/>
        <w:numPr>
          <w:ilvl w:val="0"/>
          <w:numId w:val="2"/>
        </w:numPr>
      </w:pPr>
      <w:r w:rsidRPr="00B57640">
        <w:t>Note also that all these trusts are transitive</w:t>
      </w:r>
      <w:r>
        <w:t xml:space="preserve">. This means that if </w:t>
      </w:r>
      <w:r w:rsidRPr="00350E32">
        <w:rPr>
          <w:b/>
          <w:bCs/>
        </w:rPr>
        <w:t>Lametech.com</w:t>
      </w:r>
      <w:r>
        <w:t xml:space="preserve"> trusts </w:t>
      </w:r>
      <w:r w:rsidRPr="00350E32">
        <w:rPr>
          <w:b/>
          <w:bCs/>
        </w:rPr>
        <w:t>abscorp.com</w:t>
      </w:r>
      <w:r>
        <w:t xml:space="preserve"> and </w:t>
      </w:r>
      <w:r w:rsidRPr="00350E32">
        <w:rPr>
          <w:b/>
          <w:bCs/>
        </w:rPr>
        <w:t>abscorp.com</w:t>
      </w:r>
      <w:r>
        <w:t xml:space="preserve"> trusts </w:t>
      </w:r>
      <w:r w:rsidRPr="00350E32">
        <w:rPr>
          <w:b/>
          <w:bCs/>
        </w:rPr>
        <w:t>research.abscorp.com</w:t>
      </w:r>
      <w:r>
        <w:t xml:space="preserve"> then </w:t>
      </w:r>
      <w:r w:rsidRPr="00350E32">
        <w:rPr>
          <w:b/>
          <w:bCs/>
        </w:rPr>
        <w:t>Lametech.com</w:t>
      </w:r>
      <w:r>
        <w:t xml:space="preserve"> will trust </w:t>
      </w:r>
      <w:r w:rsidRPr="00350E32">
        <w:rPr>
          <w:b/>
          <w:bCs/>
        </w:rPr>
        <w:t>research.abscorp.com.</w:t>
      </w:r>
      <w:r>
        <w:t xml:space="preserve"> </w:t>
      </w:r>
    </w:p>
    <w:p w14:paraId="57EEF17E" w14:textId="77777777" w:rsidR="00091095" w:rsidRDefault="7D6C1860" w:rsidP="00091095">
      <w:pPr>
        <w:pStyle w:val="Heading3"/>
      </w:pPr>
      <w:r>
        <w:t>Verifying the Trust Relationships</w:t>
      </w:r>
    </w:p>
    <w:p w14:paraId="04B3634A" w14:textId="77777777" w:rsidR="00091095" w:rsidRDefault="7D6C1860" w:rsidP="002879F7">
      <w:r>
        <w:t>We will verify the trust relationships by logging into our servers with accounts from another domain.</w:t>
      </w:r>
    </w:p>
    <w:p w14:paraId="3B5F8577" w14:textId="02143F64" w:rsidR="00B57640" w:rsidRDefault="00B57640" w:rsidP="00A378EB">
      <w:pPr>
        <w:pStyle w:val="ListParagraph"/>
        <w:numPr>
          <w:ilvl w:val="0"/>
          <w:numId w:val="3"/>
        </w:numPr>
      </w:pPr>
      <w:r>
        <w:t xml:space="preserve">Configure </w:t>
      </w:r>
      <w:r>
        <w:rPr>
          <w:b/>
          <w:bCs/>
        </w:rPr>
        <w:t xml:space="preserve">CIS256-CLIENT1 </w:t>
      </w:r>
      <w:r>
        <w:t>virtual machine to use a basi</w:t>
      </w:r>
      <w:r w:rsidR="008521F8">
        <w:t>c</w:t>
      </w:r>
      <w:r>
        <w:t xml:space="preserve"> session instead of an enhanced session. (Enhanced sessions require users to be in </w:t>
      </w:r>
      <w:r w:rsidRPr="00B57640">
        <w:rPr>
          <w:b/>
          <w:bCs/>
        </w:rPr>
        <w:t xml:space="preserve">Remote Desktop Users </w:t>
      </w:r>
      <w:r>
        <w:t xml:space="preserve">or </w:t>
      </w:r>
      <w:r w:rsidRPr="00B57640">
        <w:rPr>
          <w:b/>
          <w:bCs/>
        </w:rPr>
        <w:t>Administrators</w:t>
      </w:r>
      <w:r>
        <w:t xml:space="preserve"> group on the local system.)</w:t>
      </w:r>
    </w:p>
    <w:p w14:paraId="48671903" w14:textId="4249B68B" w:rsidR="00B57640" w:rsidRPr="00B57640" w:rsidRDefault="00B57640" w:rsidP="00B57640">
      <w:pPr>
        <w:pStyle w:val="ListParagraph"/>
        <w:numPr>
          <w:ilvl w:val="1"/>
          <w:numId w:val="3"/>
        </w:numPr>
      </w:pPr>
      <w:r>
        <w:t xml:space="preserve">On the Virtual machine, select the </w:t>
      </w:r>
      <w:r w:rsidRPr="00B57640">
        <w:rPr>
          <w:b/>
          <w:bCs/>
        </w:rPr>
        <w:t>View</w:t>
      </w:r>
      <w:r>
        <w:t xml:space="preserve"> menu, and then uncheck </w:t>
      </w:r>
      <w:r w:rsidRPr="00B57640">
        <w:rPr>
          <w:b/>
          <w:bCs/>
        </w:rPr>
        <w:t>Enhanced session</w:t>
      </w:r>
      <w:r>
        <w:t xml:space="preserve">. </w:t>
      </w:r>
    </w:p>
    <w:p w14:paraId="70F4D2AA" w14:textId="4F8B189A" w:rsidR="00091095" w:rsidRDefault="7D6C1860" w:rsidP="00A378EB">
      <w:pPr>
        <w:pStyle w:val="ListParagraph"/>
        <w:numPr>
          <w:ilvl w:val="0"/>
          <w:numId w:val="3"/>
        </w:numPr>
      </w:pPr>
      <w:r w:rsidRPr="001D265D">
        <w:t>Logon</w:t>
      </w:r>
      <w:r>
        <w:t xml:space="preserve"> to the </w:t>
      </w:r>
      <w:r w:rsidR="00234B96">
        <w:rPr>
          <w:b/>
          <w:bCs/>
        </w:rPr>
        <w:t>CIS256-CLIENT1</w:t>
      </w:r>
      <w:r w:rsidR="00387DDB">
        <w:rPr>
          <w:b/>
          <w:bCs/>
        </w:rPr>
        <w:t xml:space="preserve"> </w:t>
      </w:r>
      <w:r>
        <w:t xml:space="preserve">virtual machine using the </w:t>
      </w:r>
      <w:r w:rsidRPr="7D6C1860">
        <w:rPr>
          <w:b/>
          <w:bCs/>
        </w:rPr>
        <w:t>Research\</w:t>
      </w:r>
      <w:proofErr w:type="spellStart"/>
      <w:r w:rsidRPr="7D6C1860">
        <w:rPr>
          <w:b/>
          <w:bCs/>
        </w:rPr>
        <w:t>RNDAdmin</w:t>
      </w:r>
      <w:proofErr w:type="spellEnd"/>
      <w:r>
        <w:t xml:space="preserve"> account from the </w:t>
      </w:r>
      <w:r w:rsidRPr="008521F8">
        <w:rPr>
          <w:b/>
          <w:bCs/>
        </w:rPr>
        <w:t>Research</w:t>
      </w:r>
      <w:r>
        <w:t xml:space="preserve"> domain to </w:t>
      </w:r>
      <w:r w:rsidRPr="7D6C1860">
        <w:rPr>
          <w:b/>
          <w:bCs/>
        </w:rPr>
        <w:t>verify</w:t>
      </w:r>
      <w:r>
        <w:t xml:space="preserve"> that </w:t>
      </w:r>
      <w:proofErr w:type="spellStart"/>
      <w:r w:rsidRPr="7D6C1860">
        <w:rPr>
          <w:b/>
          <w:bCs/>
        </w:rPr>
        <w:t>ABSCorp</w:t>
      </w:r>
      <w:proofErr w:type="spellEnd"/>
      <w:r>
        <w:t xml:space="preserve"> </w:t>
      </w:r>
      <w:r w:rsidRPr="7D6C1860">
        <w:rPr>
          <w:b/>
          <w:bCs/>
        </w:rPr>
        <w:t>trusts</w:t>
      </w:r>
      <w:r>
        <w:t xml:space="preserve"> accounts in the </w:t>
      </w:r>
      <w:r w:rsidRPr="7D6C1860">
        <w:rPr>
          <w:b/>
          <w:bCs/>
        </w:rPr>
        <w:t>Research</w:t>
      </w:r>
      <w:r>
        <w:t xml:space="preserve"> </w:t>
      </w:r>
      <w:r w:rsidRPr="7D6C1860">
        <w:rPr>
          <w:b/>
          <w:bCs/>
        </w:rPr>
        <w:t>domain</w:t>
      </w:r>
      <w:r>
        <w:t>.</w:t>
      </w:r>
      <w:r w:rsidR="00B57640">
        <w:t xml:space="preserve">  </w:t>
      </w:r>
    </w:p>
    <w:p w14:paraId="7B42BA37" w14:textId="65B8C092" w:rsidR="007353D2" w:rsidRDefault="7D6C1860" w:rsidP="00A378EB">
      <w:pPr>
        <w:pStyle w:val="ListParagraph"/>
        <w:numPr>
          <w:ilvl w:val="0"/>
          <w:numId w:val="3"/>
        </w:numPr>
      </w:pPr>
      <w:r>
        <w:t xml:space="preserve">Once you have verified that you can </w:t>
      </w:r>
      <w:r w:rsidR="4BE526D3">
        <w:t>logon, logoff</w:t>
      </w:r>
      <w:r>
        <w:t xml:space="preserve"> the machine.</w:t>
      </w:r>
    </w:p>
    <w:p w14:paraId="49EED6ED" w14:textId="77777777" w:rsidR="007353D2" w:rsidRDefault="7D6C1860" w:rsidP="00A378EB">
      <w:pPr>
        <w:pStyle w:val="ListParagraph"/>
        <w:numPr>
          <w:ilvl w:val="0"/>
          <w:numId w:val="3"/>
        </w:numPr>
      </w:pPr>
      <w:r w:rsidRPr="001D265D">
        <w:t>Logon</w:t>
      </w:r>
      <w:r>
        <w:t xml:space="preserve"> to the </w:t>
      </w:r>
      <w:r w:rsidR="00234B96">
        <w:rPr>
          <w:b/>
          <w:bCs/>
        </w:rPr>
        <w:t>CIS256-CLIENT1</w:t>
      </w:r>
      <w:r>
        <w:t xml:space="preserve"> virtual machine </w:t>
      </w:r>
      <w:r w:rsidRPr="7D6C1860">
        <w:rPr>
          <w:b/>
          <w:bCs/>
        </w:rPr>
        <w:t>using</w:t>
      </w:r>
      <w:r>
        <w:t xml:space="preserve"> the </w:t>
      </w:r>
      <w:proofErr w:type="spellStart"/>
      <w:r w:rsidRPr="7D6C1860">
        <w:rPr>
          <w:b/>
          <w:bCs/>
        </w:rPr>
        <w:t>Lametech</w:t>
      </w:r>
      <w:proofErr w:type="spellEnd"/>
      <w:r w:rsidRPr="7D6C1860">
        <w:rPr>
          <w:b/>
          <w:bCs/>
        </w:rPr>
        <w:t>\</w:t>
      </w:r>
      <w:proofErr w:type="spellStart"/>
      <w:r w:rsidRPr="7D6C1860">
        <w:rPr>
          <w:b/>
          <w:bCs/>
        </w:rPr>
        <w:t>LTAdmin</w:t>
      </w:r>
      <w:proofErr w:type="spellEnd"/>
      <w:r>
        <w:t xml:space="preserve"> account from the </w:t>
      </w:r>
      <w:proofErr w:type="spellStart"/>
      <w:r w:rsidRPr="00B151D2">
        <w:rPr>
          <w:b/>
          <w:bCs/>
        </w:rPr>
        <w:t>Lametech</w:t>
      </w:r>
      <w:proofErr w:type="spellEnd"/>
      <w:r>
        <w:t xml:space="preserve"> domain to </w:t>
      </w:r>
      <w:r w:rsidRPr="7D6C1860">
        <w:rPr>
          <w:b/>
          <w:bCs/>
        </w:rPr>
        <w:t>verify</w:t>
      </w:r>
      <w:r>
        <w:t xml:space="preserve"> that </w:t>
      </w:r>
      <w:proofErr w:type="spellStart"/>
      <w:r w:rsidRPr="7D6C1860">
        <w:rPr>
          <w:b/>
          <w:bCs/>
        </w:rPr>
        <w:t>ABSCorp</w:t>
      </w:r>
      <w:proofErr w:type="spellEnd"/>
      <w:r>
        <w:t xml:space="preserve"> </w:t>
      </w:r>
      <w:r w:rsidRPr="7D6C1860">
        <w:rPr>
          <w:b/>
          <w:bCs/>
        </w:rPr>
        <w:t>trusts</w:t>
      </w:r>
      <w:r>
        <w:t xml:space="preserve"> accounts in the </w:t>
      </w:r>
      <w:proofErr w:type="spellStart"/>
      <w:r w:rsidRPr="7D6C1860">
        <w:rPr>
          <w:b/>
          <w:bCs/>
        </w:rPr>
        <w:t>Lametech</w:t>
      </w:r>
      <w:proofErr w:type="spellEnd"/>
      <w:r>
        <w:t xml:space="preserve"> domain.</w:t>
      </w:r>
    </w:p>
    <w:p w14:paraId="6AB8212E" w14:textId="71F8CA70" w:rsidR="00A378EB" w:rsidRDefault="7D6C1860" w:rsidP="00A378EB">
      <w:pPr>
        <w:pStyle w:val="ListParagraph"/>
        <w:numPr>
          <w:ilvl w:val="0"/>
          <w:numId w:val="3"/>
        </w:numPr>
      </w:pPr>
      <w:r>
        <w:t>Once you have verified that you can logon</w:t>
      </w:r>
      <w:r w:rsidR="00C64C85">
        <w:t>, l</w:t>
      </w:r>
      <w:r>
        <w:t>ogoff the machine.</w:t>
      </w:r>
    </w:p>
    <w:p w14:paraId="34DDCECF" w14:textId="57DE2726" w:rsidR="007353D2" w:rsidRDefault="001D265D" w:rsidP="00A378EB">
      <w:pPr>
        <w:pStyle w:val="ListParagraph"/>
        <w:numPr>
          <w:ilvl w:val="0"/>
          <w:numId w:val="3"/>
        </w:numPr>
      </w:pPr>
      <w:r>
        <w:t xml:space="preserve">Move the </w:t>
      </w:r>
      <w:r>
        <w:rPr>
          <w:b/>
          <w:bCs/>
        </w:rPr>
        <w:t xml:space="preserve">CIS256-CLIENT1 </w:t>
      </w:r>
      <w:r>
        <w:t>VM</w:t>
      </w:r>
      <w:r w:rsidR="7D6C1860">
        <w:t xml:space="preserve"> to </w:t>
      </w:r>
      <w:r w:rsidR="7D6C1860" w:rsidRPr="001D265D">
        <w:rPr>
          <w:b/>
          <w:bCs/>
        </w:rPr>
        <w:t>Pickens</w:t>
      </w:r>
      <w:r w:rsidR="7D6C1860">
        <w:t xml:space="preserve"> </w:t>
      </w:r>
      <w:r>
        <w:t xml:space="preserve">switch </w:t>
      </w:r>
      <w:r w:rsidR="7D6C1860">
        <w:t xml:space="preserve">and logon with an account from </w:t>
      </w:r>
      <w:r w:rsidR="7D6C1860" w:rsidRPr="001D265D">
        <w:rPr>
          <w:b/>
          <w:bCs/>
        </w:rPr>
        <w:t>Charlotte</w:t>
      </w:r>
      <w:r w:rsidR="7D6C1860">
        <w:t xml:space="preserve"> using the following procedure:</w:t>
      </w:r>
    </w:p>
    <w:p w14:paraId="3C53A0A9" w14:textId="39B64699" w:rsidR="00A378EB" w:rsidRDefault="7D6C1860" w:rsidP="00A378EB">
      <w:pPr>
        <w:pStyle w:val="ListParagraph"/>
        <w:numPr>
          <w:ilvl w:val="1"/>
          <w:numId w:val="3"/>
        </w:numPr>
      </w:pPr>
      <w:r w:rsidRPr="001D265D">
        <w:t>Change</w:t>
      </w:r>
      <w:r>
        <w:t xml:space="preserve"> your </w:t>
      </w:r>
      <w:r w:rsidR="00234B96">
        <w:rPr>
          <w:b/>
          <w:bCs/>
        </w:rPr>
        <w:t>CIS256-CLIENT1</w:t>
      </w:r>
      <w:r w:rsidRPr="7D6C1860">
        <w:rPr>
          <w:b/>
          <w:bCs/>
        </w:rPr>
        <w:t xml:space="preserve"> network adapter</w:t>
      </w:r>
      <w:r>
        <w:t xml:space="preserve"> settings so that it is </w:t>
      </w:r>
      <w:r w:rsidRPr="7D6C1860">
        <w:rPr>
          <w:b/>
          <w:bCs/>
        </w:rPr>
        <w:t>connected</w:t>
      </w:r>
      <w:r>
        <w:t xml:space="preserve"> to </w:t>
      </w:r>
      <w:r w:rsidRPr="7D6C1860">
        <w:rPr>
          <w:b/>
          <w:bCs/>
        </w:rPr>
        <w:t>Pickens virtual switch</w:t>
      </w:r>
      <w:r>
        <w:t>.</w:t>
      </w:r>
    </w:p>
    <w:p w14:paraId="6F47357B" w14:textId="2F788869" w:rsidR="00A378EB" w:rsidRDefault="7D6C1860" w:rsidP="00A378EB">
      <w:pPr>
        <w:pStyle w:val="ListParagraph"/>
        <w:numPr>
          <w:ilvl w:val="1"/>
          <w:numId w:val="3"/>
        </w:numPr>
      </w:pPr>
      <w:r w:rsidRPr="001D265D">
        <w:t>Logon</w:t>
      </w:r>
      <w:r>
        <w:t xml:space="preserve"> to the </w:t>
      </w:r>
      <w:r w:rsidR="00234B96">
        <w:rPr>
          <w:b/>
          <w:bCs/>
        </w:rPr>
        <w:t>CIS256-CLIENT1</w:t>
      </w:r>
      <w:r>
        <w:t xml:space="preserve"> using the </w:t>
      </w:r>
      <w:r w:rsidRPr="7D6C1860">
        <w:rPr>
          <w:b/>
          <w:bCs/>
        </w:rPr>
        <w:t>Research\</w:t>
      </w:r>
      <w:proofErr w:type="spellStart"/>
      <w:r w:rsidRPr="7D6C1860">
        <w:rPr>
          <w:b/>
          <w:bCs/>
        </w:rPr>
        <w:t>RNDAdmin</w:t>
      </w:r>
      <w:proofErr w:type="spellEnd"/>
      <w:r>
        <w:t xml:space="preserve"> account. </w:t>
      </w:r>
    </w:p>
    <w:p w14:paraId="19DB9178" w14:textId="5D782A0E" w:rsidR="00A378EB" w:rsidRDefault="7D6C1860" w:rsidP="00A378EB">
      <w:pPr>
        <w:pStyle w:val="ListParagraph"/>
        <w:numPr>
          <w:ilvl w:val="1"/>
          <w:numId w:val="3"/>
        </w:numPr>
      </w:pPr>
      <w:r>
        <w:t>Verify that you have the IP address settings from the DHCP server in Pickens</w:t>
      </w:r>
      <w:r w:rsidR="003C3C8B">
        <w:t>.</w:t>
      </w:r>
    </w:p>
    <w:p w14:paraId="46E530BC" w14:textId="4A376F90" w:rsidR="00B328C3" w:rsidRDefault="00B328C3" w:rsidP="00A378EB">
      <w:pPr>
        <w:pStyle w:val="ListParagraph"/>
        <w:numPr>
          <w:ilvl w:val="1"/>
          <w:numId w:val="3"/>
        </w:numPr>
      </w:pPr>
      <w:r w:rsidRPr="001D265D">
        <w:t>Logout</w:t>
      </w:r>
      <w:r>
        <w:t xml:space="preserve"> of the </w:t>
      </w:r>
      <w:r w:rsidR="001D265D">
        <w:rPr>
          <w:b/>
          <w:bCs/>
        </w:rPr>
        <w:t>CIS256-CLIENT1</w:t>
      </w:r>
      <w:r w:rsidR="00B151D2">
        <w:t xml:space="preserve"> </w:t>
      </w:r>
      <w:r w:rsidR="00234B96">
        <w:t>virtual machine</w:t>
      </w:r>
    </w:p>
    <w:p w14:paraId="3937D4F3" w14:textId="3FE6E7A5" w:rsidR="00234B96" w:rsidRDefault="00234B96" w:rsidP="00A378EB">
      <w:pPr>
        <w:pStyle w:val="ListParagraph"/>
        <w:numPr>
          <w:ilvl w:val="1"/>
          <w:numId w:val="3"/>
        </w:numPr>
      </w:pPr>
      <w:r w:rsidRPr="001D265D">
        <w:t>Reconnect</w:t>
      </w:r>
      <w:r>
        <w:t xml:space="preserve"> the </w:t>
      </w:r>
      <w:r w:rsidR="001D265D">
        <w:rPr>
          <w:b/>
          <w:bCs/>
        </w:rPr>
        <w:t xml:space="preserve">CIS256-CLIENT1 </w:t>
      </w:r>
      <w:r>
        <w:t xml:space="preserve">virtual machine's </w:t>
      </w:r>
      <w:r w:rsidRPr="00223301">
        <w:rPr>
          <w:b/>
          <w:bCs/>
        </w:rPr>
        <w:t>network adapter</w:t>
      </w:r>
      <w:r>
        <w:t xml:space="preserve"> to </w:t>
      </w:r>
      <w:r w:rsidRPr="00223301">
        <w:rPr>
          <w:b/>
          <w:bCs/>
        </w:rPr>
        <w:t>Greenville</w:t>
      </w:r>
      <w:r w:rsidR="00223301">
        <w:rPr>
          <w:b/>
          <w:bCs/>
        </w:rPr>
        <w:t xml:space="preserve"> </w:t>
      </w:r>
      <w:r w:rsidR="00223301">
        <w:t>virtual switch</w:t>
      </w:r>
      <w:r w:rsidR="001D265D">
        <w:t>.</w:t>
      </w:r>
    </w:p>
    <w:p w14:paraId="17685DB9" w14:textId="77777777" w:rsidR="002879F7" w:rsidRDefault="7D6C1860" w:rsidP="002879F7">
      <w:pPr>
        <w:pStyle w:val="Heading2"/>
      </w:pPr>
      <w:r>
        <w:t>Creating the Organizational Unit Structure</w:t>
      </w:r>
    </w:p>
    <w:p w14:paraId="2BA393C3" w14:textId="0D84BB4A" w:rsidR="00F02D38" w:rsidRDefault="7D6C1860" w:rsidP="00317449">
      <w:pPr>
        <w:pStyle w:val="ListParagraph"/>
        <w:numPr>
          <w:ilvl w:val="0"/>
          <w:numId w:val="4"/>
        </w:numPr>
      </w:pPr>
      <w:r w:rsidRPr="004B01C9">
        <w:t>Download</w:t>
      </w:r>
      <w:r>
        <w:t xml:space="preserve"> the </w:t>
      </w:r>
      <w:r w:rsidRPr="7D6C1860">
        <w:rPr>
          <w:b/>
          <w:bCs/>
        </w:rPr>
        <w:t>CIS256-ABS-Greenville-Employees.csv</w:t>
      </w:r>
      <w:r>
        <w:t xml:space="preserve">, </w:t>
      </w:r>
      <w:r w:rsidRPr="7D6C1860">
        <w:rPr>
          <w:b/>
          <w:bCs/>
        </w:rPr>
        <w:t>CIS256-ABS-Pickens-Employees.csv</w:t>
      </w:r>
      <w:r>
        <w:t xml:space="preserve">, and </w:t>
      </w:r>
      <w:r w:rsidRPr="7D6C1860">
        <w:rPr>
          <w:b/>
          <w:bCs/>
        </w:rPr>
        <w:t>CIS256-Charlotte-Employees.csv</w:t>
      </w:r>
      <w:r>
        <w:t xml:space="preserve"> files to the </w:t>
      </w:r>
      <w:r w:rsidRPr="006C5E1E">
        <w:rPr>
          <w:b/>
          <w:bCs/>
        </w:rPr>
        <w:t>desktop</w:t>
      </w:r>
      <w:r>
        <w:t xml:space="preserve"> of your </w:t>
      </w:r>
      <w:r w:rsidR="00376086">
        <w:rPr>
          <w:b/>
          <w:bCs/>
        </w:rPr>
        <w:t>home</w:t>
      </w:r>
      <w:r w:rsidR="00187491">
        <w:rPr>
          <w:b/>
          <w:bCs/>
        </w:rPr>
        <w:t xml:space="preserve"> </w:t>
      </w:r>
      <w:r w:rsidR="00187491" w:rsidRPr="00187491">
        <w:t>or</w:t>
      </w:r>
      <w:r w:rsidR="00187491">
        <w:rPr>
          <w:b/>
          <w:bCs/>
        </w:rPr>
        <w:t xml:space="preserve"> school</w:t>
      </w:r>
      <w:r w:rsidR="00376086">
        <w:rPr>
          <w:b/>
          <w:bCs/>
        </w:rPr>
        <w:t xml:space="preserve"> </w:t>
      </w:r>
      <w:r w:rsidR="00376086">
        <w:t>computer</w:t>
      </w:r>
      <w:r w:rsidR="001D265D">
        <w:t xml:space="preserve"> where you have access to </w:t>
      </w:r>
      <w:r w:rsidR="001D265D" w:rsidRPr="001D265D">
        <w:rPr>
          <w:b/>
          <w:bCs/>
        </w:rPr>
        <w:t>Microsoft Excel</w:t>
      </w:r>
      <w:r w:rsidR="001D265D">
        <w:t>.</w:t>
      </w:r>
    </w:p>
    <w:p w14:paraId="764E3DDA" w14:textId="56BC7133" w:rsidR="00F02D38" w:rsidRDefault="7D6C1860" w:rsidP="00317449">
      <w:pPr>
        <w:pStyle w:val="ListParagraph"/>
        <w:numPr>
          <w:ilvl w:val="0"/>
          <w:numId w:val="4"/>
        </w:numPr>
      </w:pPr>
      <w:r w:rsidRPr="004B01C9">
        <w:lastRenderedPageBreak/>
        <w:t>Open</w:t>
      </w:r>
      <w:r>
        <w:t xml:space="preserve"> the </w:t>
      </w:r>
      <w:r w:rsidRPr="7D6C1860">
        <w:rPr>
          <w:b/>
          <w:bCs/>
        </w:rPr>
        <w:t>CIS256-ABS-Greenville-Employees.csv</w:t>
      </w:r>
      <w:r>
        <w:t xml:space="preserve"> file</w:t>
      </w:r>
      <w:r w:rsidR="00E066A5">
        <w:t xml:space="preserve"> in Excel</w:t>
      </w:r>
      <w:r>
        <w:t xml:space="preserve">. </w:t>
      </w:r>
      <w:r w:rsidRPr="7D6C1860">
        <w:rPr>
          <w:b/>
          <w:bCs/>
        </w:rPr>
        <w:t>Identify</w:t>
      </w:r>
      <w:r>
        <w:t xml:space="preserve"> all the </w:t>
      </w:r>
      <w:r w:rsidRPr="7D6C1860">
        <w:rPr>
          <w:b/>
          <w:bCs/>
        </w:rPr>
        <w:t>departments</w:t>
      </w:r>
      <w:r>
        <w:t xml:space="preserve"> in the Greenville location. </w:t>
      </w:r>
    </w:p>
    <w:p w14:paraId="3ACF7D10" w14:textId="12F38912" w:rsidR="00F02D38" w:rsidRPr="00DB5EB0" w:rsidRDefault="7D6C1860" w:rsidP="00317449">
      <w:pPr>
        <w:pStyle w:val="ListParagraph"/>
        <w:numPr>
          <w:ilvl w:val="0"/>
          <w:numId w:val="4"/>
        </w:numPr>
        <w:rPr>
          <w:b/>
          <w:bCs/>
        </w:rPr>
      </w:pPr>
      <w:r w:rsidRPr="004B01C9">
        <w:t>Logon</w:t>
      </w:r>
      <w:r>
        <w:t xml:space="preserve"> to the </w:t>
      </w:r>
      <w:r w:rsidRPr="7D6C1860">
        <w:rPr>
          <w:b/>
          <w:bCs/>
        </w:rPr>
        <w:t>CIS256</w:t>
      </w:r>
      <w:r>
        <w:t>-</w:t>
      </w:r>
      <w:r w:rsidRPr="7D6C1860">
        <w:rPr>
          <w:b/>
          <w:bCs/>
        </w:rPr>
        <w:t>DC1</w:t>
      </w:r>
      <w:r>
        <w:t xml:space="preserve"> virtual machine. </w:t>
      </w:r>
      <w:r w:rsidRPr="7D6C1860">
        <w:rPr>
          <w:b/>
          <w:bCs/>
        </w:rPr>
        <w:t>Open</w:t>
      </w:r>
      <w:r>
        <w:t xml:space="preserve"> </w:t>
      </w:r>
      <w:r w:rsidRPr="7D6C1860">
        <w:rPr>
          <w:b/>
          <w:bCs/>
        </w:rPr>
        <w:t>AD Users and Computers</w:t>
      </w:r>
      <w:r>
        <w:t xml:space="preserve"> and </w:t>
      </w:r>
      <w:r w:rsidRPr="7D6C1860">
        <w:rPr>
          <w:b/>
          <w:bCs/>
        </w:rPr>
        <w:t>create</w:t>
      </w:r>
      <w:r>
        <w:t xml:space="preserve"> </w:t>
      </w:r>
      <w:r w:rsidRPr="7D6C1860">
        <w:rPr>
          <w:b/>
          <w:bCs/>
        </w:rPr>
        <w:t>OUs</w:t>
      </w:r>
      <w:r>
        <w:t xml:space="preserve"> for </w:t>
      </w:r>
      <w:r w:rsidR="00A15A96">
        <w:t>the following</w:t>
      </w:r>
      <w:r>
        <w:t xml:space="preserve"> </w:t>
      </w:r>
      <w:r w:rsidRPr="7D6C1860">
        <w:rPr>
          <w:b/>
          <w:bCs/>
        </w:rPr>
        <w:t>department</w:t>
      </w:r>
      <w:r w:rsidR="00A15A96">
        <w:rPr>
          <w:b/>
          <w:bCs/>
        </w:rPr>
        <w:t>s</w:t>
      </w:r>
      <w:r w:rsidR="00A15A96">
        <w:t xml:space="preserve"> at the root of the domain: </w:t>
      </w:r>
      <w:r w:rsidR="006D0644" w:rsidRPr="00DB5EB0">
        <w:rPr>
          <w:b/>
          <w:bCs/>
        </w:rPr>
        <w:t xml:space="preserve">IT, Management, </w:t>
      </w:r>
      <w:r w:rsidR="008961A7" w:rsidRPr="00DB5EB0">
        <w:rPr>
          <w:b/>
          <w:bCs/>
        </w:rPr>
        <w:t>Projects,</w:t>
      </w:r>
      <w:r w:rsidR="006D0644" w:rsidRPr="00DB5EB0">
        <w:rPr>
          <w:b/>
          <w:bCs/>
        </w:rPr>
        <w:t xml:space="preserve"> </w:t>
      </w:r>
      <w:r w:rsidR="006D0644" w:rsidRPr="00DB5EB0">
        <w:t>and</w:t>
      </w:r>
      <w:r w:rsidR="006D0644" w:rsidRPr="00DB5EB0">
        <w:rPr>
          <w:b/>
          <w:bCs/>
        </w:rPr>
        <w:t xml:space="preserve"> Sales</w:t>
      </w:r>
    </w:p>
    <w:p w14:paraId="48393A9A" w14:textId="0D95A81F" w:rsidR="009B7389" w:rsidRPr="004B01C9" w:rsidRDefault="7D6C1860" w:rsidP="00317449">
      <w:pPr>
        <w:pStyle w:val="ListParagraph"/>
        <w:numPr>
          <w:ilvl w:val="0"/>
          <w:numId w:val="4"/>
        </w:numPr>
        <w:rPr>
          <w:b/>
          <w:bCs/>
        </w:rPr>
      </w:pPr>
      <w:r w:rsidRPr="004B01C9">
        <w:t>Repeat</w:t>
      </w:r>
      <w:r>
        <w:t xml:space="preserve"> the </w:t>
      </w:r>
      <w:r w:rsidRPr="004B01C9">
        <w:rPr>
          <w:b/>
          <w:bCs/>
        </w:rPr>
        <w:t>steps</w:t>
      </w:r>
      <w:r>
        <w:t xml:space="preserve"> above </w:t>
      </w:r>
      <w:r w:rsidRPr="004B01C9">
        <w:rPr>
          <w:b/>
          <w:bCs/>
        </w:rPr>
        <w:t>to</w:t>
      </w:r>
      <w:r>
        <w:t xml:space="preserve"> </w:t>
      </w:r>
      <w:r w:rsidRPr="004B01C9">
        <w:rPr>
          <w:b/>
          <w:bCs/>
        </w:rPr>
        <w:t>create</w:t>
      </w:r>
      <w:r>
        <w:t xml:space="preserve"> </w:t>
      </w:r>
      <w:r w:rsidRPr="004B01C9">
        <w:rPr>
          <w:b/>
          <w:bCs/>
        </w:rPr>
        <w:t>OUs</w:t>
      </w:r>
      <w:r>
        <w:t xml:space="preserve"> for the </w:t>
      </w:r>
      <w:r w:rsidRPr="004B01C9">
        <w:rPr>
          <w:b/>
          <w:bCs/>
        </w:rPr>
        <w:t>Charlotte</w:t>
      </w:r>
      <w:r>
        <w:t xml:space="preserve"> (CIS256-DC2)</w:t>
      </w:r>
      <w:r w:rsidR="00DB5EB0">
        <w:t xml:space="preserve">: </w:t>
      </w:r>
      <w:r w:rsidR="009C45B2" w:rsidRPr="004B01C9">
        <w:rPr>
          <w:b/>
          <w:bCs/>
        </w:rPr>
        <w:t xml:space="preserve">Engineering, IT, </w:t>
      </w:r>
      <w:r w:rsidR="009C45B2" w:rsidRPr="002E2128">
        <w:t>and</w:t>
      </w:r>
      <w:r w:rsidR="009C45B2" w:rsidRPr="004B01C9">
        <w:rPr>
          <w:b/>
          <w:bCs/>
        </w:rPr>
        <w:t xml:space="preserve"> Management</w:t>
      </w:r>
      <w:r w:rsidR="004B01C9">
        <w:rPr>
          <w:b/>
          <w:bCs/>
        </w:rPr>
        <w:t xml:space="preserve"> </w:t>
      </w:r>
      <w:r w:rsidR="004B01C9" w:rsidRPr="00694007">
        <w:t>a</w:t>
      </w:r>
      <w:r w:rsidRPr="00694007">
        <w:t>nd</w:t>
      </w:r>
      <w:r>
        <w:t xml:space="preserve"> </w:t>
      </w:r>
      <w:r w:rsidRPr="004B01C9">
        <w:rPr>
          <w:b/>
          <w:bCs/>
        </w:rPr>
        <w:t>Pickens</w:t>
      </w:r>
      <w:r>
        <w:t xml:space="preserve"> (CIS256-DC3) location</w:t>
      </w:r>
      <w:r w:rsidR="002E2128">
        <w:t xml:space="preserve">: </w:t>
      </w:r>
      <w:r w:rsidR="002E2128" w:rsidRPr="004B01C9">
        <w:rPr>
          <w:b/>
          <w:bCs/>
        </w:rPr>
        <w:t xml:space="preserve">Management, Projects, Sales, </w:t>
      </w:r>
      <w:r w:rsidR="002E2128" w:rsidRPr="00A275F6">
        <w:t>and</w:t>
      </w:r>
      <w:r w:rsidR="002E2128" w:rsidRPr="004B01C9">
        <w:rPr>
          <w:b/>
          <w:bCs/>
        </w:rPr>
        <w:t xml:space="preserve"> Services.</w:t>
      </w:r>
    </w:p>
    <w:p w14:paraId="5689FC69" w14:textId="77777777" w:rsidR="002879F7" w:rsidRDefault="7D6C1860" w:rsidP="002879F7">
      <w:pPr>
        <w:pStyle w:val="Heading2"/>
      </w:pPr>
      <w:r>
        <w:t>Importing the AD Objects</w:t>
      </w:r>
    </w:p>
    <w:p w14:paraId="4FB6E4F7" w14:textId="3A619D63" w:rsidR="00DA54F0" w:rsidRPr="00DA54F0" w:rsidRDefault="7D6C1860" w:rsidP="00DA54F0">
      <w:r>
        <w:t xml:space="preserve">The </w:t>
      </w:r>
      <w:r w:rsidRPr="7D6C1860">
        <w:rPr>
          <w:b/>
          <w:bCs/>
        </w:rPr>
        <w:t>CIS256-ABS-Greenville-Employees.csv</w:t>
      </w:r>
      <w:r>
        <w:t xml:space="preserve">, </w:t>
      </w:r>
      <w:r w:rsidRPr="7D6C1860">
        <w:rPr>
          <w:b/>
          <w:bCs/>
        </w:rPr>
        <w:t>CIS256-ABS-Pickens-Employees.csv</w:t>
      </w:r>
      <w:r>
        <w:t xml:space="preserve">, and </w:t>
      </w:r>
      <w:r w:rsidRPr="7D6C1860">
        <w:rPr>
          <w:b/>
          <w:bCs/>
        </w:rPr>
        <w:t>CIS256-Charlotte-Employees.csv</w:t>
      </w:r>
      <w:r>
        <w:t xml:space="preserve"> files contain employee information obtained from ABS Corporation and will be used to import the user accounts into Active Directory.</w:t>
      </w:r>
    </w:p>
    <w:p w14:paraId="06A53984" w14:textId="77777777" w:rsidR="00381990" w:rsidRDefault="7D6C1860" w:rsidP="00381990">
      <w:pPr>
        <w:pStyle w:val="Heading3"/>
      </w:pPr>
      <w:r>
        <w:t>Identifying Mandatory Attributes and their Names</w:t>
      </w:r>
    </w:p>
    <w:p w14:paraId="0B9C299D" w14:textId="62724406" w:rsidR="00381990" w:rsidRDefault="7D6C1860" w:rsidP="0042668F">
      <w:pPr>
        <w:pStyle w:val="ListParagraph"/>
        <w:numPr>
          <w:ilvl w:val="0"/>
          <w:numId w:val="6"/>
        </w:numPr>
      </w:pPr>
      <w:r w:rsidRPr="7D6C1860">
        <w:rPr>
          <w:b/>
          <w:bCs/>
        </w:rPr>
        <w:t>Logon</w:t>
      </w:r>
      <w:r>
        <w:t xml:space="preserve"> to the </w:t>
      </w:r>
      <w:r w:rsidRPr="7D6C1860">
        <w:rPr>
          <w:b/>
          <w:bCs/>
        </w:rPr>
        <w:t>CIS256-DC1 (ABSDC)</w:t>
      </w:r>
      <w:r>
        <w:t xml:space="preserve"> virtual machine with the </w:t>
      </w:r>
      <w:proofErr w:type="spellStart"/>
      <w:r w:rsidRPr="7D6C1860">
        <w:rPr>
          <w:b/>
          <w:bCs/>
        </w:rPr>
        <w:t>ABSAdmin</w:t>
      </w:r>
      <w:proofErr w:type="spellEnd"/>
      <w:r>
        <w:t xml:space="preserve"> account.</w:t>
      </w:r>
    </w:p>
    <w:p w14:paraId="00F52968" w14:textId="77777777" w:rsidR="002879F7" w:rsidRDefault="7D6C1860" w:rsidP="0042668F">
      <w:pPr>
        <w:pStyle w:val="ListParagraph"/>
        <w:numPr>
          <w:ilvl w:val="0"/>
          <w:numId w:val="6"/>
        </w:numPr>
      </w:pPr>
      <w:r w:rsidRPr="7D6C1860">
        <w:rPr>
          <w:b/>
          <w:bCs/>
        </w:rPr>
        <w:t>Open</w:t>
      </w:r>
      <w:r>
        <w:t xml:space="preserve"> </w:t>
      </w:r>
      <w:r w:rsidRPr="7D6C1860">
        <w:rPr>
          <w:b/>
          <w:bCs/>
        </w:rPr>
        <w:t>Active Directory Users and Computers</w:t>
      </w:r>
    </w:p>
    <w:p w14:paraId="58422531" w14:textId="3811BBC2" w:rsidR="00381990" w:rsidRDefault="7D6C1860" w:rsidP="0042668F">
      <w:pPr>
        <w:pStyle w:val="ListParagraph"/>
        <w:numPr>
          <w:ilvl w:val="0"/>
          <w:numId w:val="6"/>
        </w:numPr>
      </w:pPr>
      <w:r>
        <w:t xml:space="preserve">Turn on the </w:t>
      </w:r>
      <w:r w:rsidRPr="7D6C1860">
        <w:rPr>
          <w:b/>
          <w:bCs/>
        </w:rPr>
        <w:t>advanced view</w:t>
      </w:r>
      <w:r>
        <w:t xml:space="preserve"> by </w:t>
      </w:r>
      <w:r w:rsidRPr="7D6C1860">
        <w:rPr>
          <w:b/>
          <w:bCs/>
        </w:rPr>
        <w:t>selecting</w:t>
      </w:r>
      <w:r>
        <w:t xml:space="preserve"> the </w:t>
      </w:r>
      <w:r w:rsidRPr="7D6C1860">
        <w:rPr>
          <w:b/>
          <w:bCs/>
        </w:rPr>
        <w:t>View</w:t>
      </w:r>
      <w:r>
        <w:t xml:space="preserve"> menu and selecting </w:t>
      </w:r>
      <w:r w:rsidRPr="7D6C1860">
        <w:rPr>
          <w:b/>
          <w:bCs/>
        </w:rPr>
        <w:t>Advanced Features</w:t>
      </w:r>
      <w:r w:rsidR="001D265D">
        <w:rPr>
          <w:b/>
          <w:bCs/>
        </w:rPr>
        <w:t>.</w:t>
      </w:r>
    </w:p>
    <w:p w14:paraId="7C999B4B" w14:textId="77777777" w:rsidR="00381990" w:rsidRDefault="7D6C1860" w:rsidP="0042668F">
      <w:pPr>
        <w:pStyle w:val="ListParagraph"/>
        <w:numPr>
          <w:ilvl w:val="0"/>
          <w:numId w:val="6"/>
        </w:numPr>
      </w:pPr>
      <w:r w:rsidRPr="7D6C1860">
        <w:rPr>
          <w:b/>
          <w:bCs/>
        </w:rPr>
        <w:t>Browse</w:t>
      </w:r>
      <w:r>
        <w:t xml:space="preserve"> to the </w:t>
      </w:r>
      <w:r w:rsidRPr="7D6C1860">
        <w:rPr>
          <w:b/>
          <w:bCs/>
        </w:rPr>
        <w:t>Users</w:t>
      </w:r>
      <w:r>
        <w:t xml:space="preserve"> </w:t>
      </w:r>
      <w:r w:rsidRPr="7D6C1860">
        <w:rPr>
          <w:b/>
          <w:bCs/>
        </w:rPr>
        <w:t>folder</w:t>
      </w:r>
      <w:r>
        <w:t xml:space="preserve"> and </w:t>
      </w:r>
      <w:r w:rsidRPr="7D6C1860">
        <w:rPr>
          <w:b/>
          <w:bCs/>
        </w:rPr>
        <w:t>double-click</w:t>
      </w:r>
      <w:r>
        <w:t xml:space="preserve"> the </w:t>
      </w:r>
      <w:proofErr w:type="spellStart"/>
      <w:r w:rsidRPr="7D6C1860">
        <w:rPr>
          <w:b/>
          <w:bCs/>
        </w:rPr>
        <w:t>ABSAdmin</w:t>
      </w:r>
      <w:proofErr w:type="spellEnd"/>
      <w:r>
        <w:t xml:space="preserve"> account to view its </w:t>
      </w:r>
      <w:r w:rsidRPr="7D6C1860">
        <w:rPr>
          <w:b/>
          <w:bCs/>
        </w:rPr>
        <w:t>properties</w:t>
      </w:r>
      <w:r>
        <w:t>.</w:t>
      </w:r>
    </w:p>
    <w:p w14:paraId="2BE79764" w14:textId="77777777" w:rsidR="00381990" w:rsidRDefault="7D6C1860" w:rsidP="0042668F">
      <w:pPr>
        <w:pStyle w:val="ListParagraph"/>
        <w:numPr>
          <w:ilvl w:val="0"/>
          <w:numId w:val="6"/>
        </w:numPr>
      </w:pPr>
      <w:r w:rsidRPr="7D6C1860">
        <w:rPr>
          <w:b/>
          <w:bCs/>
        </w:rPr>
        <w:t>Select</w:t>
      </w:r>
      <w:r>
        <w:t xml:space="preserve"> the </w:t>
      </w:r>
      <w:r w:rsidRPr="7D6C1860">
        <w:rPr>
          <w:b/>
          <w:bCs/>
        </w:rPr>
        <w:t>Attribute Editor</w:t>
      </w:r>
      <w:r>
        <w:t xml:space="preserve"> tab. This tab displays the names of the attributes for this user account.</w:t>
      </w:r>
    </w:p>
    <w:p w14:paraId="6EA796A4" w14:textId="77777777" w:rsidR="00381990" w:rsidRDefault="7D6C1860" w:rsidP="0042668F">
      <w:pPr>
        <w:pStyle w:val="ListParagraph"/>
        <w:numPr>
          <w:ilvl w:val="0"/>
          <w:numId w:val="6"/>
        </w:numPr>
      </w:pPr>
      <w:r w:rsidRPr="7D6C1860">
        <w:rPr>
          <w:b/>
          <w:bCs/>
        </w:rPr>
        <w:t>Click</w:t>
      </w:r>
      <w:r>
        <w:t xml:space="preserve"> on the </w:t>
      </w:r>
      <w:r w:rsidRPr="7D6C1860">
        <w:rPr>
          <w:b/>
          <w:bCs/>
        </w:rPr>
        <w:t>filter</w:t>
      </w:r>
      <w:r>
        <w:t xml:space="preserve"> button and click the filters until the </w:t>
      </w:r>
      <w:r w:rsidRPr="7D6C1860">
        <w:rPr>
          <w:b/>
          <w:bCs/>
        </w:rPr>
        <w:t>only check is next to mandatory attributes</w:t>
      </w:r>
      <w:r>
        <w:t>. This will display the minimum attributes required to create a user account.</w:t>
      </w:r>
    </w:p>
    <w:p w14:paraId="2E4AFE13" w14:textId="77777777" w:rsidR="00381990" w:rsidRDefault="7D6C1860" w:rsidP="0042668F">
      <w:pPr>
        <w:pStyle w:val="ListParagraph"/>
        <w:numPr>
          <w:ilvl w:val="0"/>
          <w:numId w:val="6"/>
        </w:numPr>
      </w:pPr>
      <w:r>
        <w:t>List the mandatory attributes in the table below:</w:t>
      </w:r>
    </w:p>
    <w:tbl>
      <w:tblPr>
        <w:tblStyle w:val="TableGrid"/>
        <w:tblW w:w="0" w:type="auto"/>
        <w:tblInd w:w="1324" w:type="dxa"/>
        <w:tblLook w:val="04A0" w:firstRow="1" w:lastRow="0" w:firstColumn="1" w:lastColumn="0" w:noHBand="0" w:noVBand="1"/>
      </w:tblPr>
      <w:tblGrid>
        <w:gridCol w:w="4044"/>
        <w:gridCol w:w="3982"/>
      </w:tblGrid>
      <w:tr w:rsidR="00381990" w:rsidRPr="00690687" w14:paraId="07FA6F2F" w14:textId="77777777" w:rsidTr="00472550">
        <w:tc>
          <w:tcPr>
            <w:tcW w:w="4675" w:type="dxa"/>
            <w:tcBorders>
              <w:right w:val="single" w:sz="4" w:space="0" w:color="auto"/>
            </w:tcBorders>
            <w:shd w:val="clear" w:color="auto" w:fill="BDD6EE" w:themeFill="accent1" w:themeFillTint="66"/>
          </w:tcPr>
          <w:p w14:paraId="0E01F958" w14:textId="77777777" w:rsidR="00381990" w:rsidRPr="00690687" w:rsidRDefault="7D6C1860" w:rsidP="7D6C1860">
            <w:pPr>
              <w:rPr>
                <w:b/>
                <w:bCs/>
              </w:rPr>
            </w:pPr>
            <w:r w:rsidRPr="7D6C1860">
              <w:rPr>
                <w:b/>
                <w:bCs/>
              </w:rPr>
              <w:t>Attribute Name</w:t>
            </w:r>
          </w:p>
        </w:tc>
        <w:tc>
          <w:tcPr>
            <w:tcW w:w="467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CC761A8" w14:textId="77777777" w:rsidR="00381990" w:rsidRPr="00690687" w:rsidRDefault="7D6C1860" w:rsidP="7D6C1860">
            <w:pPr>
              <w:rPr>
                <w:b/>
                <w:bCs/>
              </w:rPr>
            </w:pPr>
            <w:r w:rsidRPr="7D6C1860">
              <w:rPr>
                <w:b/>
                <w:bCs/>
              </w:rPr>
              <w:t>Value</w:t>
            </w:r>
          </w:p>
        </w:tc>
      </w:tr>
      <w:tr w:rsidR="00381990" w:rsidRPr="00381990" w14:paraId="4877460C" w14:textId="77777777" w:rsidTr="00472550">
        <w:tc>
          <w:tcPr>
            <w:tcW w:w="4675" w:type="dxa"/>
          </w:tcPr>
          <w:p w14:paraId="2D880902" w14:textId="77777777" w:rsidR="00381990" w:rsidRPr="00381990" w:rsidRDefault="00381990" w:rsidP="00B8746F"/>
        </w:tc>
        <w:tc>
          <w:tcPr>
            <w:tcW w:w="4675" w:type="dxa"/>
            <w:tcBorders>
              <w:top w:val="single" w:sz="4" w:space="0" w:color="auto"/>
            </w:tcBorders>
          </w:tcPr>
          <w:p w14:paraId="56CE6EA3" w14:textId="77777777" w:rsidR="00381990" w:rsidRPr="00381990" w:rsidRDefault="00381990" w:rsidP="00B8746F"/>
        </w:tc>
      </w:tr>
      <w:tr w:rsidR="00381990" w:rsidRPr="00381990" w14:paraId="6E83F534" w14:textId="77777777" w:rsidTr="7D6C1860">
        <w:tc>
          <w:tcPr>
            <w:tcW w:w="4675" w:type="dxa"/>
          </w:tcPr>
          <w:p w14:paraId="22C7043E" w14:textId="77777777" w:rsidR="00381990" w:rsidRPr="00381990" w:rsidRDefault="00381990" w:rsidP="00B8746F"/>
        </w:tc>
        <w:tc>
          <w:tcPr>
            <w:tcW w:w="4675" w:type="dxa"/>
          </w:tcPr>
          <w:p w14:paraId="47FA75BF" w14:textId="77777777" w:rsidR="00381990" w:rsidRPr="00381990" w:rsidRDefault="00381990" w:rsidP="00B8746F"/>
        </w:tc>
      </w:tr>
      <w:tr w:rsidR="00381990" w:rsidRPr="00381990" w14:paraId="33165105" w14:textId="77777777" w:rsidTr="7D6C1860">
        <w:tc>
          <w:tcPr>
            <w:tcW w:w="4675" w:type="dxa"/>
          </w:tcPr>
          <w:p w14:paraId="5762BD68" w14:textId="77777777" w:rsidR="00381990" w:rsidRPr="00381990" w:rsidRDefault="00381990" w:rsidP="00B8746F"/>
        </w:tc>
        <w:tc>
          <w:tcPr>
            <w:tcW w:w="4675" w:type="dxa"/>
          </w:tcPr>
          <w:p w14:paraId="02091FD1" w14:textId="77777777" w:rsidR="00381990" w:rsidRPr="00381990" w:rsidRDefault="00381990" w:rsidP="00B8746F"/>
        </w:tc>
      </w:tr>
      <w:tr w:rsidR="00381990" w:rsidRPr="00381990" w14:paraId="3DCC9D4D" w14:textId="77777777" w:rsidTr="7D6C1860">
        <w:tc>
          <w:tcPr>
            <w:tcW w:w="4675" w:type="dxa"/>
          </w:tcPr>
          <w:p w14:paraId="7A2EFA37" w14:textId="77777777" w:rsidR="00381990" w:rsidRPr="00381990" w:rsidRDefault="00381990" w:rsidP="00B8746F"/>
        </w:tc>
        <w:tc>
          <w:tcPr>
            <w:tcW w:w="4675" w:type="dxa"/>
          </w:tcPr>
          <w:p w14:paraId="7742192C" w14:textId="77777777" w:rsidR="00381990" w:rsidRPr="00381990" w:rsidRDefault="00381990" w:rsidP="00B8746F"/>
        </w:tc>
      </w:tr>
      <w:tr w:rsidR="00381990" w:rsidRPr="00381990" w14:paraId="241E1C98" w14:textId="77777777" w:rsidTr="7D6C1860">
        <w:tc>
          <w:tcPr>
            <w:tcW w:w="4675" w:type="dxa"/>
          </w:tcPr>
          <w:p w14:paraId="6DBB7799" w14:textId="77777777" w:rsidR="00381990" w:rsidRPr="00381990" w:rsidRDefault="00381990" w:rsidP="00B8746F"/>
        </w:tc>
        <w:tc>
          <w:tcPr>
            <w:tcW w:w="4675" w:type="dxa"/>
          </w:tcPr>
          <w:p w14:paraId="4BE8269C" w14:textId="77777777" w:rsidR="00381990" w:rsidRPr="00381990" w:rsidRDefault="00381990" w:rsidP="00B8746F"/>
        </w:tc>
      </w:tr>
      <w:tr w:rsidR="00381990" w:rsidRPr="00381990" w14:paraId="1D46B481" w14:textId="77777777" w:rsidTr="7D6C1860">
        <w:tc>
          <w:tcPr>
            <w:tcW w:w="4675" w:type="dxa"/>
          </w:tcPr>
          <w:p w14:paraId="323BB89B" w14:textId="77777777" w:rsidR="00381990" w:rsidRPr="00381990" w:rsidRDefault="00381990" w:rsidP="00B8746F"/>
        </w:tc>
        <w:tc>
          <w:tcPr>
            <w:tcW w:w="4675" w:type="dxa"/>
          </w:tcPr>
          <w:p w14:paraId="3825CD6E" w14:textId="77777777" w:rsidR="00381990" w:rsidRPr="00381990" w:rsidRDefault="00381990" w:rsidP="00B8746F"/>
        </w:tc>
      </w:tr>
    </w:tbl>
    <w:p w14:paraId="3C876D8A" w14:textId="77777777" w:rsidR="00381990" w:rsidRDefault="7D6C1860" w:rsidP="00381990">
      <w:pPr>
        <w:pStyle w:val="Heading3"/>
      </w:pPr>
      <w:r>
        <w:t>Determining Additional Attributes</w:t>
      </w:r>
    </w:p>
    <w:p w14:paraId="32821536" w14:textId="77777777" w:rsidR="00690687" w:rsidRDefault="7D6C1860" w:rsidP="002879F7">
      <w:r>
        <w:lastRenderedPageBreak/>
        <w:t>The employee files also include information about the user’s department, city, state, first name, and last name.</w:t>
      </w:r>
    </w:p>
    <w:p w14:paraId="4374766F" w14:textId="77777777" w:rsidR="00690687" w:rsidRDefault="7D6C1860" w:rsidP="002879F7">
      <w:r>
        <w:t>Use the following procedure to determine the Active Directory attribute name associated with each piece of data:</w:t>
      </w:r>
    </w:p>
    <w:p w14:paraId="65F0548B" w14:textId="65A81B48" w:rsidR="00690687" w:rsidRDefault="7D6C1860" w:rsidP="0042668F">
      <w:pPr>
        <w:pStyle w:val="ListParagraph"/>
        <w:numPr>
          <w:ilvl w:val="0"/>
          <w:numId w:val="5"/>
        </w:numPr>
      </w:pPr>
      <w:r w:rsidRPr="004B01C9">
        <w:t>Create</w:t>
      </w:r>
      <w:r>
        <w:t xml:space="preserve"> a new </w:t>
      </w:r>
      <w:r w:rsidRPr="7D6C1860">
        <w:rPr>
          <w:b/>
          <w:bCs/>
        </w:rPr>
        <w:t>user</w:t>
      </w:r>
      <w:r>
        <w:t xml:space="preserve"> called </w:t>
      </w:r>
      <w:r w:rsidRPr="7D6C1860">
        <w:rPr>
          <w:b/>
          <w:bCs/>
        </w:rPr>
        <w:t>John M Doe</w:t>
      </w:r>
      <w:r w:rsidR="00E066A5">
        <w:t xml:space="preserve"> with a </w:t>
      </w:r>
      <w:r w:rsidR="00E066A5" w:rsidRPr="00E066A5">
        <w:rPr>
          <w:b/>
          <w:bCs/>
        </w:rPr>
        <w:t>logon</w:t>
      </w:r>
      <w:r w:rsidR="00E066A5">
        <w:t xml:space="preserve"> </w:t>
      </w:r>
      <w:r w:rsidR="00E066A5" w:rsidRPr="00E066A5">
        <w:rPr>
          <w:b/>
          <w:bCs/>
        </w:rPr>
        <w:t>name</w:t>
      </w:r>
      <w:r w:rsidR="00E066A5">
        <w:t xml:space="preserve"> of </w:t>
      </w:r>
      <w:proofErr w:type="spellStart"/>
      <w:r w:rsidR="00E066A5" w:rsidRPr="00E066A5">
        <w:rPr>
          <w:b/>
          <w:bCs/>
        </w:rPr>
        <w:t>jdoe</w:t>
      </w:r>
      <w:proofErr w:type="spellEnd"/>
      <w:r w:rsidR="00E066A5">
        <w:rPr>
          <w:b/>
          <w:bCs/>
        </w:rPr>
        <w:t>.</w:t>
      </w:r>
    </w:p>
    <w:p w14:paraId="07689670" w14:textId="792FF1FF" w:rsidR="008A5F6E" w:rsidRDefault="7D6C1860" w:rsidP="0042668F">
      <w:pPr>
        <w:pStyle w:val="ListParagraph"/>
        <w:numPr>
          <w:ilvl w:val="0"/>
          <w:numId w:val="5"/>
        </w:numPr>
      </w:pPr>
      <w:r>
        <w:t xml:space="preserve">After the user is created </w:t>
      </w:r>
      <w:r w:rsidRPr="7D6C1860">
        <w:rPr>
          <w:b/>
          <w:bCs/>
        </w:rPr>
        <w:t>open</w:t>
      </w:r>
      <w:r>
        <w:t xml:space="preserve"> the </w:t>
      </w:r>
      <w:r w:rsidRPr="7D6C1860">
        <w:rPr>
          <w:b/>
          <w:bCs/>
        </w:rPr>
        <w:t>properties</w:t>
      </w:r>
      <w:r>
        <w:t xml:space="preserve"> page for the account and </w:t>
      </w:r>
      <w:r w:rsidRPr="7D6C1860">
        <w:rPr>
          <w:b/>
          <w:bCs/>
        </w:rPr>
        <w:t>type</w:t>
      </w:r>
      <w:r>
        <w:t xml:space="preserve"> the word </w:t>
      </w:r>
      <w:r w:rsidRPr="7D6C1860">
        <w:rPr>
          <w:b/>
          <w:bCs/>
        </w:rPr>
        <w:t>department</w:t>
      </w:r>
      <w:r>
        <w:t xml:space="preserve"> in the </w:t>
      </w:r>
      <w:r w:rsidRPr="7D6C1860">
        <w:rPr>
          <w:b/>
          <w:bCs/>
        </w:rPr>
        <w:t>department</w:t>
      </w:r>
      <w:r>
        <w:t xml:space="preserve"> textbox in the </w:t>
      </w:r>
      <w:r w:rsidRPr="7D6C1860">
        <w:rPr>
          <w:b/>
          <w:bCs/>
        </w:rPr>
        <w:t>Organization</w:t>
      </w:r>
      <w:r>
        <w:t xml:space="preserve"> </w:t>
      </w:r>
      <w:r w:rsidRPr="7D6C1860">
        <w:rPr>
          <w:b/>
          <w:bCs/>
        </w:rPr>
        <w:t>tab</w:t>
      </w:r>
      <w:r>
        <w:t xml:space="preserve"> and </w:t>
      </w:r>
      <w:r w:rsidRPr="7D6C1860">
        <w:rPr>
          <w:b/>
          <w:bCs/>
        </w:rPr>
        <w:t>click</w:t>
      </w:r>
      <w:r>
        <w:t xml:space="preserve"> the </w:t>
      </w:r>
      <w:r w:rsidR="00793432">
        <w:rPr>
          <w:b/>
          <w:bCs/>
        </w:rPr>
        <w:t>Apply</w:t>
      </w:r>
      <w:r>
        <w:t xml:space="preserve"> button. </w:t>
      </w:r>
    </w:p>
    <w:p w14:paraId="4FE838A1" w14:textId="786FFDD9" w:rsidR="00690687" w:rsidRDefault="7D6C1860" w:rsidP="0042668F">
      <w:pPr>
        <w:pStyle w:val="ListParagraph"/>
        <w:numPr>
          <w:ilvl w:val="0"/>
          <w:numId w:val="5"/>
        </w:numPr>
      </w:pPr>
      <w:r>
        <w:t>Configure the following additional properties</w:t>
      </w:r>
      <w:r w:rsidR="00E066A5">
        <w:t xml:space="preserve"> </w:t>
      </w:r>
      <w:r w:rsidR="00E066A5" w:rsidRPr="00E066A5">
        <w:rPr>
          <w:b/>
          <w:bCs/>
        </w:rPr>
        <w:t>on</w:t>
      </w:r>
      <w:r w:rsidR="00E066A5">
        <w:t xml:space="preserve"> the </w:t>
      </w:r>
      <w:r w:rsidR="00E066A5" w:rsidRPr="00E066A5">
        <w:rPr>
          <w:b/>
          <w:bCs/>
        </w:rPr>
        <w:t>Address</w:t>
      </w:r>
      <w:r w:rsidR="00E066A5">
        <w:t xml:space="preserve"> </w:t>
      </w:r>
      <w:r w:rsidR="00E066A5" w:rsidRPr="00E066A5">
        <w:rPr>
          <w:b/>
          <w:bCs/>
        </w:rPr>
        <w:t>tab</w:t>
      </w:r>
      <w:r>
        <w:t>:</w:t>
      </w:r>
    </w:p>
    <w:p w14:paraId="6B46805B" w14:textId="12BFD11E" w:rsidR="008A5F6E" w:rsidRDefault="7D6C1860" w:rsidP="008A5F6E">
      <w:pPr>
        <w:pStyle w:val="ListParagraph"/>
        <w:numPr>
          <w:ilvl w:val="1"/>
          <w:numId w:val="5"/>
        </w:numPr>
      </w:pPr>
      <w:r>
        <w:t xml:space="preserve">City – </w:t>
      </w:r>
      <w:r w:rsidRPr="7D6C1860">
        <w:rPr>
          <w:b/>
          <w:bCs/>
        </w:rPr>
        <w:t>City</w:t>
      </w:r>
    </w:p>
    <w:p w14:paraId="70A3CD2F" w14:textId="30BB0540" w:rsidR="008A5F6E" w:rsidRDefault="7D6C1860" w:rsidP="008A5F6E">
      <w:pPr>
        <w:pStyle w:val="ListParagraph"/>
        <w:numPr>
          <w:ilvl w:val="1"/>
          <w:numId w:val="5"/>
        </w:numPr>
      </w:pPr>
      <w:r>
        <w:t xml:space="preserve">State – </w:t>
      </w:r>
      <w:r w:rsidRPr="7D6C1860">
        <w:rPr>
          <w:b/>
          <w:bCs/>
        </w:rPr>
        <w:t>State</w:t>
      </w:r>
    </w:p>
    <w:p w14:paraId="3BAA90D9" w14:textId="77777777" w:rsidR="00E066A5" w:rsidRDefault="7D6C1860" w:rsidP="0038495A">
      <w:pPr>
        <w:pStyle w:val="ListParagraph"/>
        <w:numPr>
          <w:ilvl w:val="0"/>
          <w:numId w:val="5"/>
        </w:numPr>
      </w:pPr>
      <w:r>
        <w:t xml:space="preserve">Change to the </w:t>
      </w:r>
      <w:r w:rsidRPr="008652F6">
        <w:rPr>
          <w:b/>
          <w:bCs/>
        </w:rPr>
        <w:t>Attribute Editor tab</w:t>
      </w:r>
      <w:r>
        <w:t xml:space="preserve"> and </w:t>
      </w:r>
      <w:r w:rsidRPr="008652F6">
        <w:rPr>
          <w:b/>
          <w:bCs/>
        </w:rPr>
        <w:t>change</w:t>
      </w:r>
      <w:r w:rsidR="00472550">
        <w:t xml:space="preserve"> the filter</w:t>
      </w:r>
      <w:r>
        <w:t xml:space="preserve"> so that it shows </w:t>
      </w:r>
      <w:r w:rsidRPr="008652F6">
        <w:rPr>
          <w:b/>
          <w:bCs/>
        </w:rPr>
        <w:t>Mandatory</w:t>
      </w:r>
      <w:r>
        <w:t xml:space="preserve"> and </w:t>
      </w:r>
      <w:r w:rsidRPr="008652F6">
        <w:rPr>
          <w:b/>
          <w:bCs/>
        </w:rPr>
        <w:t>Optional</w:t>
      </w:r>
      <w:r>
        <w:t xml:space="preserve"> value</w:t>
      </w:r>
      <w:r w:rsidR="00472550">
        <w:t>s</w:t>
      </w:r>
      <w:r>
        <w:t xml:space="preserve"> but only the </w:t>
      </w:r>
      <w:r w:rsidRPr="008652F6">
        <w:rPr>
          <w:b/>
          <w:bCs/>
        </w:rPr>
        <w:t>ones that have values</w:t>
      </w:r>
      <w:r>
        <w:t xml:space="preserve">. </w:t>
      </w:r>
    </w:p>
    <w:p w14:paraId="4D7F0944" w14:textId="04BE30F0" w:rsidR="0038495A" w:rsidRDefault="7D6C1860" w:rsidP="0038495A">
      <w:pPr>
        <w:pStyle w:val="ListParagraph"/>
        <w:numPr>
          <w:ilvl w:val="0"/>
          <w:numId w:val="5"/>
        </w:numPr>
      </w:pPr>
      <w:r w:rsidRPr="008652F6">
        <w:rPr>
          <w:b/>
          <w:bCs/>
        </w:rPr>
        <w:t>Find</w:t>
      </w:r>
      <w:r>
        <w:t xml:space="preserve"> the </w:t>
      </w:r>
      <w:r w:rsidRPr="008652F6">
        <w:rPr>
          <w:b/>
          <w:bCs/>
        </w:rPr>
        <w:t>attribute name</w:t>
      </w:r>
      <w:r>
        <w:t xml:space="preserve"> that has the </w:t>
      </w:r>
      <w:r w:rsidRPr="008652F6">
        <w:rPr>
          <w:b/>
          <w:bCs/>
        </w:rPr>
        <w:t>value Department</w:t>
      </w:r>
      <w:r>
        <w:t xml:space="preserve"> in it.</w:t>
      </w:r>
      <w:r w:rsidR="00E066A5">
        <w:t xml:space="preserve"> </w:t>
      </w:r>
      <w:r w:rsidR="00E066A5" w:rsidRPr="00E066A5">
        <w:rPr>
          <w:b/>
          <w:bCs/>
        </w:rPr>
        <w:t>Note</w:t>
      </w:r>
      <w:r w:rsidR="00E066A5">
        <w:t xml:space="preserve">, the attribute name is in the </w:t>
      </w:r>
      <w:r w:rsidR="004B01C9">
        <w:t>left-hand</w:t>
      </w:r>
      <w:r w:rsidR="00E066A5">
        <w:t xml:space="preserve"> column and the value is in the right.</w:t>
      </w:r>
    </w:p>
    <w:p w14:paraId="6B924F36" w14:textId="77777777" w:rsidR="00E25ED5" w:rsidRDefault="7D6C1860" w:rsidP="0042668F">
      <w:pPr>
        <w:pStyle w:val="ListParagraph"/>
        <w:numPr>
          <w:ilvl w:val="0"/>
          <w:numId w:val="5"/>
        </w:numPr>
      </w:pPr>
      <w:r>
        <w:t>Use the procedure above to fill in the table below:</w:t>
      </w:r>
    </w:p>
    <w:tbl>
      <w:tblPr>
        <w:tblStyle w:val="TableGrid"/>
        <w:tblW w:w="0" w:type="auto"/>
        <w:tblInd w:w="1324" w:type="dxa"/>
        <w:tblLook w:val="04A0" w:firstRow="1" w:lastRow="0" w:firstColumn="1" w:lastColumn="0" w:noHBand="0" w:noVBand="1"/>
      </w:tblPr>
      <w:tblGrid>
        <w:gridCol w:w="4015"/>
        <w:gridCol w:w="4011"/>
      </w:tblGrid>
      <w:tr w:rsidR="00E25ED5" w:rsidRPr="00690687" w14:paraId="2A4BAAC4" w14:textId="77777777" w:rsidTr="7D6C1860">
        <w:tc>
          <w:tcPr>
            <w:tcW w:w="4675" w:type="dxa"/>
            <w:shd w:val="clear" w:color="auto" w:fill="BDD6EE" w:themeFill="accent1" w:themeFillTint="66"/>
          </w:tcPr>
          <w:p w14:paraId="66F5B84F" w14:textId="77777777" w:rsidR="00E25ED5" w:rsidRPr="00690687" w:rsidRDefault="7D6C1860" w:rsidP="7D6C1860">
            <w:pPr>
              <w:rPr>
                <w:b/>
                <w:bCs/>
              </w:rPr>
            </w:pPr>
            <w:r w:rsidRPr="7D6C1860">
              <w:rPr>
                <w:b/>
                <w:bCs/>
              </w:rPr>
              <w:t>Employee Data</w:t>
            </w:r>
          </w:p>
        </w:tc>
        <w:tc>
          <w:tcPr>
            <w:tcW w:w="4675" w:type="dxa"/>
            <w:shd w:val="clear" w:color="auto" w:fill="BDD6EE" w:themeFill="accent1" w:themeFillTint="66"/>
          </w:tcPr>
          <w:p w14:paraId="7BACABE7" w14:textId="77777777" w:rsidR="00E25ED5" w:rsidRPr="00690687" w:rsidRDefault="7D6C1860" w:rsidP="7D6C1860">
            <w:pPr>
              <w:rPr>
                <w:b/>
                <w:bCs/>
              </w:rPr>
            </w:pPr>
            <w:r w:rsidRPr="7D6C1860">
              <w:rPr>
                <w:b/>
                <w:bCs/>
              </w:rPr>
              <w:t>Attribute Name</w:t>
            </w:r>
          </w:p>
        </w:tc>
      </w:tr>
      <w:tr w:rsidR="00E25ED5" w:rsidRPr="00381990" w14:paraId="5E79374F" w14:textId="77777777" w:rsidTr="7D6C1860">
        <w:tc>
          <w:tcPr>
            <w:tcW w:w="4675" w:type="dxa"/>
          </w:tcPr>
          <w:p w14:paraId="33E2DFC5" w14:textId="77777777" w:rsidR="00E25ED5" w:rsidRPr="00381990" w:rsidRDefault="7D6C1860" w:rsidP="00C93389">
            <w:r>
              <w:t>First Name</w:t>
            </w:r>
          </w:p>
        </w:tc>
        <w:tc>
          <w:tcPr>
            <w:tcW w:w="4675" w:type="dxa"/>
          </w:tcPr>
          <w:p w14:paraId="21AF55BF" w14:textId="77777777" w:rsidR="00E25ED5" w:rsidRPr="00381990" w:rsidRDefault="00E25ED5" w:rsidP="00C93389"/>
        </w:tc>
      </w:tr>
      <w:tr w:rsidR="00E25ED5" w:rsidRPr="00381990" w14:paraId="11ED5052" w14:textId="77777777" w:rsidTr="7D6C1860">
        <w:tc>
          <w:tcPr>
            <w:tcW w:w="4675" w:type="dxa"/>
          </w:tcPr>
          <w:p w14:paraId="6B4BB101" w14:textId="77777777" w:rsidR="00E25ED5" w:rsidRPr="00381990" w:rsidRDefault="7D6C1860" w:rsidP="00C93389">
            <w:r>
              <w:t>Last Name</w:t>
            </w:r>
          </w:p>
        </w:tc>
        <w:tc>
          <w:tcPr>
            <w:tcW w:w="4675" w:type="dxa"/>
          </w:tcPr>
          <w:p w14:paraId="51D2755D" w14:textId="77777777" w:rsidR="00E25ED5" w:rsidRPr="00381990" w:rsidRDefault="00E25ED5" w:rsidP="00C93389"/>
        </w:tc>
      </w:tr>
      <w:tr w:rsidR="00E25ED5" w:rsidRPr="00381990" w14:paraId="0EA48024" w14:textId="77777777" w:rsidTr="7D6C1860">
        <w:tc>
          <w:tcPr>
            <w:tcW w:w="4675" w:type="dxa"/>
          </w:tcPr>
          <w:p w14:paraId="582F23F8" w14:textId="77777777" w:rsidR="00E25ED5" w:rsidRPr="00381990" w:rsidRDefault="7D6C1860" w:rsidP="00C93389">
            <w:r>
              <w:t>Department</w:t>
            </w:r>
          </w:p>
        </w:tc>
        <w:tc>
          <w:tcPr>
            <w:tcW w:w="4675" w:type="dxa"/>
          </w:tcPr>
          <w:p w14:paraId="2383B431" w14:textId="77777777" w:rsidR="00E25ED5" w:rsidRPr="00381990" w:rsidRDefault="7D6C1860" w:rsidP="00C93389">
            <w:r>
              <w:t>department</w:t>
            </w:r>
          </w:p>
        </w:tc>
      </w:tr>
      <w:tr w:rsidR="00E25ED5" w:rsidRPr="00381990" w14:paraId="07EA5D9D" w14:textId="77777777" w:rsidTr="7D6C1860">
        <w:tc>
          <w:tcPr>
            <w:tcW w:w="4675" w:type="dxa"/>
          </w:tcPr>
          <w:p w14:paraId="57D48B5E" w14:textId="77777777" w:rsidR="00E25ED5" w:rsidRPr="00381990" w:rsidRDefault="7D6C1860" w:rsidP="00C93389">
            <w:r>
              <w:t>City</w:t>
            </w:r>
          </w:p>
        </w:tc>
        <w:tc>
          <w:tcPr>
            <w:tcW w:w="4675" w:type="dxa"/>
          </w:tcPr>
          <w:p w14:paraId="0FF36806" w14:textId="77777777" w:rsidR="00E25ED5" w:rsidRPr="00381990" w:rsidRDefault="00E25ED5" w:rsidP="00C93389"/>
        </w:tc>
      </w:tr>
      <w:tr w:rsidR="00E25ED5" w:rsidRPr="00381990" w14:paraId="456B78EF" w14:textId="77777777" w:rsidTr="7D6C1860">
        <w:tc>
          <w:tcPr>
            <w:tcW w:w="4675" w:type="dxa"/>
          </w:tcPr>
          <w:p w14:paraId="451602B0" w14:textId="77777777" w:rsidR="00E25ED5" w:rsidRPr="00381990" w:rsidRDefault="7D6C1860" w:rsidP="00C93389">
            <w:r>
              <w:t>State</w:t>
            </w:r>
          </w:p>
        </w:tc>
        <w:tc>
          <w:tcPr>
            <w:tcW w:w="4675" w:type="dxa"/>
          </w:tcPr>
          <w:p w14:paraId="7871EBAE" w14:textId="77777777" w:rsidR="00E25ED5" w:rsidRPr="00381990" w:rsidRDefault="00E25ED5" w:rsidP="00C93389"/>
        </w:tc>
      </w:tr>
      <w:tr w:rsidR="00E25ED5" w:rsidRPr="00381990" w14:paraId="63835D17" w14:textId="77777777" w:rsidTr="7D6C1860">
        <w:tc>
          <w:tcPr>
            <w:tcW w:w="4675" w:type="dxa"/>
          </w:tcPr>
          <w:p w14:paraId="470B3314" w14:textId="77777777" w:rsidR="00E25ED5" w:rsidRPr="00381990" w:rsidRDefault="7D6C1860" w:rsidP="00C93389">
            <w:r>
              <w:t>Logon Name (looks like an email address)</w:t>
            </w:r>
          </w:p>
        </w:tc>
        <w:tc>
          <w:tcPr>
            <w:tcW w:w="4675" w:type="dxa"/>
          </w:tcPr>
          <w:p w14:paraId="13B36055" w14:textId="77777777" w:rsidR="00E25ED5" w:rsidRPr="00381990" w:rsidRDefault="00E25ED5" w:rsidP="00C93389"/>
        </w:tc>
      </w:tr>
      <w:tr w:rsidR="00E25ED5" w:rsidRPr="00381990" w14:paraId="0E3327DA" w14:textId="77777777" w:rsidTr="7D6C1860">
        <w:tc>
          <w:tcPr>
            <w:tcW w:w="4675" w:type="dxa"/>
          </w:tcPr>
          <w:p w14:paraId="41972EBF" w14:textId="77777777" w:rsidR="00E25ED5" w:rsidRDefault="7D6C1860" w:rsidP="00C93389">
            <w:r>
              <w:t>Pre-Windows 2000 Logon name</w:t>
            </w:r>
          </w:p>
        </w:tc>
        <w:tc>
          <w:tcPr>
            <w:tcW w:w="4675" w:type="dxa"/>
          </w:tcPr>
          <w:p w14:paraId="5FE924BC" w14:textId="77777777" w:rsidR="00E25ED5" w:rsidRPr="00381990" w:rsidRDefault="00E25ED5" w:rsidP="00C93389"/>
        </w:tc>
      </w:tr>
    </w:tbl>
    <w:p w14:paraId="5B8C8AB8" w14:textId="77777777" w:rsidR="00E25ED5" w:rsidRDefault="7D6C1860" w:rsidP="00F3641F">
      <w:pPr>
        <w:pStyle w:val="Heading3"/>
      </w:pPr>
      <w:r>
        <w:t>Creating the CSV file</w:t>
      </w:r>
    </w:p>
    <w:p w14:paraId="39B29B59" w14:textId="77777777" w:rsidR="00F3641F" w:rsidRDefault="7D6C1860" w:rsidP="002879F7">
      <w:r>
        <w:t>In this step you need to modify the CSV file so that it is in the proper format. Use the following steps to do this:</w:t>
      </w:r>
    </w:p>
    <w:p w14:paraId="13FE6B65" w14:textId="78502ED8" w:rsidR="00F3641F" w:rsidRDefault="7D6C1860" w:rsidP="00466016">
      <w:pPr>
        <w:pStyle w:val="ListParagraph"/>
        <w:numPr>
          <w:ilvl w:val="0"/>
          <w:numId w:val="7"/>
        </w:numPr>
      </w:pPr>
      <w:r w:rsidRPr="7D6C1860">
        <w:rPr>
          <w:b/>
          <w:bCs/>
        </w:rPr>
        <w:t>Open</w:t>
      </w:r>
      <w:r>
        <w:t xml:space="preserve"> the</w:t>
      </w:r>
      <w:r w:rsidRPr="7D6C1860">
        <w:rPr>
          <w:b/>
          <w:bCs/>
        </w:rPr>
        <w:t xml:space="preserve"> CIS256-ABS-Greenville-Employees.csv</w:t>
      </w:r>
      <w:r>
        <w:t xml:space="preserve"> file in </w:t>
      </w:r>
      <w:r w:rsidRPr="7D6C1860">
        <w:rPr>
          <w:b/>
          <w:bCs/>
        </w:rPr>
        <w:t>Excel</w:t>
      </w:r>
      <w:r>
        <w:t>.</w:t>
      </w:r>
    </w:p>
    <w:p w14:paraId="226AAECD" w14:textId="77777777" w:rsidR="00F3641F" w:rsidRDefault="7D6C1860" w:rsidP="00466016">
      <w:pPr>
        <w:pStyle w:val="ListParagraph"/>
        <w:numPr>
          <w:ilvl w:val="0"/>
          <w:numId w:val="7"/>
        </w:numPr>
      </w:pPr>
      <w:r>
        <w:t xml:space="preserve">The first line of the CSV file must contain the attribute name for the values that are in that column. Previously we determined that the user’s department was stored in an attribute named department so in the first row the word department would be above the column for the department names. </w:t>
      </w:r>
    </w:p>
    <w:p w14:paraId="71C0AF48" w14:textId="7E897FC1" w:rsidR="00022569" w:rsidRDefault="7D6C1860" w:rsidP="00466016">
      <w:pPr>
        <w:pStyle w:val="ListParagraph"/>
        <w:numPr>
          <w:ilvl w:val="0"/>
          <w:numId w:val="7"/>
        </w:numPr>
      </w:pPr>
      <w:r>
        <w:lastRenderedPageBreak/>
        <w:t xml:space="preserve">Repeat the previous step for </w:t>
      </w:r>
      <w:r w:rsidR="00714D45">
        <w:t>all</w:t>
      </w:r>
      <w:r>
        <w:t xml:space="preserve"> the attribute names identified in the previous step</w:t>
      </w:r>
      <w:r w:rsidR="00E066A5">
        <w:t xml:space="preserve"> </w:t>
      </w:r>
      <w:proofErr w:type="gramStart"/>
      <w:r w:rsidR="00E066A5">
        <w:t>e.g.</w:t>
      </w:r>
      <w:proofErr w:type="gramEnd"/>
      <w:r w:rsidR="00E066A5">
        <w:t xml:space="preserve"> the attribute name for </w:t>
      </w:r>
      <w:r w:rsidR="00BC1F69">
        <w:t>a user’s</w:t>
      </w:r>
      <w:r w:rsidR="00E066A5">
        <w:t xml:space="preserve"> first </w:t>
      </w:r>
      <w:r w:rsidR="00BC1F69">
        <w:t xml:space="preserve">name is </w:t>
      </w:r>
      <w:proofErr w:type="spellStart"/>
      <w:r w:rsidR="00BC1F69" w:rsidRPr="004B01C9">
        <w:rPr>
          <w:b/>
          <w:bCs/>
        </w:rPr>
        <w:t>GivenName</w:t>
      </w:r>
      <w:proofErr w:type="spellEnd"/>
      <w:r w:rsidR="00BC1F69">
        <w:t xml:space="preserve">, so you would replace “First Name” with </w:t>
      </w:r>
      <w:proofErr w:type="spellStart"/>
      <w:r w:rsidR="00BC1F69" w:rsidRPr="004B01C9">
        <w:rPr>
          <w:b/>
          <w:bCs/>
        </w:rPr>
        <w:t>GivenName</w:t>
      </w:r>
      <w:proofErr w:type="spellEnd"/>
      <w:r w:rsidR="00BC1F69">
        <w:t>.</w:t>
      </w:r>
    </w:p>
    <w:p w14:paraId="333CC55D" w14:textId="271BC5B5" w:rsidR="00747DD9" w:rsidRDefault="7D6C1860" w:rsidP="00BB4C14">
      <w:pPr>
        <w:pStyle w:val="ListParagraph"/>
        <w:numPr>
          <w:ilvl w:val="0"/>
          <w:numId w:val="7"/>
        </w:numPr>
      </w:pPr>
      <w:r>
        <w:t>Add the following additional columns</w:t>
      </w:r>
      <w:r w:rsidR="004B01C9">
        <w:t>:</w:t>
      </w:r>
      <w:r>
        <w:t xml:space="preserve"> </w:t>
      </w:r>
      <w:proofErr w:type="spellStart"/>
      <w:r w:rsidRPr="004B01C9">
        <w:rPr>
          <w:b/>
          <w:bCs/>
        </w:rPr>
        <w:t>ObjectClass</w:t>
      </w:r>
      <w:proofErr w:type="spellEnd"/>
      <w:r>
        <w:t xml:space="preserve">, </w:t>
      </w:r>
      <w:proofErr w:type="spellStart"/>
      <w:r w:rsidRPr="004B01C9">
        <w:rPr>
          <w:b/>
          <w:bCs/>
        </w:rPr>
        <w:t>UserAccountControl</w:t>
      </w:r>
      <w:proofErr w:type="spellEnd"/>
      <w:r>
        <w:t xml:space="preserve">, and </w:t>
      </w:r>
      <w:r w:rsidRPr="004B01C9">
        <w:rPr>
          <w:b/>
          <w:bCs/>
        </w:rPr>
        <w:t>DN</w:t>
      </w:r>
      <w:r>
        <w:t>.</w:t>
      </w:r>
    </w:p>
    <w:p w14:paraId="2DFC76B2" w14:textId="1B09FEA2" w:rsidR="006804F1" w:rsidRDefault="7D6C1860" w:rsidP="00747DD9">
      <w:pPr>
        <w:pStyle w:val="ListParagraph"/>
        <w:numPr>
          <w:ilvl w:val="1"/>
          <w:numId w:val="7"/>
        </w:numPr>
      </w:pPr>
      <w:r>
        <w:t>These can be used to</w:t>
      </w:r>
      <w:r w:rsidR="00BC1F69">
        <w:t xml:space="preserve"> specify that this object is a user (</w:t>
      </w:r>
      <w:proofErr w:type="spellStart"/>
      <w:r w:rsidR="00BC1F69" w:rsidRPr="004B01C9">
        <w:rPr>
          <w:b/>
          <w:bCs/>
        </w:rPr>
        <w:t>ObjectClass</w:t>
      </w:r>
      <w:proofErr w:type="spellEnd"/>
      <w:r w:rsidR="00BC1F69">
        <w:t xml:space="preserve"> = </w:t>
      </w:r>
      <w:r w:rsidR="00BC1F69" w:rsidRPr="004B01C9">
        <w:rPr>
          <w:b/>
          <w:bCs/>
        </w:rPr>
        <w:t>user</w:t>
      </w:r>
      <w:r w:rsidR="00BC1F69">
        <w:t>),</w:t>
      </w:r>
      <w:r>
        <w:t xml:space="preserve"> enable an account (</w:t>
      </w:r>
      <w:proofErr w:type="spellStart"/>
      <w:r w:rsidRPr="004B01C9">
        <w:rPr>
          <w:b/>
          <w:bCs/>
        </w:rPr>
        <w:t>UserAccountControl</w:t>
      </w:r>
      <w:proofErr w:type="spellEnd"/>
      <w:r>
        <w:t xml:space="preserve"> = </w:t>
      </w:r>
      <w:r w:rsidRPr="004B01C9">
        <w:rPr>
          <w:b/>
          <w:bCs/>
        </w:rPr>
        <w:t>512</w:t>
      </w:r>
      <w:r>
        <w:t>)</w:t>
      </w:r>
      <w:r w:rsidR="00BC1F69">
        <w:t>,</w:t>
      </w:r>
      <w:r>
        <w:t xml:space="preserve"> and set the location of the object (</w:t>
      </w:r>
      <w:proofErr w:type="spellStart"/>
      <w:proofErr w:type="gramStart"/>
      <w:r w:rsidRPr="004B01C9">
        <w:rPr>
          <w:b/>
          <w:bCs/>
        </w:rPr>
        <w:t>DN</w:t>
      </w:r>
      <w:r>
        <w:t>,</w:t>
      </w:r>
      <w:r w:rsidRPr="004B01C9">
        <w:rPr>
          <w:b/>
          <w:bCs/>
        </w:rPr>
        <w:t>DistinguishedName</w:t>
      </w:r>
      <w:proofErr w:type="spellEnd"/>
      <w:proofErr w:type="gramEnd"/>
      <w:r>
        <w:t>).</w:t>
      </w:r>
    </w:p>
    <w:p w14:paraId="081161EF" w14:textId="77777777" w:rsidR="00022569" w:rsidRDefault="7D6C1860" w:rsidP="00466016">
      <w:pPr>
        <w:pStyle w:val="ListParagraph"/>
        <w:numPr>
          <w:ilvl w:val="0"/>
          <w:numId w:val="7"/>
        </w:numPr>
      </w:pPr>
      <w:r>
        <w:t>Some attributes have no values and so must be calculated from other values. This can be done by using a few simple formulas in Excel and the concatenate (&amp;) operator.</w:t>
      </w:r>
    </w:p>
    <w:p w14:paraId="1DE6BC35" w14:textId="77777777" w:rsidR="00022569" w:rsidRDefault="7D6C1860" w:rsidP="00466016">
      <w:pPr>
        <w:pStyle w:val="ListParagraph"/>
        <w:numPr>
          <w:ilvl w:val="0"/>
          <w:numId w:val="7"/>
        </w:numPr>
      </w:pPr>
      <w:r>
        <w:t>We will do this for the Pre-Windows 2000 Logon name (</w:t>
      </w:r>
      <w:proofErr w:type="spellStart"/>
      <w:r w:rsidRPr="004B01C9">
        <w:rPr>
          <w:b/>
          <w:bCs/>
        </w:rPr>
        <w:t>sAMAccountName</w:t>
      </w:r>
      <w:proofErr w:type="spellEnd"/>
      <w:r>
        <w:t xml:space="preserve">). In the first row, make a column with </w:t>
      </w:r>
      <w:proofErr w:type="spellStart"/>
      <w:r w:rsidRPr="004B01C9">
        <w:rPr>
          <w:b/>
          <w:bCs/>
        </w:rPr>
        <w:t>sAMAccountName</w:t>
      </w:r>
      <w:proofErr w:type="spellEnd"/>
      <w:r>
        <w:t xml:space="preserve"> at the top. In the column below this row type the following formula:</w:t>
      </w:r>
    </w:p>
    <w:p w14:paraId="37CF0171" w14:textId="7BB4945C" w:rsidR="00022569" w:rsidRDefault="7D6C1860" w:rsidP="00466016">
      <w:pPr>
        <w:pBdr>
          <w:top w:val="single" w:sz="12" w:space="1" w:color="538135" w:themeColor="accent6" w:themeShade="BF"/>
          <w:left w:val="single" w:sz="12" w:space="4" w:color="538135" w:themeColor="accent6" w:themeShade="BF"/>
          <w:bottom w:val="single" w:sz="12" w:space="1" w:color="538135" w:themeColor="accent6" w:themeShade="BF"/>
          <w:right w:val="single" w:sz="12" w:space="4" w:color="538135" w:themeColor="accent6" w:themeShade="BF"/>
        </w:pBdr>
        <w:ind w:left="1440"/>
      </w:pPr>
      <w:r>
        <w:t>=Left(A2,</w:t>
      </w:r>
      <w:r w:rsidR="0046550F">
        <w:t>2</w:t>
      </w:r>
      <w:r>
        <w:t>) &amp; B2</w:t>
      </w:r>
    </w:p>
    <w:p w14:paraId="1B770AC5" w14:textId="6BDBC7F2" w:rsidR="00022569" w:rsidRDefault="7D6C1860" w:rsidP="00BF20D5">
      <w:pPr>
        <w:pStyle w:val="ListParagraph"/>
        <w:numPr>
          <w:ilvl w:val="1"/>
          <w:numId w:val="7"/>
        </w:numPr>
      </w:pPr>
      <w:r>
        <w:t xml:space="preserve">This is assuming that the first name is in the cell </w:t>
      </w:r>
      <w:proofErr w:type="gramStart"/>
      <w:r>
        <w:t>A2</w:t>
      </w:r>
      <w:proofErr w:type="gramEnd"/>
      <w:r>
        <w:t xml:space="preserve"> and the last name is in cell B2. What this does is take the value A2 and remove </w:t>
      </w:r>
      <w:r w:rsidR="0046550F">
        <w:t>2</w:t>
      </w:r>
      <w:r>
        <w:t xml:space="preserve"> character</w:t>
      </w:r>
      <w:r w:rsidR="0046550F">
        <w:t>s</w:t>
      </w:r>
      <w:r>
        <w:t xml:space="preserve"> starting at the left and then concatenates (adds) to the value in cell B2. This will create your First</w:t>
      </w:r>
      <w:r w:rsidR="0046550F">
        <w:t xml:space="preserve"> Two</w:t>
      </w:r>
      <w:r>
        <w:t xml:space="preserve"> Initial</w:t>
      </w:r>
      <w:r w:rsidR="0046550F">
        <w:t>s</w:t>
      </w:r>
      <w:r>
        <w:t xml:space="preserve"> + last name username.</w:t>
      </w:r>
    </w:p>
    <w:p w14:paraId="54896156" w14:textId="2CFBCEEC" w:rsidR="00BF20D5" w:rsidRDefault="00BF20D5" w:rsidP="00BF20D5">
      <w:pPr>
        <w:pStyle w:val="ListParagraph"/>
        <w:numPr>
          <w:ilvl w:val="0"/>
          <w:numId w:val="7"/>
        </w:numPr>
      </w:pPr>
      <w:r w:rsidRPr="00BF20D5">
        <w:rPr>
          <w:b/>
        </w:rPr>
        <w:t>Add</w:t>
      </w:r>
      <w:r>
        <w:t xml:space="preserve"> </w:t>
      </w:r>
      <w:r w:rsidRPr="00BF20D5">
        <w:rPr>
          <w:b/>
        </w:rPr>
        <w:t>two</w:t>
      </w:r>
      <w:r>
        <w:t xml:space="preserve"> columns with the headings </w:t>
      </w:r>
      <w:proofErr w:type="spellStart"/>
      <w:r w:rsidRPr="00BF20D5">
        <w:rPr>
          <w:b/>
        </w:rPr>
        <w:t>displayname</w:t>
      </w:r>
      <w:proofErr w:type="spellEnd"/>
      <w:r>
        <w:t xml:space="preserve"> and </w:t>
      </w:r>
      <w:proofErr w:type="spellStart"/>
      <w:r w:rsidRPr="00BF20D5">
        <w:rPr>
          <w:b/>
        </w:rPr>
        <w:t>cn</w:t>
      </w:r>
      <w:proofErr w:type="spellEnd"/>
      <w:r>
        <w:t>.</w:t>
      </w:r>
    </w:p>
    <w:p w14:paraId="533DF00D" w14:textId="6F7C8558" w:rsidR="00BF20D5" w:rsidRDefault="00BF20D5" w:rsidP="00BF20D5">
      <w:pPr>
        <w:pStyle w:val="ListParagraph"/>
        <w:numPr>
          <w:ilvl w:val="0"/>
          <w:numId w:val="7"/>
        </w:numPr>
      </w:pPr>
      <w:r>
        <w:t xml:space="preserve">In the rows below the </w:t>
      </w:r>
      <w:proofErr w:type="spellStart"/>
      <w:r w:rsidRPr="00BF20D5">
        <w:rPr>
          <w:b/>
        </w:rPr>
        <w:t>displayname</w:t>
      </w:r>
      <w:proofErr w:type="spellEnd"/>
      <w:r>
        <w:t xml:space="preserve"> and </w:t>
      </w:r>
      <w:proofErr w:type="spellStart"/>
      <w:r w:rsidRPr="00BF20D5">
        <w:rPr>
          <w:b/>
        </w:rPr>
        <w:t>cn</w:t>
      </w:r>
      <w:proofErr w:type="spellEnd"/>
      <w:r>
        <w:t xml:space="preserve"> headings, </w:t>
      </w:r>
      <w:r w:rsidRPr="00BF20D5">
        <w:rPr>
          <w:b/>
        </w:rPr>
        <w:t>add</w:t>
      </w:r>
      <w:r>
        <w:t xml:space="preserve"> the </w:t>
      </w:r>
      <w:r w:rsidRPr="00BF20D5">
        <w:rPr>
          <w:b/>
        </w:rPr>
        <w:t>formula</w:t>
      </w:r>
      <w:r>
        <w:t xml:space="preserve"> below </w:t>
      </w:r>
    </w:p>
    <w:p w14:paraId="40E4DC51" w14:textId="77777777" w:rsidR="000458B7" w:rsidRDefault="7D6C1860" w:rsidP="00466016">
      <w:pPr>
        <w:pBdr>
          <w:top w:val="single" w:sz="12" w:space="1" w:color="538135" w:themeColor="accent6" w:themeShade="BF"/>
          <w:left w:val="single" w:sz="12" w:space="4" w:color="538135" w:themeColor="accent6" w:themeShade="BF"/>
          <w:bottom w:val="single" w:sz="12" w:space="1" w:color="538135" w:themeColor="accent6" w:themeShade="BF"/>
          <w:right w:val="single" w:sz="12" w:space="4" w:color="538135" w:themeColor="accent6" w:themeShade="BF"/>
        </w:pBdr>
        <w:ind w:left="1440"/>
      </w:pPr>
      <w:r>
        <w:t xml:space="preserve">=A2 &amp; </w:t>
      </w:r>
      <w:proofErr w:type="gramStart"/>
      <w:r>
        <w:t>“ “</w:t>
      </w:r>
      <w:proofErr w:type="gramEnd"/>
      <w:r>
        <w:t xml:space="preserve"> &amp; B2</w:t>
      </w:r>
    </w:p>
    <w:p w14:paraId="2BE86E43" w14:textId="070A1AA6" w:rsidR="000458B7" w:rsidRDefault="00BF20D5" w:rsidP="00466016">
      <w:pPr>
        <w:pStyle w:val="ListParagraph"/>
        <w:numPr>
          <w:ilvl w:val="0"/>
          <w:numId w:val="7"/>
        </w:numPr>
      </w:pPr>
      <w:r w:rsidRPr="00BF20D5">
        <w:rPr>
          <w:b/>
        </w:rPr>
        <w:t>Create</w:t>
      </w:r>
      <w:r>
        <w:t xml:space="preserve"> a </w:t>
      </w:r>
      <w:r w:rsidRPr="00BF20D5">
        <w:rPr>
          <w:b/>
        </w:rPr>
        <w:t>column</w:t>
      </w:r>
      <w:r>
        <w:t xml:space="preserve"> for the </w:t>
      </w:r>
      <w:r w:rsidRPr="00BF20D5">
        <w:rPr>
          <w:b/>
        </w:rPr>
        <w:t>mail</w:t>
      </w:r>
      <w:r>
        <w:t xml:space="preserve"> and </w:t>
      </w:r>
      <w:proofErr w:type="spellStart"/>
      <w:r w:rsidRPr="00BF20D5">
        <w:rPr>
          <w:b/>
        </w:rPr>
        <w:t>userprincipalname</w:t>
      </w:r>
      <w:proofErr w:type="spellEnd"/>
      <w:r>
        <w:t xml:space="preserve"> attributes. </w:t>
      </w:r>
      <w:r w:rsidR="7D6C1860">
        <w:t xml:space="preserve">The formula </w:t>
      </w:r>
      <w:r>
        <w:t>below</w:t>
      </w:r>
      <w:r w:rsidR="7D6C1860">
        <w:t xml:space="preserve"> will create a value for the email attribute and the </w:t>
      </w:r>
      <w:proofErr w:type="spellStart"/>
      <w:r w:rsidR="7D6C1860" w:rsidRPr="7D6C1860">
        <w:rPr>
          <w:b/>
          <w:bCs/>
        </w:rPr>
        <w:t>UserPrincipalName</w:t>
      </w:r>
      <w:proofErr w:type="spellEnd"/>
      <w:r w:rsidR="7D6C1860">
        <w:t xml:space="preserve"> attribute.</w:t>
      </w:r>
      <w:r w:rsidR="008F58A5">
        <w:t xml:space="preserve"> (</w:t>
      </w:r>
      <w:r w:rsidR="008F58A5" w:rsidRPr="008F58A5">
        <w:rPr>
          <w:b/>
        </w:rPr>
        <w:t>Note</w:t>
      </w:r>
      <w:r w:rsidR="008F58A5">
        <w:t xml:space="preserve">: adjust the formula as necessary if I2 does not contain the </w:t>
      </w:r>
      <w:proofErr w:type="spellStart"/>
      <w:r w:rsidR="008F58A5" w:rsidRPr="004B01C9">
        <w:rPr>
          <w:b/>
          <w:bCs/>
        </w:rPr>
        <w:t>samAccountName</w:t>
      </w:r>
      <w:proofErr w:type="spellEnd"/>
      <w:r w:rsidR="008F58A5">
        <w:t xml:space="preserve"> attribute.</w:t>
      </w:r>
    </w:p>
    <w:p w14:paraId="64E987D3" w14:textId="6E9CB027" w:rsidR="00BF20D5" w:rsidRDefault="008F58A5" w:rsidP="00BF20D5">
      <w:pPr>
        <w:pBdr>
          <w:top w:val="single" w:sz="12" w:space="1" w:color="538135" w:themeColor="accent6" w:themeShade="BF"/>
          <w:left w:val="single" w:sz="12" w:space="4" w:color="538135" w:themeColor="accent6" w:themeShade="BF"/>
          <w:bottom w:val="single" w:sz="12" w:space="1" w:color="538135" w:themeColor="accent6" w:themeShade="BF"/>
          <w:right w:val="single" w:sz="12" w:space="4" w:color="538135" w:themeColor="accent6" w:themeShade="BF"/>
        </w:pBdr>
        <w:ind w:left="720"/>
      </w:pPr>
      <w:r>
        <w:t>=I</w:t>
      </w:r>
      <w:r w:rsidR="00BF20D5">
        <w:t xml:space="preserve">2 &amp; “@abscorp.com” </w:t>
      </w:r>
    </w:p>
    <w:p w14:paraId="4A83F0A4" w14:textId="7B06BA2C" w:rsidR="003C451A" w:rsidRDefault="7D6C1860" w:rsidP="00466016">
      <w:pPr>
        <w:pStyle w:val="ListParagraph"/>
        <w:numPr>
          <w:ilvl w:val="0"/>
          <w:numId w:val="7"/>
        </w:numPr>
      </w:pPr>
      <w:r>
        <w:t xml:space="preserve">In the </w:t>
      </w:r>
      <w:proofErr w:type="spellStart"/>
      <w:r w:rsidRPr="7D6C1860">
        <w:rPr>
          <w:b/>
          <w:bCs/>
        </w:rPr>
        <w:t>ObjectClass</w:t>
      </w:r>
      <w:proofErr w:type="spellEnd"/>
      <w:r>
        <w:t xml:space="preserve"> column, the value should be </w:t>
      </w:r>
      <w:proofErr w:type="spellStart"/>
      <w:r w:rsidRPr="7D6C1860">
        <w:rPr>
          <w:b/>
          <w:bCs/>
        </w:rPr>
        <w:t>user</w:t>
      </w:r>
      <w:proofErr w:type="spellEnd"/>
      <w:r>
        <w:t xml:space="preserve"> for all lines</w:t>
      </w:r>
    </w:p>
    <w:p w14:paraId="3C0A87C1" w14:textId="0791727A" w:rsidR="003C451A" w:rsidRDefault="7D6C1860" w:rsidP="00466016">
      <w:pPr>
        <w:pStyle w:val="ListParagraph"/>
        <w:numPr>
          <w:ilvl w:val="0"/>
          <w:numId w:val="7"/>
        </w:numPr>
      </w:pPr>
      <w:r>
        <w:t xml:space="preserve">In </w:t>
      </w:r>
      <w:r w:rsidRPr="008F58A5">
        <w:rPr>
          <w:b/>
        </w:rPr>
        <w:t>DN</w:t>
      </w:r>
      <w:r w:rsidR="00714D45">
        <w:rPr>
          <w:b/>
        </w:rPr>
        <w:t xml:space="preserve"> </w:t>
      </w:r>
      <w:r>
        <w:t xml:space="preserve">column you can use the following formula to create it using the value in the </w:t>
      </w:r>
      <w:proofErr w:type="spellStart"/>
      <w:r>
        <w:t>displayname</w:t>
      </w:r>
      <w:proofErr w:type="spellEnd"/>
      <w:r>
        <w:t xml:space="preserve"> column assuming that </w:t>
      </w:r>
      <w:proofErr w:type="spellStart"/>
      <w:r>
        <w:t>displayname</w:t>
      </w:r>
      <w:proofErr w:type="spellEnd"/>
      <w:r>
        <w:t xml:space="preserve"> is in the </w:t>
      </w:r>
      <w:r w:rsidR="00886162">
        <w:t>J</w:t>
      </w:r>
      <w:r>
        <w:t xml:space="preserve"> column</w:t>
      </w:r>
    </w:p>
    <w:p w14:paraId="279844BB" w14:textId="162A51F0" w:rsidR="003C451A" w:rsidRDefault="7D6C1860" w:rsidP="003C451A">
      <w:pPr>
        <w:pBdr>
          <w:top w:val="single" w:sz="12" w:space="1" w:color="538135" w:themeColor="accent6" w:themeShade="BF"/>
          <w:left w:val="single" w:sz="12" w:space="4" w:color="538135" w:themeColor="accent6" w:themeShade="BF"/>
          <w:bottom w:val="single" w:sz="12" w:space="1" w:color="538135" w:themeColor="accent6" w:themeShade="BF"/>
          <w:right w:val="single" w:sz="12" w:space="4" w:color="538135" w:themeColor="accent6" w:themeShade="BF"/>
        </w:pBdr>
        <w:ind w:left="1440"/>
      </w:pPr>
      <w:r>
        <w:t xml:space="preserve">="CN=" &amp; </w:t>
      </w:r>
      <w:r w:rsidR="00886162">
        <w:t>J</w:t>
      </w:r>
      <w:r>
        <w:t xml:space="preserve">2 &amp; </w:t>
      </w:r>
      <w:proofErr w:type="gramStart"/>
      <w:r>
        <w:t>",CN</w:t>
      </w:r>
      <w:proofErr w:type="gramEnd"/>
      <w:r>
        <w:t>=</w:t>
      </w:r>
      <w:proofErr w:type="spellStart"/>
      <w:r>
        <w:t>Users,DC</w:t>
      </w:r>
      <w:proofErr w:type="spellEnd"/>
      <w:r>
        <w:t>=</w:t>
      </w:r>
      <w:proofErr w:type="spellStart"/>
      <w:r>
        <w:t>ABSCorp,DC</w:t>
      </w:r>
      <w:proofErr w:type="spellEnd"/>
      <w:r>
        <w:t>=com"</w:t>
      </w:r>
    </w:p>
    <w:p w14:paraId="2B0264AE" w14:textId="0A4E6A0A" w:rsidR="003C451A" w:rsidRDefault="7D6C1860" w:rsidP="00466016">
      <w:pPr>
        <w:pStyle w:val="ListParagraph"/>
        <w:numPr>
          <w:ilvl w:val="0"/>
          <w:numId w:val="7"/>
        </w:numPr>
      </w:pPr>
      <w:r>
        <w:t xml:space="preserve">In the </w:t>
      </w:r>
      <w:proofErr w:type="spellStart"/>
      <w:r w:rsidRPr="7D6C1860">
        <w:rPr>
          <w:b/>
          <w:bCs/>
        </w:rPr>
        <w:t>UserAccountControl</w:t>
      </w:r>
      <w:proofErr w:type="spellEnd"/>
      <w:r>
        <w:t xml:space="preserve"> column enter </w:t>
      </w:r>
      <w:r w:rsidRPr="7D6C1860">
        <w:rPr>
          <w:b/>
          <w:bCs/>
        </w:rPr>
        <w:t>512</w:t>
      </w:r>
      <w:r>
        <w:t xml:space="preserve"> for all lines.</w:t>
      </w:r>
    </w:p>
    <w:p w14:paraId="6B0EEAF9" w14:textId="171483F2" w:rsidR="008F58A5" w:rsidRDefault="7D6C1860" w:rsidP="00466016">
      <w:pPr>
        <w:pStyle w:val="ListParagraph"/>
        <w:numPr>
          <w:ilvl w:val="0"/>
          <w:numId w:val="7"/>
        </w:numPr>
      </w:pPr>
      <w:r w:rsidRPr="008F58A5">
        <w:rPr>
          <w:b/>
        </w:rPr>
        <w:t>Save</w:t>
      </w:r>
      <w:r>
        <w:t xml:space="preserve"> your </w:t>
      </w:r>
      <w:r w:rsidRPr="008F58A5">
        <w:rPr>
          <w:b/>
        </w:rPr>
        <w:t>file</w:t>
      </w:r>
      <w:r w:rsidR="008F58A5">
        <w:t xml:space="preserve"> as an </w:t>
      </w:r>
      <w:r w:rsidR="008F58A5" w:rsidRPr="008F58A5">
        <w:rPr>
          <w:b/>
        </w:rPr>
        <w:t>XLSX</w:t>
      </w:r>
      <w:r w:rsidR="008F58A5">
        <w:t xml:space="preserve"> document to preserve your formulas</w:t>
      </w:r>
      <w:r w:rsidR="004B01C9">
        <w:t>.</w:t>
      </w:r>
    </w:p>
    <w:p w14:paraId="0EDADCF4" w14:textId="0916A1E0" w:rsidR="000458B7" w:rsidRDefault="008F58A5" w:rsidP="00466016">
      <w:pPr>
        <w:pStyle w:val="ListParagraph"/>
        <w:numPr>
          <w:ilvl w:val="0"/>
          <w:numId w:val="7"/>
        </w:numPr>
      </w:pPr>
      <w:r w:rsidRPr="008F58A5">
        <w:rPr>
          <w:b/>
        </w:rPr>
        <w:t>Save</w:t>
      </w:r>
      <w:r>
        <w:t xml:space="preserve"> your file </w:t>
      </w:r>
      <w:r w:rsidRPr="008F58A5">
        <w:rPr>
          <w:b/>
        </w:rPr>
        <w:t>again</w:t>
      </w:r>
      <w:r>
        <w:t xml:space="preserve"> </w:t>
      </w:r>
      <w:r w:rsidR="7D6C1860" w:rsidRPr="008F58A5">
        <w:rPr>
          <w:b/>
        </w:rPr>
        <w:t>using</w:t>
      </w:r>
      <w:r w:rsidR="7D6C1860">
        <w:t xml:space="preserve"> the </w:t>
      </w:r>
      <w:r w:rsidR="7D6C1860" w:rsidRPr="008F58A5">
        <w:rPr>
          <w:b/>
        </w:rPr>
        <w:t>CSV</w:t>
      </w:r>
      <w:r w:rsidR="7D6C1860">
        <w:t xml:space="preserve"> format</w:t>
      </w:r>
      <w:r w:rsidR="004B01C9">
        <w:t>.</w:t>
      </w:r>
    </w:p>
    <w:p w14:paraId="12076B19" w14:textId="3A0C1591" w:rsidR="006656F8" w:rsidRDefault="006656F8" w:rsidP="00466016">
      <w:pPr>
        <w:pStyle w:val="ListParagraph"/>
        <w:numPr>
          <w:ilvl w:val="0"/>
          <w:numId w:val="7"/>
        </w:numPr>
      </w:pPr>
      <w:r w:rsidRPr="006656F8">
        <w:rPr>
          <w:b/>
        </w:rPr>
        <w:lastRenderedPageBreak/>
        <w:t>Upload</w:t>
      </w:r>
      <w:r>
        <w:rPr>
          <w:bCs/>
        </w:rPr>
        <w:t xml:space="preserve"> your </w:t>
      </w:r>
      <w:r w:rsidRPr="006656F8">
        <w:rPr>
          <w:b/>
        </w:rPr>
        <w:t>CSV</w:t>
      </w:r>
      <w:r>
        <w:rPr>
          <w:bCs/>
        </w:rPr>
        <w:t xml:space="preserve"> file </w:t>
      </w:r>
      <w:r w:rsidRPr="006656F8">
        <w:rPr>
          <w:b/>
        </w:rPr>
        <w:t>to</w:t>
      </w:r>
      <w:r>
        <w:rPr>
          <w:bCs/>
        </w:rPr>
        <w:t xml:space="preserve"> </w:t>
      </w:r>
      <w:r w:rsidRPr="006656F8">
        <w:rPr>
          <w:b/>
        </w:rPr>
        <w:t>OneDrive</w:t>
      </w:r>
      <w:r>
        <w:rPr>
          <w:bCs/>
        </w:rPr>
        <w:t xml:space="preserve"> </w:t>
      </w:r>
      <w:r w:rsidRPr="006656F8">
        <w:rPr>
          <w:b/>
        </w:rPr>
        <w:t>or</w:t>
      </w:r>
      <w:r>
        <w:rPr>
          <w:bCs/>
        </w:rPr>
        <w:t xml:space="preserve"> </w:t>
      </w:r>
      <w:r w:rsidRPr="006656F8">
        <w:rPr>
          <w:b/>
        </w:rPr>
        <w:t>other cloud storage</w:t>
      </w:r>
      <w:r>
        <w:rPr>
          <w:bCs/>
        </w:rPr>
        <w:t xml:space="preserve"> and </w:t>
      </w:r>
      <w:r w:rsidRPr="006656F8">
        <w:rPr>
          <w:b/>
        </w:rPr>
        <w:t>download</w:t>
      </w:r>
      <w:r>
        <w:rPr>
          <w:bCs/>
        </w:rPr>
        <w:t xml:space="preserve"> it to the </w:t>
      </w:r>
      <w:r w:rsidRPr="006656F8">
        <w:rPr>
          <w:b/>
        </w:rPr>
        <w:t>desktop</w:t>
      </w:r>
      <w:r>
        <w:rPr>
          <w:bCs/>
        </w:rPr>
        <w:t xml:space="preserve"> on your </w:t>
      </w:r>
      <w:r w:rsidRPr="006656F8">
        <w:rPr>
          <w:b/>
        </w:rPr>
        <w:t>host</w:t>
      </w:r>
      <w:r>
        <w:rPr>
          <w:bCs/>
        </w:rPr>
        <w:t xml:space="preserve"> machine.</w:t>
      </w:r>
    </w:p>
    <w:p w14:paraId="7D5B4398" w14:textId="77777777" w:rsidR="00466016" w:rsidRDefault="7D6C1860" w:rsidP="00466016">
      <w:pPr>
        <w:pStyle w:val="Heading2"/>
      </w:pPr>
      <w:r>
        <w:t>Importing Active Directory Objects using the CSVDE utility</w:t>
      </w:r>
    </w:p>
    <w:p w14:paraId="313D1EF2" w14:textId="483DA6B0" w:rsidR="00690687" w:rsidRDefault="7D6C1860" w:rsidP="002879F7">
      <w:r>
        <w:t xml:space="preserve">Objects imported using the </w:t>
      </w:r>
      <w:proofErr w:type="spellStart"/>
      <w:r w:rsidRPr="004B01C9">
        <w:rPr>
          <w:b/>
          <w:bCs/>
        </w:rPr>
        <w:t>csvde</w:t>
      </w:r>
      <w:proofErr w:type="spellEnd"/>
      <w:r>
        <w:t xml:space="preserve"> utility have blank passwords. Since this is not allowed by the default password policy, we must change the policy to allow blank passwords. </w:t>
      </w:r>
      <w:r w:rsidR="00E068C0">
        <w:t>You</w:t>
      </w:r>
      <w:r>
        <w:t xml:space="preserve"> will then import the users and when </w:t>
      </w:r>
      <w:r w:rsidR="00E068C0">
        <w:t>you</w:t>
      </w:r>
      <w:r>
        <w:t xml:space="preserve"> are </w:t>
      </w:r>
      <w:r w:rsidR="00E068C0">
        <w:t>finished,</w:t>
      </w:r>
      <w:r>
        <w:t xml:space="preserve"> </w:t>
      </w:r>
      <w:r w:rsidR="00E068C0">
        <w:t>you</w:t>
      </w:r>
      <w:r>
        <w:t xml:space="preserve"> will return the password policy to normal.</w:t>
      </w:r>
    </w:p>
    <w:p w14:paraId="355FA9AD" w14:textId="31FD10A4" w:rsidR="00527F13" w:rsidRDefault="7D6C1860" w:rsidP="00527F13">
      <w:pPr>
        <w:pStyle w:val="Heading3"/>
      </w:pPr>
      <w:r>
        <w:t>Change the Password Policy</w:t>
      </w:r>
    </w:p>
    <w:p w14:paraId="10D90627" w14:textId="620A7BBE" w:rsidR="00466016" w:rsidRDefault="7D6C1860" w:rsidP="002879F7">
      <w:r>
        <w:t>To change the password policy to allow for blank passwords perform the following:</w:t>
      </w:r>
    </w:p>
    <w:p w14:paraId="473A1EC9" w14:textId="56054879" w:rsidR="00774CE0" w:rsidRDefault="7D6C1860" w:rsidP="00527F13">
      <w:pPr>
        <w:pStyle w:val="ListParagraph"/>
        <w:numPr>
          <w:ilvl w:val="0"/>
          <w:numId w:val="8"/>
        </w:numPr>
      </w:pPr>
      <w:r w:rsidRPr="004B01C9">
        <w:t>Logon</w:t>
      </w:r>
      <w:r>
        <w:t xml:space="preserve"> to the </w:t>
      </w:r>
      <w:r w:rsidRPr="7D6C1860">
        <w:rPr>
          <w:b/>
          <w:bCs/>
        </w:rPr>
        <w:t>CIS256-DC1</w:t>
      </w:r>
      <w:r>
        <w:t xml:space="preserve"> virtual machine using the </w:t>
      </w:r>
      <w:proofErr w:type="spellStart"/>
      <w:r w:rsidRPr="7D6C1860">
        <w:rPr>
          <w:b/>
          <w:bCs/>
        </w:rPr>
        <w:t>absadmin</w:t>
      </w:r>
      <w:proofErr w:type="spellEnd"/>
      <w:r>
        <w:t xml:space="preserve"> account.</w:t>
      </w:r>
    </w:p>
    <w:p w14:paraId="501EDC00" w14:textId="444CC260" w:rsidR="005D694C" w:rsidRDefault="7D6C1860" w:rsidP="005D694C">
      <w:pPr>
        <w:numPr>
          <w:ilvl w:val="0"/>
          <w:numId w:val="8"/>
        </w:numPr>
      </w:pPr>
      <w:r>
        <w:t>Run the following command to reset the password policy</w:t>
      </w:r>
      <w:r w:rsidR="004B01C9">
        <w:t>.</w:t>
      </w:r>
    </w:p>
    <w:p w14:paraId="7B852374" w14:textId="181443F2" w:rsidR="005D694C" w:rsidRDefault="7D6C1860" w:rsidP="004B01C9">
      <w:pPr>
        <w:pStyle w:val="CommandLine"/>
      </w:pPr>
      <w:r>
        <w:t>Set-</w:t>
      </w:r>
      <w:proofErr w:type="spellStart"/>
      <w:r>
        <w:t>ADDefaultDomainPasswordPolicy</w:t>
      </w:r>
      <w:proofErr w:type="spellEnd"/>
      <w:r>
        <w:t xml:space="preserve"> -Identity abscorp.com -</w:t>
      </w:r>
      <w:proofErr w:type="spellStart"/>
      <w:r>
        <w:t>ComplexityEnabled</w:t>
      </w:r>
      <w:proofErr w:type="spellEnd"/>
      <w:r>
        <w:t xml:space="preserve"> $false -</w:t>
      </w:r>
      <w:proofErr w:type="spellStart"/>
      <w:r>
        <w:t>MinPasswordLength</w:t>
      </w:r>
      <w:proofErr w:type="spellEnd"/>
      <w:r>
        <w:t xml:space="preserve"> 0 -Credential </w:t>
      </w:r>
      <w:proofErr w:type="spellStart"/>
      <w:r>
        <w:t>abscorp</w:t>
      </w:r>
      <w:proofErr w:type="spellEnd"/>
      <w:r>
        <w:t>\administrator</w:t>
      </w:r>
    </w:p>
    <w:p w14:paraId="64063249" w14:textId="2C49D1FE" w:rsidR="00527F13" w:rsidRDefault="7D6C1860" w:rsidP="00527F13">
      <w:pPr>
        <w:pStyle w:val="Heading3"/>
      </w:pPr>
      <w:r>
        <w:t>Import the User accounts</w:t>
      </w:r>
    </w:p>
    <w:p w14:paraId="63C61F7C" w14:textId="081EA821" w:rsidR="00A22184" w:rsidRDefault="7D6C1860" w:rsidP="00A22184">
      <w:pPr>
        <w:pStyle w:val="ListParagraph"/>
        <w:numPr>
          <w:ilvl w:val="0"/>
          <w:numId w:val="9"/>
        </w:numPr>
      </w:pPr>
      <w:r>
        <w:t xml:space="preserve">On the </w:t>
      </w:r>
      <w:r w:rsidRPr="7D6C1860">
        <w:rPr>
          <w:b/>
          <w:bCs/>
        </w:rPr>
        <w:t>CIS256-DC1</w:t>
      </w:r>
      <w:r>
        <w:t xml:space="preserve"> virtual machine verify that you are connected to the VM using an enhanced session.</w:t>
      </w:r>
    </w:p>
    <w:p w14:paraId="1A24A185" w14:textId="77777777" w:rsidR="00842239" w:rsidRDefault="7D6C1860" w:rsidP="00842239">
      <w:pPr>
        <w:pStyle w:val="ListParagraph"/>
        <w:numPr>
          <w:ilvl w:val="0"/>
          <w:numId w:val="9"/>
        </w:numPr>
      </w:pPr>
      <w:r w:rsidRPr="004B01C9">
        <w:t>Logon</w:t>
      </w:r>
      <w:r>
        <w:t xml:space="preserve"> to the </w:t>
      </w:r>
      <w:r w:rsidRPr="7D6C1860">
        <w:rPr>
          <w:b/>
          <w:bCs/>
        </w:rPr>
        <w:t>CIS256-DC1</w:t>
      </w:r>
      <w:r>
        <w:t xml:space="preserve"> virtual machine using the </w:t>
      </w:r>
      <w:proofErr w:type="spellStart"/>
      <w:r w:rsidRPr="7D6C1860">
        <w:rPr>
          <w:b/>
          <w:bCs/>
        </w:rPr>
        <w:t>absadmin</w:t>
      </w:r>
      <w:proofErr w:type="spellEnd"/>
      <w:r>
        <w:t xml:space="preserve"> account.</w:t>
      </w:r>
    </w:p>
    <w:p w14:paraId="22B54670" w14:textId="5C48902C" w:rsidR="00A22184" w:rsidRDefault="7D6C1860" w:rsidP="00527F13">
      <w:pPr>
        <w:pStyle w:val="ListParagraph"/>
        <w:numPr>
          <w:ilvl w:val="0"/>
          <w:numId w:val="9"/>
        </w:numPr>
      </w:pPr>
      <w:r>
        <w:t xml:space="preserve">On your host machine </w:t>
      </w:r>
      <w:r w:rsidRPr="7D6C1860">
        <w:rPr>
          <w:b/>
          <w:bCs/>
        </w:rPr>
        <w:t>copy</w:t>
      </w:r>
      <w:r>
        <w:t xml:space="preserve"> the </w:t>
      </w:r>
      <w:r w:rsidRPr="7D6C1860">
        <w:rPr>
          <w:b/>
          <w:bCs/>
        </w:rPr>
        <w:t>CIS256-ABS-Greenville-Employees.csv</w:t>
      </w:r>
      <w:r>
        <w:t xml:space="preserve"> file and </w:t>
      </w:r>
      <w:r w:rsidRPr="7D6C1860">
        <w:rPr>
          <w:b/>
          <w:bCs/>
        </w:rPr>
        <w:t>paste</w:t>
      </w:r>
      <w:r>
        <w:t xml:space="preserve"> it to the </w:t>
      </w:r>
      <w:r w:rsidRPr="7D6C1860">
        <w:rPr>
          <w:b/>
          <w:bCs/>
        </w:rPr>
        <w:t>desktop</w:t>
      </w:r>
      <w:r>
        <w:t xml:space="preserve"> on the </w:t>
      </w:r>
      <w:r w:rsidRPr="7D6C1860">
        <w:rPr>
          <w:b/>
          <w:bCs/>
        </w:rPr>
        <w:t>CIS256-DC1</w:t>
      </w:r>
      <w:r>
        <w:t xml:space="preserve"> virtual machine.</w:t>
      </w:r>
      <w:r w:rsidR="00411DA7">
        <w:t xml:space="preserve"> </w:t>
      </w:r>
      <w:r w:rsidR="00411DA7" w:rsidRPr="008F45A7">
        <w:rPr>
          <w:b/>
        </w:rPr>
        <w:t>Rename</w:t>
      </w:r>
      <w:r w:rsidR="00411DA7">
        <w:t xml:space="preserve"> the file </w:t>
      </w:r>
      <w:r w:rsidR="00411DA7" w:rsidRPr="008F45A7">
        <w:rPr>
          <w:b/>
        </w:rPr>
        <w:t>employees</w:t>
      </w:r>
      <w:r w:rsidR="00411DA7">
        <w:t>.</w:t>
      </w:r>
      <w:r w:rsidR="00411DA7" w:rsidRPr="008F45A7">
        <w:rPr>
          <w:b/>
        </w:rPr>
        <w:t>csv</w:t>
      </w:r>
      <w:r w:rsidR="00411DA7">
        <w:t>.</w:t>
      </w:r>
    </w:p>
    <w:p w14:paraId="204FB119" w14:textId="08C99847" w:rsidR="00527F13" w:rsidRDefault="7D6C1860" w:rsidP="00527F13">
      <w:pPr>
        <w:pStyle w:val="ListParagraph"/>
        <w:numPr>
          <w:ilvl w:val="0"/>
          <w:numId w:val="9"/>
        </w:numPr>
      </w:pPr>
      <w:r>
        <w:t>Open Power</w:t>
      </w:r>
      <w:r w:rsidR="004B01C9">
        <w:t>S</w:t>
      </w:r>
      <w:r>
        <w:t>hell as an Administrator and type the following:</w:t>
      </w:r>
    </w:p>
    <w:p w14:paraId="2709C2CF" w14:textId="754D1D0A" w:rsidR="00527F13" w:rsidRDefault="7D6C1860" w:rsidP="004B01C9">
      <w:pPr>
        <w:pStyle w:val="CommandLine"/>
      </w:pPr>
      <w:proofErr w:type="spellStart"/>
      <w:r>
        <w:t>csvde</w:t>
      </w:r>
      <w:proofErr w:type="spellEnd"/>
      <w:r>
        <w:t xml:space="preserve"> -</w:t>
      </w:r>
      <w:proofErr w:type="spellStart"/>
      <w:r>
        <w:t>i</w:t>
      </w:r>
      <w:proofErr w:type="spellEnd"/>
      <w:r>
        <w:t xml:space="preserve"> -k -f C:\users\absadmin\desktop\employees.csv -</w:t>
      </w:r>
      <w:proofErr w:type="gramStart"/>
      <w:r>
        <w:t>j .</w:t>
      </w:r>
      <w:proofErr w:type="gramEnd"/>
    </w:p>
    <w:p w14:paraId="42A0DA5D" w14:textId="4CE39A2C" w:rsidR="00527F13" w:rsidRDefault="7D6C1860" w:rsidP="00826CA4">
      <w:pPr>
        <w:pStyle w:val="ListParagraph"/>
        <w:numPr>
          <w:ilvl w:val="0"/>
          <w:numId w:val="9"/>
        </w:numPr>
      </w:pPr>
      <w:r>
        <w:t xml:space="preserve">You should see a screen </w:t>
      </w:r>
      <w:r w:rsidR="00691441">
        <w:t>like</w:t>
      </w:r>
      <w:r>
        <w:t xml:space="preserve"> the following below: </w:t>
      </w:r>
    </w:p>
    <w:p w14:paraId="782CBBC0" w14:textId="1AC0E101" w:rsidR="00774CE0" w:rsidRDefault="00FA5CB9" w:rsidP="005D694C">
      <w:pPr>
        <w:ind w:left="720"/>
      </w:pPr>
      <w:r>
        <w:rPr>
          <w:noProof/>
        </w:rPr>
        <w:drawing>
          <wp:inline distT="0" distB="0" distL="0" distR="0" wp14:anchorId="4BC409BA" wp14:editId="60D6A946">
            <wp:extent cx="5523209" cy="1152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23209" cy="1152525"/>
                    </a:xfrm>
                    <a:prstGeom prst="rect">
                      <a:avLst/>
                    </a:prstGeom>
                  </pic:spPr>
                </pic:pic>
              </a:graphicData>
            </a:graphic>
          </wp:inline>
        </w:drawing>
      </w:r>
    </w:p>
    <w:p w14:paraId="28E5EE35" w14:textId="3E02514A" w:rsidR="00FA5CB9" w:rsidRDefault="7D6C1860" w:rsidP="00FA5CB9">
      <w:pPr>
        <w:pStyle w:val="ListParagraph"/>
        <w:numPr>
          <w:ilvl w:val="0"/>
          <w:numId w:val="9"/>
        </w:numPr>
      </w:pPr>
      <w:r>
        <w:t xml:space="preserve">Type the following to open the error file </w:t>
      </w:r>
      <w:proofErr w:type="spellStart"/>
      <w:r w:rsidRPr="004B01C9">
        <w:rPr>
          <w:b/>
          <w:bCs/>
        </w:rPr>
        <w:t>csv.err</w:t>
      </w:r>
      <w:proofErr w:type="spellEnd"/>
      <w:r>
        <w:t xml:space="preserve"> using notepad.</w:t>
      </w:r>
    </w:p>
    <w:p w14:paraId="58E400DF" w14:textId="1F4E1AB7" w:rsidR="00FA5CB9" w:rsidRDefault="7D6C1860" w:rsidP="004B01C9">
      <w:pPr>
        <w:pStyle w:val="CommandLine"/>
      </w:pPr>
      <w:bookmarkStart w:id="0" w:name="_Hlk488748893"/>
      <w:r>
        <w:lastRenderedPageBreak/>
        <w:t xml:space="preserve">Notepad </w:t>
      </w:r>
      <w:proofErr w:type="spellStart"/>
      <w:r>
        <w:t>csv.err</w:t>
      </w:r>
      <w:proofErr w:type="spellEnd"/>
    </w:p>
    <w:bookmarkEnd w:id="0"/>
    <w:p w14:paraId="79E414CE" w14:textId="4788A036" w:rsidR="00774CE0" w:rsidRDefault="7D6C1860" w:rsidP="00FA5CB9">
      <w:pPr>
        <w:pStyle w:val="ListParagraph"/>
        <w:numPr>
          <w:ilvl w:val="0"/>
          <w:numId w:val="9"/>
        </w:numPr>
      </w:pPr>
      <w:r>
        <w:t>These are users that were not imported due to name conflicts. We will ignore them here but in real life you would resolve the conflicts and add the users.</w:t>
      </w:r>
    </w:p>
    <w:p w14:paraId="458D54E3" w14:textId="13D4F90B" w:rsidR="0005518A" w:rsidRDefault="7D6C1860" w:rsidP="00FA5CB9">
      <w:pPr>
        <w:pStyle w:val="ListParagraph"/>
        <w:numPr>
          <w:ilvl w:val="0"/>
          <w:numId w:val="9"/>
        </w:numPr>
      </w:pPr>
      <w:r w:rsidRPr="008F45A7">
        <w:rPr>
          <w:b/>
        </w:rPr>
        <w:t>Repeat</w:t>
      </w:r>
      <w:r>
        <w:t xml:space="preserve"> the steps </w:t>
      </w:r>
      <w:r w:rsidRPr="008F45A7">
        <w:rPr>
          <w:b/>
        </w:rPr>
        <w:t>above</w:t>
      </w:r>
      <w:r>
        <w:t xml:space="preserve"> for the </w:t>
      </w:r>
      <w:r w:rsidRPr="008F45A7">
        <w:rPr>
          <w:b/>
        </w:rPr>
        <w:t>Charlotte</w:t>
      </w:r>
      <w:r>
        <w:t xml:space="preserve"> and </w:t>
      </w:r>
      <w:r w:rsidRPr="008F45A7">
        <w:rPr>
          <w:b/>
        </w:rPr>
        <w:t>Pickens</w:t>
      </w:r>
      <w:r>
        <w:t xml:space="preserve"> employees</w:t>
      </w:r>
      <w:r w:rsidR="00697783">
        <w:t xml:space="preserve"> with the following notes:</w:t>
      </w:r>
    </w:p>
    <w:p w14:paraId="235A2544" w14:textId="3E73F593" w:rsidR="00697783" w:rsidRDefault="00697783" w:rsidP="00697783">
      <w:pPr>
        <w:pStyle w:val="ListParagraph"/>
        <w:numPr>
          <w:ilvl w:val="1"/>
          <w:numId w:val="9"/>
        </w:numPr>
        <w:rPr>
          <w:bCs/>
        </w:rPr>
      </w:pPr>
      <w:r w:rsidRPr="00697783">
        <w:rPr>
          <w:bCs/>
        </w:rPr>
        <w:t>The</w:t>
      </w:r>
      <w:r>
        <w:rPr>
          <w:bCs/>
        </w:rPr>
        <w:t xml:space="preserve"> csv files have already been modified so that they can be imported directly</w:t>
      </w:r>
      <w:r w:rsidR="004B01C9">
        <w:rPr>
          <w:bCs/>
        </w:rPr>
        <w:t>.</w:t>
      </w:r>
    </w:p>
    <w:p w14:paraId="1821D105" w14:textId="01A0E099" w:rsidR="00697783" w:rsidRDefault="00697783" w:rsidP="00697783">
      <w:pPr>
        <w:pStyle w:val="ListParagraph"/>
        <w:numPr>
          <w:ilvl w:val="1"/>
          <w:numId w:val="9"/>
        </w:numPr>
        <w:rPr>
          <w:bCs/>
        </w:rPr>
      </w:pPr>
      <w:r>
        <w:rPr>
          <w:bCs/>
        </w:rPr>
        <w:t>Remember to modify the password policy for each domain before importing them</w:t>
      </w:r>
      <w:r w:rsidR="004B01C9">
        <w:rPr>
          <w:bCs/>
        </w:rPr>
        <w:t>.</w:t>
      </w:r>
    </w:p>
    <w:p w14:paraId="7D4DDF32" w14:textId="0B9F06EB" w:rsidR="00376086" w:rsidRPr="00697783" w:rsidRDefault="00697783" w:rsidP="00697783">
      <w:pPr>
        <w:pStyle w:val="ListParagraph"/>
        <w:numPr>
          <w:ilvl w:val="0"/>
          <w:numId w:val="9"/>
        </w:numPr>
        <w:rPr>
          <w:bCs/>
        </w:rPr>
      </w:pPr>
      <w:r w:rsidRPr="004B01C9">
        <w:rPr>
          <w:bCs/>
        </w:rPr>
        <w:t>Reset</w:t>
      </w:r>
      <w:r>
        <w:rPr>
          <w:bCs/>
        </w:rPr>
        <w:t xml:space="preserve"> the </w:t>
      </w:r>
      <w:r w:rsidRPr="00697783">
        <w:rPr>
          <w:b/>
        </w:rPr>
        <w:t>password</w:t>
      </w:r>
      <w:r>
        <w:rPr>
          <w:bCs/>
        </w:rPr>
        <w:t xml:space="preserve"> </w:t>
      </w:r>
      <w:r w:rsidRPr="00697783">
        <w:rPr>
          <w:b/>
        </w:rPr>
        <w:t>policy</w:t>
      </w:r>
      <w:r>
        <w:rPr>
          <w:bCs/>
        </w:rPr>
        <w:t xml:space="preserve"> on all domains to require complexity and at least 7 characters.</w:t>
      </w:r>
    </w:p>
    <w:p w14:paraId="42F61CEF" w14:textId="77777777" w:rsidR="002879F7" w:rsidRDefault="7D6C1860" w:rsidP="002879F7">
      <w:pPr>
        <w:pStyle w:val="Heading2"/>
      </w:pPr>
      <w:r>
        <w:t>Organizing the Objects in Active Directory</w:t>
      </w:r>
    </w:p>
    <w:p w14:paraId="259297CC" w14:textId="097FCAC2" w:rsidR="0005518A" w:rsidRDefault="7D6C1860">
      <w:r>
        <w:t>In this step you will modify Active Directory Users and Computers so that it displays the user’s department attribute. You will then select the users from the same department and move them to the appropriate organizational units.</w:t>
      </w:r>
    </w:p>
    <w:p w14:paraId="12D9F0B7" w14:textId="26203B70" w:rsidR="008714E1" w:rsidRDefault="7D6C1860" w:rsidP="008714E1">
      <w:pPr>
        <w:pStyle w:val="Heading3"/>
      </w:pPr>
      <w:r>
        <w:t>Configuring AD Users and Computers to display the Department attribute</w:t>
      </w:r>
    </w:p>
    <w:p w14:paraId="5163A6AD" w14:textId="74AA19AA" w:rsidR="0005518A" w:rsidRDefault="7D6C1860" w:rsidP="00C5564C">
      <w:pPr>
        <w:pStyle w:val="ListParagraph"/>
        <w:numPr>
          <w:ilvl w:val="0"/>
          <w:numId w:val="10"/>
        </w:numPr>
      </w:pPr>
      <w:r w:rsidRPr="004B01C9">
        <w:t>Logon</w:t>
      </w:r>
      <w:r>
        <w:t xml:space="preserve"> to the </w:t>
      </w:r>
      <w:r w:rsidRPr="7D6C1860">
        <w:rPr>
          <w:b/>
          <w:bCs/>
        </w:rPr>
        <w:t>CIS256-DC1</w:t>
      </w:r>
      <w:r>
        <w:t xml:space="preserve"> virtual machine as the </w:t>
      </w:r>
      <w:proofErr w:type="spellStart"/>
      <w:r w:rsidRPr="7D6C1860">
        <w:rPr>
          <w:b/>
          <w:bCs/>
        </w:rPr>
        <w:t>absadmin</w:t>
      </w:r>
      <w:proofErr w:type="spellEnd"/>
      <w:r>
        <w:t>.</w:t>
      </w:r>
    </w:p>
    <w:p w14:paraId="037DE834" w14:textId="2BB7DF4B" w:rsidR="0005518A" w:rsidRDefault="7D6C1860" w:rsidP="00C5564C">
      <w:pPr>
        <w:pStyle w:val="ListParagraph"/>
        <w:numPr>
          <w:ilvl w:val="0"/>
          <w:numId w:val="10"/>
        </w:numPr>
      </w:pPr>
      <w:r>
        <w:t xml:space="preserve">Configure the </w:t>
      </w:r>
      <w:r w:rsidRPr="7D6C1860">
        <w:rPr>
          <w:b/>
          <w:bCs/>
        </w:rPr>
        <w:t>Department</w:t>
      </w:r>
      <w:r>
        <w:t xml:space="preserve"> attribute to be displayed as follows:</w:t>
      </w:r>
    </w:p>
    <w:p w14:paraId="6835F3CA" w14:textId="47FE02C8" w:rsidR="00826CA4" w:rsidRDefault="008F1F30" w:rsidP="0005518A">
      <w:pPr>
        <w:pStyle w:val="ListParagraph"/>
        <w:numPr>
          <w:ilvl w:val="1"/>
          <w:numId w:val="10"/>
        </w:numPr>
      </w:pPr>
      <w:r w:rsidRPr="0005518A">
        <w:rPr>
          <w:b/>
          <w:noProof/>
        </w:rPr>
        <w:drawing>
          <wp:anchor distT="0" distB="0" distL="114300" distR="114300" simplePos="0" relativeHeight="251662336" behindDoc="1" locked="0" layoutInCell="1" allowOverlap="1" wp14:anchorId="7A41C9E2" wp14:editId="3CB980D7">
            <wp:simplePos x="0" y="0"/>
            <wp:positionH relativeFrom="margin">
              <wp:posOffset>3448050</wp:posOffset>
            </wp:positionH>
            <wp:positionV relativeFrom="paragraph">
              <wp:posOffset>19685</wp:posOffset>
            </wp:positionV>
            <wp:extent cx="2600325" cy="1513256"/>
            <wp:effectExtent l="0" t="0" r="0" b="0"/>
            <wp:wrapTight wrapText="bothSides">
              <wp:wrapPolygon edited="0">
                <wp:start x="0" y="0"/>
                <wp:lineTo x="0" y="21210"/>
                <wp:lineTo x="21363" y="21210"/>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325" cy="1513256"/>
                    </a:xfrm>
                    <a:prstGeom prst="rect">
                      <a:avLst/>
                    </a:prstGeom>
                  </pic:spPr>
                </pic:pic>
              </a:graphicData>
            </a:graphic>
            <wp14:sizeRelH relativeFrom="margin">
              <wp14:pctWidth>0</wp14:pctWidth>
            </wp14:sizeRelH>
            <wp14:sizeRelV relativeFrom="margin">
              <wp14:pctHeight>0</wp14:pctHeight>
            </wp14:sizeRelV>
          </wp:anchor>
        </w:drawing>
      </w:r>
      <w:r w:rsidR="008C13DC">
        <w:t xml:space="preserve">Open </w:t>
      </w:r>
      <w:r w:rsidR="008C13DC" w:rsidRPr="7D6C1860">
        <w:rPr>
          <w:b/>
          <w:bCs/>
        </w:rPr>
        <w:t>AD Users and Computers</w:t>
      </w:r>
      <w:r w:rsidR="008C13DC">
        <w:t xml:space="preserve"> and </w:t>
      </w:r>
      <w:r w:rsidR="008C13DC" w:rsidRPr="7D6C1860">
        <w:rPr>
          <w:b/>
          <w:bCs/>
        </w:rPr>
        <w:t>browse</w:t>
      </w:r>
      <w:r w:rsidR="008C13DC">
        <w:t xml:space="preserve"> to the </w:t>
      </w:r>
      <w:r w:rsidR="008C13DC" w:rsidRPr="7D6C1860">
        <w:rPr>
          <w:b/>
          <w:bCs/>
        </w:rPr>
        <w:t>Users</w:t>
      </w:r>
      <w:r w:rsidR="008C13DC">
        <w:t xml:space="preserve"> folder.</w:t>
      </w:r>
      <w:r w:rsidR="008C13DC" w:rsidRPr="008C13DC">
        <w:rPr>
          <w:noProof/>
        </w:rPr>
        <w:t xml:space="preserve"> </w:t>
      </w:r>
    </w:p>
    <w:p w14:paraId="7FF3D4A1" w14:textId="63566129" w:rsidR="008C13DC" w:rsidRDefault="7D6C1860" w:rsidP="0005518A">
      <w:pPr>
        <w:pStyle w:val="ListParagraph"/>
        <w:numPr>
          <w:ilvl w:val="1"/>
          <w:numId w:val="10"/>
        </w:numPr>
      </w:pPr>
      <w:r>
        <w:t xml:space="preserve">Choose the </w:t>
      </w:r>
      <w:r w:rsidRPr="7D6C1860">
        <w:rPr>
          <w:b/>
          <w:bCs/>
        </w:rPr>
        <w:t>Add/Remove</w:t>
      </w:r>
      <w:r>
        <w:t xml:space="preserve"> </w:t>
      </w:r>
      <w:r w:rsidRPr="7D6C1860">
        <w:rPr>
          <w:b/>
          <w:bCs/>
        </w:rPr>
        <w:t>Columns</w:t>
      </w:r>
      <w:r>
        <w:t xml:space="preserve"> options from the </w:t>
      </w:r>
      <w:r w:rsidRPr="7D6C1860">
        <w:rPr>
          <w:b/>
          <w:bCs/>
        </w:rPr>
        <w:t>View menu</w:t>
      </w:r>
      <w:r>
        <w:t>.</w:t>
      </w:r>
    </w:p>
    <w:p w14:paraId="1EFD9BC6" w14:textId="44522E00" w:rsidR="008C13DC" w:rsidRDefault="7D6C1860" w:rsidP="0005518A">
      <w:pPr>
        <w:pStyle w:val="ListParagraph"/>
        <w:numPr>
          <w:ilvl w:val="1"/>
          <w:numId w:val="10"/>
        </w:numPr>
      </w:pPr>
      <w:r>
        <w:t xml:space="preserve">Choose </w:t>
      </w:r>
      <w:r w:rsidRPr="7D6C1860">
        <w:rPr>
          <w:b/>
          <w:bCs/>
        </w:rPr>
        <w:t>Department</w:t>
      </w:r>
      <w:r>
        <w:t xml:space="preserve"> from the </w:t>
      </w:r>
      <w:r w:rsidRPr="7D6C1860">
        <w:rPr>
          <w:b/>
          <w:bCs/>
        </w:rPr>
        <w:t>Available columns</w:t>
      </w:r>
      <w:r>
        <w:t xml:space="preserve"> and </w:t>
      </w:r>
      <w:r w:rsidRPr="7D6C1860">
        <w:rPr>
          <w:b/>
          <w:bCs/>
        </w:rPr>
        <w:t>click</w:t>
      </w:r>
      <w:r>
        <w:t xml:space="preserve"> the </w:t>
      </w:r>
      <w:r w:rsidRPr="7D6C1860">
        <w:rPr>
          <w:b/>
          <w:bCs/>
        </w:rPr>
        <w:t>Add</w:t>
      </w:r>
      <w:r>
        <w:t xml:space="preserve"> button. </w:t>
      </w:r>
    </w:p>
    <w:p w14:paraId="00070F02" w14:textId="0A5531D4" w:rsidR="008C13DC" w:rsidRDefault="7D6C1860" w:rsidP="00C5564C">
      <w:pPr>
        <w:pStyle w:val="ListParagraph"/>
        <w:numPr>
          <w:ilvl w:val="0"/>
          <w:numId w:val="10"/>
        </w:numPr>
      </w:pPr>
      <w:r w:rsidRPr="004B01C9">
        <w:t>Verify</w:t>
      </w:r>
      <w:r>
        <w:t xml:space="preserve"> that </w:t>
      </w:r>
      <w:r w:rsidRPr="7D6C1860">
        <w:rPr>
          <w:b/>
          <w:bCs/>
        </w:rPr>
        <w:t>Department</w:t>
      </w:r>
      <w:r>
        <w:t xml:space="preserve"> is </w:t>
      </w:r>
      <w:r w:rsidRPr="7D6C1860">
        <w:rPr>
          <w:b/>
          <w:bCs/>
        </w:rPr>
        <w:t>selected</w:t>
      </w:r>
      <w:r>
        <w:t xml:space="preserve"> in the Displayed columns and </w:t>
      </w:r>
      <w:r w:rsidRPr="7D6C1860">
        <w:rPr>
          <w:b/>
          <w:bCs/>
        </w:rPr>
        <w:t>click</w:t>
      </w:r>
      <w:r>
        <w:t xml:space="preserve"> the </w:t>
      </w:r>
      <w:r w:rsidRPr="7D6C1860">
        <w:rPr>
          <w:b/>
          <w:bCs/>
        </w:rPr>
        <w:t>Move</w:t>
      </w:r>
      <w:r>
        <w:t xml:space="preserve"> </w:t>
      </w:r>
      <w:r w:rsidRPr="7D6C1860">
        <w:rPr>
          <w:b/>
          <w:bCs/>
        </w:rPr>
        <w:t>Up</w:t>
      </w:r>
      <w:r>
        <w:t xml:space="preserve"> button until </w:t>
      </w:r>
      <w:r w:rsidRPr="7D6C1860">
        <w:rPr>
          <w:b/>
          <w:bCs/>
        </w:rPr>
        <w:t xml:space="preserve">Department is </w:t>
      </w:r>
      <w:r>
        <w:t>the</w:t>
      </w:r>
      <w:r w:rsidRPr="7D6C1860">
        <w:rPr>
          <w:b/>
          <w:bCs/>
        </w:rPr>
        <w:t xml:space="preserve"> second</w:t>
      </w:r>
      <w:r>
        <w:t xml:space="preserve"> item from the top.</w:t>
      </w:r>
    </w:p>
    <w:p w14:paraId="01654293" w14:textId="161FA830" w:rsidR="00842239" w:rsidRDefault="00842239" w:rsidP="00842239">
      <w:pPr>
        <w:pStyle w:val="ListParagraph"/>
      </w:pPr>
    </w:p>
    <w:p w14:paraId="5783EC3D" w14:textId="77777777" w:rsidR="002D4AD1" w:rsidRDefault="002D4AD1" w:rsidP="00842239">
      <w:pPr>
        <w:pStyle w:val="ListParagraph"/>
      </w:pPr>
    </w:p>
    <w:p w14:paraId="0411FD74" w14:textId="1EBAF4C3" w:rsidR="008714E1" w:rsidRDefault="7D6C1860" w:rsidP="008714E1">
      <w:pPr>
        <w:pStyle w:val="Heading3"/>
      </w:pPr>
      <w:r>
        <w:t>Sorting Users in AD Users and Computer and Moving Multiple users simultaneously</w:t>
      </w:r>
    </w:p>
    <w:p w14:paraId="5BFE6FD8" w14:textId="2D0C7EBA" w:rsidR="008714E1" w:rsidRDefault="7D6C1860" w:rsidP="008714E1">
      <w:pPr>
        <w:pStyle w:val="ListParagraph"/>
        <w:numPr>
          <w:ilvl w:val="0"/>
          <w:numId w:val="11"/>
        </w:numPr>
      </w:pPr>
      <w:r>
        <w:lastRenderedPageBreak/>
        <w:t xml:space="preserve">In </w:t>
      </w:r>
      <w:r w:rsidRPr="7D6C1860">
        <w:rPr>
          <w:b/>
          <w:bCs/>
        </w:rPr>
        <w:t>AD Users and Computers</w:t>
      </w:r>
      <w:r>
        <w:t xml:space="preserve"> browse to the </w:t>
      </w:r>
      <w:proofErr w:type="gramStart"/>
      <w:r w:rsidRPr="7D6C1860">
        <w:rPr>
          <w:b/>
          <w:bCs/>
        </w:rPr>
        <w:t>users</w:t>
      </w:r>
      <w:proofErr w:type="gramEnd"/>
      <w:r>
        <w:t xml:space="preserve"> folder and </w:t>
      </w:r>
      <w:r w:rsidRPr="7D6C1860">
        <w:rPr>
          <w:b/>
          <w:bCs/>
        </w:rPr>
        <w:t>click</w:t>
      </w:r>
      <w:r>
        <w:t xml:space="preserve"> on the </w:t>
      </w:r>
      <w:r w:rsidRPr="7D6C1860">
        <w:rPr>
          <w:b/>
          <w:bCs/>
        </w:rPr>
        <w:t>Department column</w:t>
      </w:r>
      <w:r>
        <w:t xml:space="preserve"> to sort the objects by department</w:t>
      </w:r>
    </w:p>
    <w:p w14:paraId="6405BECA" w14:textId="6FF5901E" w:rsidR="0069166A" w:rsidRDefault="0069166A" w:rsidP="008714E1">
      <w:pPr>
        <w:pStyle w:val="ListParagraph"/>
        <w:numPr>
          <w:ilvl w:val="0"/>
          <w:numId w:val="11"/>
        </w:numPr>
      </w:pPr>
      <w:r w:rsidRPr="0069166A">
        <w:rPr>
          <w:b/>
          <w:bCs/>
        </w:rPr>
        <w:t>Delete John Doe</w:t>
      </w:r>
      <w:r>
        <w:t xml:space="preserve"> user you created earlier.</w:t>
      </w:r>
    </w:p>
    <w:p w14:paraId="52739067" w14:textId="360E775B" w:rsidR="008714E1" w:rsidRDefault="7D6C1860" w:rsidP="008714E1">
      <w:pPr>
        <w:pStyle w:val="ListParagraph"/>
        <w:numPr>
          <w:ilvl w:val="0"/>
          <w:numId w:val="11"/>
        </w:numPr>
      </w:pPr>
      <w:r>
        <w:t>To move the users to their respective OUs, perform the following:</w:t>
      </w:r>
    </w:p>
    <w:p w14:paraId="2BB67BED" w14:textId="0E452B8E" w:rsidR="008714E1" w:rsidRDefault="7D6C1860" w:rsidP="008714E1">
      <w:pPr>
        <w:pStyle w:val="ListParagraph"/>
        <w:numPr>
          <w:ilvl w:val="1"/>
          <w:numId w:val="11"/>
        </w:numPr>
      </w:pPr>
      <w:r w:rsidRPr="7D6C1860">
        <w:rPr>
          <w:b/>
          <w:bCs/>
        </w:rPr>
        <w:t>Select all</w:t>
      </w:r>
      <w:r>
        <w:t xml:space="preserve"> the users in the </w:t>
      </w:r>
      <w:r w:rsidRPr="7D6C1860">
        <w:rPr>
          <w:b/>
          <w:bCs/>
        </w:rPr>
        <w:t>IT</w:t>
      </w:r>
      <w:r>
        <w:t xml:space="preserve"> department</w:t>
      </w:r>
      <w:r w:rsidR="00326DC9">
        <w:t>.</w:t>
      </w:r>
    </w:p>
    <w:p w14:paraId="13BC0971" w14:textId="360325F4" w:rsidR="008714E1" w:rsidRDefault="7D6C1860" w:rsidP="008714E1">
      <w:pPr>
        <w:pStyle w:val="ListParagraph"/>
        <w:numPr>
          <w:ilvl w:val="1"/>
          <w:numId w:val="11"/>
        </w:numPr>
      </w:pPr>
      <w:r w:rsidRPr="7D6C1860">
        <w:rPr>
          <w:b/>
          <w:bCs/>
        </w:rPr>
        <w:t>Right-Click</w:t>
      </w:r>
      <w:r>
        <w:t xml:space="preserve"> and </w:t>
      </w:r>
      <w:r w:rsidRPr="7D6C1860">
        <w:rPr>
          <w:b/>
          <w:bCs/>
        </w:rPr>
        <w:t>select</w:t>
      </w:r>
      <w:r>
        <w:t xml:space="preserve"> </w:t>
      </w:r>
      <w:r w:rsidRPr="7D6C1860">
        <w:rPr>
          <w:b/>
          <w:bCs/>
        </w:rPr>
        <w:t>Move</w:t>
      </w:r>
      <w:r>
        <w:t xml:space="preserve"> from the context menu.</w:t>
      </w:r>
    </w:p>
    <w:p w14:paraId="26D5D6F3" w14:textId="0EA49C3D" w:rsidR="008714E1" w:rsidRDefault="7D6C1860" w:rsidP="008714E1">
      <w:pPr>
        <w:pStyle w:val="ListParagraph"/>
        <w:numPr>
          <w:ilvl w:val="1"/>
          <w:numId w:val="11"/>
        </w:numPr>
      </w:pPr>
      <w:r w:rsidRPr="7D6C1860">
        <w:rPr>
          <w:b/>
          <w:bCs/>
        </w:rPr>
        <w:t>Browse</w:t>
      </w:r>
      <w:r>
        <w:t xml:space="preserve"> to the </w:t>
      </w:r>
      <w:r w:rsidRPr="7D6C1860">
        <w:rPr>
          <w:b/>
          <w:bCs/>
        </w:rPr>
        <w:t>IT OU</w:t>
      </w:r>
      <w:r>
        <w:t xml:space="preserve"> and </w:t>
      </w:r>
      <w:r w:rsidRPr="7D6C1860">
        <w:rPr>
          <w:b/>
          <w:bCs/>
        </w:rPr>
        <w:t>click</w:t>
      </w:r>
      <w:r>
        <w:t xml:space="preserve"> the </w:t>
      </w:r>
      <w:r w:rsidRPr="7D6C1860">
        <w:rPr>
          <w:b/>
          <w:bCs/>
        </w:rPr>
        <w:t>OK</w:t>
      </w:r>
      <w:r>
        <w:t xml:space="preserve"> button</w:t>
      </w:r>
      <w:r w:rsidR="00326DC9">
        <w:t>.</w:t>
      </w:r>
    </w:p>
    <w:p w14:paraId="5487B187" w14:textId="734EEE07" w:rsidR="0069166A" w:rsidRDefault="7D6C1860" w:rsidP="0069166A">
      <w:pPr>
        <w:pStyle w:val="ListParagraph"/>
        <w:numPr>
          <w:ilvl w:val="1"/>
          <w:numId w:val="11"/>
        </w:numPr>
      </w:pPr>
      <w:r>
        <w:t>Repeat for the remaining departments.</w:t>
      </w:r>
    </w:p>
    <w:p w14:paraId="7FBB6AFE" w14:textId="24FE1FEC" w:rsidR="0005518A" w:rsidRDefault="7D6C1860" w:rsidP="0005518A">
      <w:pPr>
        <w:pStyle w:val="ListParagraph"/>
        <w:numPr>
          <w:ilvl w:val="0"/>
          <w:numId w:val="11"/>
        </w:numPr>
      </w:pPr>
      <w:r w:rsidRPr="004B01C9">
        <w:rPr>
          <w:bCs/>
        </w:rPr>
        <w:t>Repeat</w:t>
      </w:r>
      <w:r>
        <w:t xml:space="preserve"> this for the </w:t>
      </w:r>
      <w:r w:rsidRPr="00237753">
        <w:rPr>
          <w:b/>
        </w:rPr>
        <w:t>Charlotte</w:t>
      </w:r>
      <w:r>
        <w:t xml:space="preserve"> and </w:t>
      </w:r>
      <w:r w:rsidRPr="00237753">
        <w:rPr>
          <w:b/>
        </w:rPr>
        <w:t>Pickens</w:t>
      </w:r>
      <w:r>
        <w:t xml:space="preserve"> domains.</w:t>
      </w:r>
    </w:p>
    <w:p w14:paraId="21E5005D" w14:textId="45AF2BA7" w:rsidR="00751DF5" w:rsidRDefault="7D6C1860" w:rsidP="00751DF5">
      <w:pPr>
        <w:pStyle w:val="Heading2"/>
      </w:pPr>
      <w:r>
        <w:t>sUBMISSION rEQUIREMENTS</w:t>
      </w:r>
    </w:p>
    <w:p w14:paraId="084A5559" w14:textId="77777777" w:rsidR="00B63BED" w:rsidRDefault="00B63BED" w:rsidP="00B63BED">
      <w:pPr>
        <w:pStyle w:val="ListParagraph"/>
        <w:keepLines/>
        <w:numPr>
          <w:ilvl w:val="0"/>
          <w:numId w:val="16"/>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6B8FEBE" w14:textId="77777777" w:rsidR="00B63BED" w:rsidRDefault="00B63BED" w:rsidP="00B63BED">
      <w:pPr>
        <w:pStyle w:val="ListParagraph"/>
        <w:keepLines/>
        <w:numPr>
          <w:ilvl w:val="0"/>
          <w:numId w:val="16"/>
        </w:numPr>
        <w:spacing w:before="120" w:after="120"/>
      </w:pPr>
      <w:r>
        <w:t>Check your lab by running the following command:</w:t>
      </w:r>
    </w:p>
    <w:p w14:paraId="7D492361" w14:textId="4CAFAEA4" w:rsidR="00B74450" w:rsidRPr="00816BC0" w:rsidRDefault="00B74450" w:rsidP="004B01C9">
      <w:pPr>
        <w:pStyle w:val="CommandLine"/>
      </w:pPr>
      <w:r>
        <w:t>Invoke-Pester -Path C:\Scripts\</w:t>
      </w:r>
      <w:r w:rsidR="00DE4277" w:rsidRPr="00DE4277">
        <w:t>GP08-Implementing_an_AD_</w:t>
      </w:r>
      <w:r w:rsidR="00B63BED">
        <w:t xml:space="preserve"> </w:t>
      </w:r>
      <w:r w:rsidR="00DE4277" w:rsidRPr="00DE4277">
        <w:t>Logical_Design.test.ps1</w:t>
      </w:r>
      <w:r w:rsidR="00DE4277">
        <w:t xml:space="preserve"> </w:t>
      </w:r>
    </w:p>
    <w:p w14:paraId="56CD43B0" w14:textId="77777777" w:rsidR="00B63BED" w:rsidRDefault="00B63BED" w:rsidP="00B63BED">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1BAA9C05" w14:textId="77777777" w:rsidR="00B63BED" w:rsidRDefault="00B63BED" w:rsidP="00B63BED">
      <w:pPr>
        <w:spacing w:before="0" w:after="0"/>
        <w:contextualSpacing/>
      </w:pPr>
      <w:r>
        <w:t xml:space="preserve">If you want to see more detail, add </w:t>
      </w:r>
      <w:r w:rsidRPr="00F30019">
        <w:rPr>
          <w:b/>
          <w:bCs/>
        </w:rPr>
        <w:t>-Output Detailed</w:t>
      </w:r>
      <w:r>
        <w:t xml:space="preserve"> to the command.  This may assist you with troubleshooting</w:t>
      </w:r>
    </w:p>
    <w:p w14:paraId="7B302090" w14:textId="2BBEAF5F" w:rsidR="00B63BED" w:rsidRPr="005949A7" w:rsidRDefault="00B63BED" w:rsidP="00B63BED">
      <w:pPr>
        <w:pStyle w:val="CommandLine"/>
      </w:pPr>
      <w:r>
        <w:t>Invoke-Pester -Path C:\Scripts\</w:t>
      </w:r>
      <w:r w:rsidRPr="00DE4277">
        <w:t>GP08-Implementing_an_AD_</w:t>
      </w:r>
      <w:r>
        <w:t xml:space="preserve"> </w:t>
      </w:r>
      <w:r w:rsidRPr="00DE4277">
        <w:t>Logical_Design.test.ps1</w:t>
      </w:r>
      <w:r>
        <w:t xml:space="preserve"> -Output Detailed</w:t>
      </w:r>
    </w:p>
    <w:p w14:paraId="005E2FB9" w14:textId="77777777" w:rsidR="00B63BED" w:rsidRPr="009E4E85" w:rsidRDefault="00B63BED" w:rsidP="00B63BED">
      <w:pPr>
        <w:pStyle w:val="ListParagraph"/>
        <w:keepLines/>
        <w:numPr>
          <w:ilvl w:val="0"/>
          <w:numId w:val="16"/>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4D60DEF8" w14:textId="31B7B52A" w:rsidR="00B63BED" w:rsidRDefault="00B63BED" w:rsidP="002F5802">
      <w:pPr>
        <w:pStyle w:val="ListParagraph"/>
        <w:keepLines/>
        <w:spacing w:before="120" w:after="120"/>
        <w:ind w:left="360"/>
        <w:rPr>
          <w:b/>
          <w:bCs/>
          <w:noProof/>
        </w:rPr>
      </w:pPr>
      <w:r w:rsidRPr="00B63BED">
        <w:rPr>
          <w:b/>
          <w:bCs/>
          <w:noProof/>
        </w:rPr>
        <w:lastRenderedPageBreak/>
        <w:drawing>
          <wp:inline distT="0" distB="0" distL="0" distR="0" wp14:anchorId="693EA446" wp14:editId="6E9DAB0B">
            <wp:extent cx="5943600" cy="708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84695"/>
                    </a:xfrm>
                    <a:prstGeom prst="rect">
                      <a:avLst/>
                    </a:prstGeom>
                  </pic:spPr>
                </pic:pic>
              </a:graphicData>
            </a:graphic>
          </wp:inline>
        </w:drawing>
      </w:r>
    </w:p>
    <w:p w14:paraId="6FADE2F2" w14:textId="03B033D7" w:rsidR="00B63BED" w:rsidRDefault="00B63BED" w:rsidP="002F5802">
      <w:pPr>
        <w:pStyle w:val="ListParagraph"/>
        <w:keepLines/>
        <w:spacing w:before="120" w:after="120"/>
        <w:ind w:left="360"/>
        <w:rPr>
          <w:b/>
          <w:bCs/>
          <w:noProof/>
        </w:rPr>
      </w:pPr>
      <w:r w:rsidRPr="00B63BED">
        <w:rPr>
          <w:b/>
          <w:bCs/>
          <w:noProof/>
        </w:rPr>
        <w:lastRenderedPageBreak/>
        <w:drawing>
          <wp:inline distT="0" distB="0" distL="0" distR="0" wp14:anchorId="4CA6C4DC" wp14:editId="382F2521">
            <wp:extent cx="5943600" cy="699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95795"/>
                    </a:xfrm>
                    <a:prstGeom prst="rect">
                      <a:avLst/>
                    </a:prstGeom>
                  </pic:spPr>
                </pic:pic>
              </a:graphicData>
            </a:graphic>
          </wp:inline>
        </w:drawing>
      </w:r>
    </w:p>
    <w:p w14:paraId="19C17236" w14:textId="7E748E47" w:rsidR="00B63BED" w:rsidRDefault="00B63BED" w:rsidP="002F5802">
      <w:pPr>
        <w:pStyle w:val="ListParagraph"/>
        <w:keepLines/>
        <w:spacing w:before="120" w:after="120"/>
        <w:ind w:left="360"/>
        <w:rPr>
          <w:b/>
          <w:bCs/>
          <w:noProof/>
        </w:rPr>
      </w:pPr>
      <w:r w:rsidRPr="00B63BED">
        <w:rPr>
          <w:b/>
          <w:bCs/>
          <w:noProof/>
        </w:rPr>
        <w:lastRenderedPageBreak/>
        <w:drawing>
          <wp:inline distT="0" distB="0" distL="0" distR="0" wp14:anchorId="5883362C" wp14:editId="05215924">
            <wp:extent cx="5943600" cy="737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74890"/>
                    </a:xfrm>
                    <a:prstGeom prst="rect">
                      <a:avLst/>
                    </a:prstGeom>
                  </pic:spPr>
                </pic:pic>
              </a:graphicData>
            </a:graphic>
          </wp:inline>
        </w:drawing>
      </w:r>
    </w:p>
    <w:p w14:paraId="46D65C27" w14:textId="77777777" w:rsidR="00B63BED" w:rsidRDefault="002F5802" w:rsidP="00B63BED">
      <w:pPr>
        <w:pStyle w:val="ListParagraph"/>
        <w:keepLines/>
        <w:numPr>
          <w:ilvl w:val="0"/>
          <w:numId w:val="16"/>
        </w:numPr>
        <w:spacing w:before="120" w:after="120"/>
      </w:pPr>
      <w:r>
        <w:lastRenderedPageBreak/>
        <w:t>3</w:t>
      </w:r>
      <w:r w:rsidR="00F952DE">
        <w:t xml:space="preserve">.  </w:t>
      </w:r>
      <w:r w:rsidR="00B63BED" w:rsidRPr="00371F83">
        <w:t>Cap</w:t>
      </w:r>
      <w:r w:rsidR="00B63BED">
        <w:t xml:space="preserve">ture a snippet </w:t>
      </w:r>
      <w:r w:rsidR="00B63BED" w:rsidRPr="00371F83">
        <w:t>that shows</w:t>
      </w:r>
      <w:r w:rsidR="00B63BED">
        <w:t xml:space="preserve"> the PowerShell Command and all its output. If you must use more than one snippet to capture the output, you must have at least </w:t>
      </w:r>
      <w:r w:rsidR="00B63BED" w:rsidRPr="00B87F65">
        <w:rPr>
          <w:b/>
          <w:bCs/>
        </w:rPr>
        <w:t>one line of overlap</w:t>
      </w:r>
      <w:r w:rsidR="00B63BED">
        <w:t xml:space="preserve"> in the snippets.  The text in the snippets </w:t>
      </w:r>
      <w:r w:rsidR="00B63BED" w:rsidRPr="00B87F65">
        <w:rPr>
          <w:b/>
          <w:bCs/>
        </w:rPr>
        <w:t>must be legible</w:t>
      </w:r>
      <w:r w:rsidR="00B63BED">
        <w:t xml:space="preserve"> when pasted into the Word document. Paste the snippet(s) into a </w:t>
      </w:r>
      <w:r w:rsidR="00B63BED" w:rsidRPr="00555A86">
        <w:rPr>
          <w:b/>
          <w:bCs/>
        </w:rPr>
        <w:t>new</w:t>
      </w:r>
      <w:r w:rsidR="00B63BED">
        <w:t xml:space="preserve"> </w:t>
      </w:r>
      <w:r w:rsidR="00B63BED" w:rsidRPr="00555A86">
        <w:rPr>
          <w:b/>
          <w:bCs/>
        </w:rPr>
        <w:t>Word</w:t>
      </w:r>
      <w:r w:rsidR="00B63BED">
        <w:t xml:space="preserve"> </w:t>
      </w:r>
      <w:r w:rsidR="00B63BED" w:rsidRPr="00555A86">
        <w:rPr>
          <w:b/>
          <w:bCs/>
        </w:rPr>
        <w:t>document</w:t>
      </w:r>
      <w:r w:rsidR="00B63BED">
        <w:rPr>
          <w:b/>
          <w:bCs/>
        </w:rPr>
        <w:t>.</w:t>
      </w:r>
    </w:p>
    <w:p w14:paraId="5DF26133" w14:textId="38FC3C04" w:rsidR="00FC5816" w:rsidRPr="00751DF5" w:rsidRDefault="00B63BED" w:rsidP="00B63BED">
      <w:pPr>
        <w:pStyle w:val="ListParagraph"/>
        <w:numPr>
          <w:ilvl w:val="0"/>
          <w:numId w:val="16"/>
        </w:numPr>
      </w:pPr>
      <w:r w:rsidRPr="00555A86">
        <w:rPr>
          <w:b/>
          <w:bCs/>
        </w:rPr>
        <w:t>Upload</w:t>
      </w:r>
      <w:r>
        <w:t xml:space="preserve"> the </w:t>
      </w:r>
      <w:r w:rsidRPr="00555A86">
        <w:rPr>
          <w:b/>
          <w:bCs/>
        </w:rPr>
        <w:t>document</w:t>
      </w:r>
      <w:r>
        <w:t xml:space="preserve"> in the submission area for the assignment.</w:t>
      </w:r>
    </w:p>
    <w:sectPr w:rsidR="00FC5816" w:rsidRPr="00751DF5" w:rsidSect="0083623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AF9E" w14:textId="77777777" w:rsidR="004C08D4" w:rsidRDefault="004C08D4" w:rsidP="002879F7">
      <w:pPr>
        <w:spacing w:before="0" w:after="0" w:line="240" w:lineRule="auto"/>
      </w:pPr>
      <w:r>
        <w:separator/>
      </w:r>
    </w:p>
  </w:endnote>
  <w:endnote w:type="continuationSeparator" w:id="0">
    <w:p w14:paraId="0F1510C2" w14:textId="77777777" w:rsidR="004C08D4" w:rsidRDefault="004C08D4"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A85F" w14:textId="77777777" w:rsidR="004C08D4" w:rsidRDefault="004C08D4" w:rsidP="002879F7">
      <w:pPr>
        <w:spacing w:before="0" w:after="0" w:line="240" w:lineRule="auto"/>
      </w:pPr>
      <w:r>
        <w:separator/>
      </w:r>
    </w:p>
  </w:footnote>
  <w:footnote w:type="continuationSeparator" w:id="0">
    <w:p w14:paraId="503B1986" w14:textId="77777777" w:rsidR="004C08D4" w:rsidRDefault="004C08D4"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BB" w14:textId="78638CB1" w:rsidR="002879F7" w:rsidRPr="0066397D" w:rsidRDefault="0046550F" w:rsidP="7D6C1860">
    <w:pPr>
      <w:pStyle w:val="Title"/>
      <w:jc w:val="center"/>
      <w:rPr>
        <w:sz w:val="36"/>
        <w:szCs w:val="36"/>
      </w:rPr>
    </w:pPr>
    <w:r>
      <w:rPr>
        <w:sz w:val="36"/>
        <w:szCs w:val="36"/>
      </w:rPr>
      <w:t>Guided practice</w:t>
    </w:r>
    <w:r w:rsidR="7D6C1860" w:rsidRPr="7D6C1860">
      <w:rPr>
        <w:sz w:val="36"/>
        <w:szCs w:val="36"/>
      </w:rPr>
      <w:t>-Implementing AN Active Directory logical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A71F3D"/>
    <w:multiLevelType w:val="hybridMultilevel"/>
    <w:tmpl w:val="3FDC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4B49"/>
    <w:multiLevelType w:val="hybridMultilevel"/>
    <w:tmpl w:val="F75E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D972D2"/>
    <w:multiLevelType w:val="hybridMultilevel"/>
    <w:tmpl w:val="F6A0E216"/>
    <w:lvl w:ilvl="0" w:tplc="FDF098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E7750"/>
    <w:multiLevelType w:val="hybridMultilevel"/>
    <w:tmpl w:val="052C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C318BA"/>
    <w:multiLevelType w:val="hybridMultilevel"/>
    <w:tmpl w:val="7D36F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C5AB0"/>
    <w:multiLevelType w:val="hybridMultilevel"/>
    <w:tmpl w:val="3A3A1162"/>
    <w:lvl w:ilvl="0" w:tplc="D4600022">
      <w:start w:val="1"/>
      <w:numFmt w:val="decimal"/>
      <w:lvlText w:val="%1."/>
      <w:lvlJc w:val="left"/>
      <w:pPr>
        <w:ind w:left="360" w:hanging="360"/>
      </w:pPr>
      <w:rPr>
        <w:rFonts w:hint="default"/>
      </w:rPr>
    </w:lvl>
    <w:lvl w:ilvl="1" w:tplc="6B146B8A">
      <w:start w:val="1"/>
      <w:numFmt w:val="lowerLetter"/>
      <w:lvlText w:val="%2."/>
      <w:lvlJc w:val="left"/>
      <w:pPr>
        <w:ind w:left="720" w:hanging="360"/>
      </w:pPr>
      <w:rPr>
        <w:rFonts w:hint="default"/>
      </w:rPr>
    </w:lvl>
    <w:lvl w:ilvl="2" w:tplc="FB3CAFA8">
      <w:start w:val="1"/>
      <w:numFmt w:val="decimal"/>
      <w:lvlText w:val="%3)"/>
      <w:lvlJc w:val="left"/>
      <w:pPr>
        <w:ind w:left="1080" w:hanging="360"/>
      </w:pPr>
      <w:rPr>
        <w:rFonts w:hint="default"/>
      </w:rPr>
    </w:lvl>
    <w:lvl w:ilvl="3" w:tplc="48BA9224">
      <w:start w:val="1"/>
      <w:numFmt w:val="lowerLetter"/>
      <w:lvlText w:val="%4)"/>
      <w:lvlJc w:val="left"/>
      <w:pPr>
        <w:ind w:left="1440" w:hanging="360"/>
      </w:pPr>
      <w:rPr>
        <w:rFonts w:hint="default"/>
      </w:rPr>
    </w:lvl>
    <w:lvl w:ilvl="4" w:tplc="04521186">
      <w:start w:val="1"/>
      <w:numFmt w:val="decimal"/>
      <w:lvlText w:val="(%5)"/>
      <w:lvlJc w:val="left"/>
      <w:pPr>
        <w:ind w:left="1800" w:hanging="360"/>
      </w:pPr>
      <w:rPr>
        <w:rFonts w:hint="default"/>
      </w:rPr>
    </w:lvl>
    <w:lvl w:ilvl="5" w:tplc="8CE6B4CE">
      <w:start w:val="1"/>
      <w:numFmt w:val="lowerLetter"/>
      <w:lvlText w:val="(%6)"/>
      <w:lvlJc w:val="left"/>
      <w:pPr>
        <w:ind w:left="2160" w:hanging="360"/>
      </w:pPr>
      <w:rPr>
        <w:rFonts w:hint="default"/>
      </w:rPr>
    </w:lvl>
    <w:lvl w:ilvl="6" w:tplc="F4F4CDCE">
      <w:start w:val="1"/>
      <w:numFmt w:val="decimal"/>
      <w:lvlText w:val="%7."/>
      <w:lvlJc w:val="left"/>
      <w:pPr>
        <w:ind w:left="2520" w:hanging="360"/>
      </w:pPr>
      <w:rPr>
        <w:rFonts w:hint="default"/>
      </w:rPr>
    </w:lvl>
    <w:lvl w:ilvl="7" w:tplc="0598D236">
      <w:start w:val="1"/>
      <w:numFmt w:val="lowerLetter"/>
      <w:lvlText w:val="%8."/>
      <w:lvlJc w:val="left"/>
      <w:pPr>
        <w:ind w:left="2880" w:hanging="360"/>
      </w:pPr>
      <w:rPr>
        <w:rFonts w:hint="default"/>
      </w:rPr>
    </w:lvl>
    <w:lvl w:ilvl="8" w:tplc="058059DA">
      <w:start w:val="1"/>
      <w:numFmt w:val="lowerRoman"/>
      <w:lvlText w:val="%9."/>
      <w:lvlJc w:val="left"/>
      <w:pPr>
        <w:ind w:left="3240" w:hanging="360"/>
      </w:pPr>
      <w:rPr>
        <w:rFonts w:hint="default"/>
      </w:rPr>
    </w:lvl>
  </w:abstractNum>
  <w:abstractNum w:abstractNumId="9" w15:restartNumberingAfterBreak="0">
    <w:nsid w:val="52537215"/>
    <w:multiLevelType w:val="hybridMultilevel"/>
    <w:tmpl w:val="B2388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51091"/>
    <w:multiLevelType w:val="hybridMultilevel"/>
    <w:tmpl w:val="6CD0E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50ADD"/>
    <w:multiLevelType w:val="hybridMultilevel"/>
    <w:tmpl w:val="D2324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00066"/>
    <w:multiLevelType w:val="hybridMultilevel"/>
    <w:tmpl w:val="0DE68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06C8D"/>
    <w:multiLevelType w:val="hybridMultilevel"/>
    <w:tmpl w:val="71FC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728C2"/>
    <w:multiLevelType w:val="hybridMultilevel"/>
    <w:tmpl w:val="6CD0E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77376"/>
    <w:multiLevelType w:val="hybridMultilevel"/>
    <w:tmpl w:val="E5B61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7"/>
  </w:num>
  <w:num w:numId="4">
    <w:abstractNumId w:val="4"/>
  </w:num>
  <w:num w:numId="5">
    <w:abstractNumId w:val="11"/>
  </w:num>
  <w:num w:numId="6">
    <w:abstractNumId w:val="1"/>
  </w:num>
  <w:num w:numId="7">
    <w:abstractNumId w:val="15"/>
  </w:num>
  <w:num w:numId="8">
    <w:abstractNumId w:val="5"/>
  </w:num>
  <w:num w:numId="9">
    <w:abstractNumId w:val="14"/>
  </w:num>
  <w:num w:numId="10">
    <w:abstractNumId w:val="10"/>
  </w:num>
  <w:num w:numId="11">
    <w:abstractNumId w:val="12"/>
  </w:num>
  <w:num w:numId="12">
    <w:abstractNumId w:val="13"/>
  </w:num>
  <w:num w:numId="13">
    <w:abstractNumId w:val="8"/>
  </w:num>
  <w:num w:numId="14">
    <w:abstractNumId w:val="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48D"/>
    <w:rsid w:val="00006643"/>
    <w:rsid w:val="00022569"/>
    <w:rsid w:val="00022F28"/>
    <w:rsid w:val="000458B7"/>
    <w:rsid w:val="0005518A"/>
    <w:rsid w:val="000767E5"/>
    <w:rsid w:val="000848E4"/>
    <w:rsid w:val="00091095"/>
    <w:rsid w:val="000B2DDC"/>
    <w:rsid w:val="001127B1"/>
    <w:rsid w:val="00187491"/>
    <w:rsid w:val="001A060F"/>
    <w:rsid w:val="001C58B4"/>
    <w:rsid w:val="001C6BA2"/>
    <w:rsid w:val="001D265D"/>
    <w:rsid w:val="00203E29"/>
    <w:rsid w:val="00223301"/>
    <w:rsid w:val="0023348D"/>
    <w:rsid w:val="00234B96"/>
    <w:rsid w:val="00237753"/>
    <w:rsid w:val="00241A16"/>
    <w:rsid w:val="00262172"/>
    <w:rsid w:val="002862BE"/>
    <w:rsid w:val="00286421"/>
    <w:rsid w:val="002879F7"/>
    <w:rsid w:val="002D3240"/>
    <w:rsid w:val="002D4AD1"/>
    <w:rsid w:val="002D5C85"/>
    <w:rsid w:val="002E2128"/>
    <w:rsid w:val="002F5741"/>
    <w:rsid w:val="002F5802"/>
    <w:rsid w:val="00300490"/>
    <w:rsid w:val="00326DC9"/>
    <w:rsid w:val="00350E32"/>
    <w:rsid w:val="00363769"/>
    <w:rsid w:val="00376086"/>
    <w:rsid w:val="00381990"/>
    <w:rsid w:val="0038495A"/>
    <w:rsid w:val="00387DDB"/>
    <w:rsid w:val="003950AB"/>
    <w:rsid w:val="003C3C8B"/>
    <w:rsid w:val="003C451A"/>
    <w:rsid w:val="003D6249"/>
    <w:rsid w:val="00411DA7"/>
    <w:rsid w:val="0042668F"/>
    <w:rsid w:val="0046550F"/>
    <w:rsid w:val="00466016"/>
    <w:rsid w:val="00472550"/>
    <w:rsid w:val="004B01C9"/>
    <w:rsid w:val="004B62AF"/>
    <w:rsid w:val="004C08D4"/>
    <w:rsid w:val="00527F13"/>
    <w:rsid w:val="0055364B"/>
    <w:rsid w:val="00584250"/>
    <w:rsid w:val="005D694C"/>
    <w:rsid w:val="005D78C8"/>
    <w:rsid w:val="005E208B"/>
    <w:rsid w:val="0066397D"/>
    <w:rsid w:val="006656F8"/>
    <w:rsid w:val="006804F1"/>
    <w:rsid w:val="00690687"/>
    <w:rsid w:val="00691441"/>
    <w:rsid w:val="0069166A"/>
    <w:rsid w:val="00694007"/>
    <w:rsid w:val="00697783"/>
    <w:rsid w:val="006C5E1E"/>
    <w:rsid w:val="006D0644"/>
    <w:rsid w:val="006E5A3D"/>
    <w:rsid w:val="00714D45"/>
    <w:rsid w:val="007160FC"/>
    <w:rsid w:val="007353D2"/>
    <w:rsid w:val="0074002F"/>
    <w:rsid w:val="00747DD9"/>
    <w:rsid w:val="00751DF5"/>
    <w:rsid w:val="00764DBC"/>
    <w:rsid w:val="00772917"/>
    <w:rsid w:val="00774CE0"/>
    <w:rsid w:val="00793432"/>
    <w:rsid w:val="007B3129"/>
    <w:rsid w:val="007E0603"/>
    <w:rsid w:val="007F1E8B"/>
    <w:rsid w:val="00826CA4"/>
    <w:rsid w:val="0082723A"/>
    <w:rsid w:val="00836230"/>
    <w:rsid w:val="008417CB"/>
    <w:rsid w:val="00842239"/>
    <w:rsid w:val="008521F8"/>
    <w:rsid w:val="008652F6"/>
    <w:rsid w:val="008714E1"/>
    <w:rsid w:val="00886162"/>
    <w:rsid w:val="008961A7"/>
    <w:rsid w:val="008A5F6E"/>
    <w:rsid w:val="008C13DC"/>
    <w:rsid w:val="008F1F30"/>
    <w:rsid w:val="008F45A7"/>
    <w:rsid w:val="008F58A5"/>
    <w:rsid w:val="008F7D0A"/>
    <w:rsid w:val="0091528D"/>
    <w:rsid w:val="00932496"/>
    <w:rsid w:val="009617CC"/>
    <w:rsid w:val="009B7389"/>
    <w:rsid w:val="009C45B2"/>
    <w:rsid w:val="00A15A96"/>
    <w:rsid w:val="00A15C8E"/>
    <w:rsid w:val="00A22184"/>
    <w:rsid w:val="00A275F6"/>
    <w:rsid w:val="00A378EB"/>
    <w:rsid w:val="00AE4DEB"/>
    <w:rsid w:val="00B151D2"/>
    <w:rsid w:val="00B328C3"/>
    <w:rsid w:val="00B57640"/>
    <w:rsid w:val="00B63BED"/>
    <w:rsid w:val="00B74450"/>
    <w:rsid w:val="00B74E07"/>
    <w:rsid w:val="00BC1F69"/>
    <w:rsid w:val="00BF20D5"/>
    <w:rsid w:val="00C35C7E"/>
    <w:rsid w:val="00C51442"/>
    <w:rsid w:val="00C5564C"/>
    <w:rsid w:val="00C64C85"/>
    <w:rsid w:val="00C844DA"/>
    <w:rsid w:val="00C87F93"/>
    <w:rsid w:val="00D36462"/>
    <w:rsid w:val="00D44B2A"/>
    <w:rsid w:val="00D53D6B"/>
    <w:rsid w:val="00D75958"/>
    <w:rsid w:val="00D85B54"/>
    <w:rsid w:val="00DA54F0"/>
    <w:rsid w:val="00DA660C"/>
    <w:rsid w:val="00DB5EB0"/>
    <w:rsid w:val="00DE4277"/>
    <w:rsid w:val="00DE76AD"/>
    <w:rsid w:val="00E066A5"/>
    <w:rsid w:val="00E068C0"/>
    <w:rsid w:val="00E11958"/>
    <w:rsid w:val="00E25ED5"/>
    <w:rsid w:val="00E470D0"/>
    <w:rsid w:val="00E71A06"/>
    <w:rsid w:val="00EF605F"/>
    <w:rsid w:val="00F02D38"/>
    <w:rsid w:val="00F14BE0"/>
    <w:rsid w:val="00F3641F"/>
    <w:rsid w:val="00F952DE"/>
    <w:rsid w:val="00FA0204"/>
    <w:rsid w:val="00FA03AF"/>
    <w:rsid w:val="00FA5CB9"/>
    <w:rsid w:val="00FC5816"/>
    <w:rsid w:val="4171AF60"/>
    <w:rsid w:val="483D96ED"/>
    <w:rsid w:val="4BE526D3"/>
    <w:rsid w:val="7D6C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92C7"/>
  <w15:chartTrackingRefBased/>
  <w15:docId w15:val="{FC658F0B-62C9-48B8-9492-5A7F03DE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F7"/>
    <w:rPr>
      <w:sz w:val="24"/>
    </w:rPr>
  </w:style>
  <w:style w:type="paragraph" w:styleId="Heading1">
    <w:name w:val="heading 1"/>
    <w:basedOn w:val="Normal"/>
    <w:next w:val="Normal"/>
    <w:link w:val="Heading1Char"/>
    <w:uiPriority w:val="9"/>
    <w:qFormat/>
    <w:rsid w:val="0023348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3348D"/>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semiHidden/>
    <w:unhideWhenUsed/>
    <w:qFormat/>
    <w:rsid w:val="002879F7"/>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4B01C9"/>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ind w:left="720"/>
    </w:pPr>
    <w:rPr>
      <w:rFonts w:ascii="Courier New" w:hAnsi="Courier New"/>
      <w:b/>
      <w:i/>
    </w:rPr>
  </w:style>
  <w:style w:type="character" w:customStyle="1" w:styleId="CommandLineChar">
    <w:name w:val="Command Line Char"/>
    <w:basedOn w:val="DefaultParagraphFont"/>
    <w:link w:val="CommandLine"/>
    <w:rsid w:val="004B01C9"/>
    <w:rPr>
      <w:rFonts w:ascii="Courier New" w:hAnsi="Courier New"/>
      <w:b/>
      <w:i/>
      <w:sz w:val="24"/>
      <w:shd w:val="clear" w:color="auto" w:fill="002060"/>
    </w:rPr>
  </w:style>
  <w:style w:type="paragraph" w:styleId="ListParagraph">
    <w:name w:val="List Paragraph"/>
    <w:basedOn w:val="Normal"/>
    <w:uiPriority w:val="34"/>
    <w:qFormat/>
    <w:rsid w:val="002F5741"/>
    <w:pPr>
      <w:ind w:left="720"/>
      <w:contextualSpacing/>
    </w:pPr>
  </w:style>
  <w:style w:type="table" w:styleId="TableGrid">
    <w:name w:val="Table Grid"/>
    <w:basedOn w:val="TableNormal"/>
    <w:uiPriority w:val="39"/>
    <w:rsid w:val="003819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XKW5YJXNVX3E-389820555-28</_dlc_DocId>
    <_dlc_DocIdUrl xmlns="03a19486-6400-431b-8012-0e1f8815e288">
      <Url>https://studentsecpi.sharepoint.com/sites/CurriculumDevelopment-Azevedo/cis/CIS256/_layouts/15/DocIdRedir.aspx?ID=XKW5YJXNVX3E-389820555-28</Url>
      <Description>XKW5YJXNVX3E-389820555-28</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ED84D3D-70BA-4B8A-BD63-EB8686CD99D0}">
  <ds:schemaRefs>
    <ds:schemaRef ds:uri="http://schemas.microsoft.com/sharepoint/v3/contenttype/forms"/>
  </ds:schemaRefs>
</ds:datastoreItem>
</file>

<file path=customXml/itemProps2.xml><?xml version="1.0" encoding="utf-8"?>
<ds:datastoreItem xmlns:ds="http://schemas.openxmlformats.org/officeDocument/2006/customXml" ds:itemID="{EB291062-274A-4E34-8D6C-FA4DEAB3F207}">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B6EEE3C5-DE1D-42D3-92F6-77F311D4B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A01665-4192-4A3A-8EAC-5E67AD7AF5B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12</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kazevedo</dc:creator>
  <cp:keywords/>
  <dc:description/>
  <cp:lastModifiedBy>Carruth, Martin</cp:lastModifiedBy>
  <cp:revision>2</cp:revision>
  <cp:lastPrinted>2015-04-15T16:15:00Z</cp:lastPrinted>
  <dcterms:created xsi:type="dcterms:W3CDTF">2021-10-05T15:52:00Z</dcterms:created>
  <dcterms:modified xsi:type="dcterms:W3CDTF">2021-10-05T15:52:00Z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b009aa12-7b36-4cc6-bc96-2a098de12ec7</vt:lpwstr>
  </property>
</Properties>
</file>