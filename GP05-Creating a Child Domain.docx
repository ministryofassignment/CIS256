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DA240" w14:textId="77777777" w:rsidR="00C844DA" w:rsidRDefault="002879F7" w:rsidP="002879F7">
      <w:pPr>
        <w:pStyle w:val="Heading1"/>
      </w:pPr>
      <w:r>
        <w:t>Overview</w:t>
      </w:r>
    </w:p>
    <w:p w14:paraId="34B6446C" w14:textId="44BFACA7" w:rsidR="002879F7" w:rsidRDefault="001C0C59">
      <w:r>
        <w:t xml:space="preserve">In this </w:t>
      </w:r>
      <w:r w:rsidR="5E00088A">
        <w:t>guided practice</w:t>
      </w:r>
      <w:r>
        <w:t xml:space="preserve"> you will create the </w:t>
      </w:r>
      <w:r w:rsidRPr="002144D8">
        <w:rPr>
          <w:b/>
          <w:bCs/>
        </w:rPr>
        <w:t>Research</w:t>
      </w:r>
      <w:r>
        <w:t xml:space="preserve"> domain for the Charlotte location as a child domain of the </w:t>
      </w:r>
      <w:proofErr w:type="spellStart"/>
      <w:r w:rsidRPr="002144D8">
        <w:rPr>
          <w:b/>
          <w:bCs/>
        </w:rPr>
        <w:t>ABSCorp</w:t>
      </w:r>
      <w:proofErr w:type="spellEnd"/>
      <w:r>
        <w:t xml:space="preserve"> (abscorp.com) domain.</w:t>
      </w:r>
    </w:p>
    <w:p w14:paraId="4F6BAE89" w14:textId="77777777" w:rsidR="002879F7" w:rsidRDefault="002879F7" w:rsidP="002879F7">
      <w:pPr>
        <w:pStyle w:val="Heading1"/>
      </w:pPr>
      <w:r>
        <w:t>Objectives</w:t>
      </w:r>
    </w:p>
    <w:p w14:paraId="7113ACA9" w14:textId="77777777" w:rsidR="001C0C59" w:rsidRDefault="001C0C59" w:rsidP="001C0C59">
      <w:pPr>
        <w:pStyle w:val="ListParagraph"/>
        <w:numPr>
          <w:ilvl w:val="0"/>
          <w:numId w:val="1"/>
        </w:numPr>
      </w:pPr>
      <w:r>
        <w:t>Be able to install Active Directory as a child domain, additional domain controller, and a new domain.</w:t>
      </w:r>
    </w:p>
    <w:p w14:paraId="1AD3C901" w14:textId="5D794CA9" w:rsidR="002879F7" w:rsidRDefault="001C0C59" w:rsidP="001C0C59">
      <w:pPr>
        <w:pStyle w:val="ListParagraph"/>
        <w:numPr>
          <w:ilvl w:val="0"/>
          <w:numId w:val="1"/>
        </w:numPr>
      </w:pPr>
      <w:r>
        <w:t xml:space="preserve">Be able to verify the installation of Active </w:t>
      </w:r>
      <w:r w:rsidR="71C65FDB">
        <w:t>Directory.</w:t>
      </w:r>
    </w:p>
    <w:p w14:paraId="49D2FDB6" w14:textId="77777777" w:rsidR="002879F7" w:rsidRDefault="002879F7" w:rsidP="002879F7">
      <w:pPr>
        <w:pStyle w:val="Heading1"/>
      </w:pPr>
      <w:r>
        <w:t>Prerequisites</w:t>
      </w:r>
    </w:p>
    <w:p w14:paraId="3E5BFA7F" w14:textId="62D4BFA5" w:rsidR="002879F7" w:rsidRDefault="7E2F696C">
      <w:r>
        <w:t>Guided practice</w:t>
      </w:r>
      <w:r w:rsidR="001C0C59">
        <w:t xml:space="preserve"> - </w:t>
      </w:r>
      <w:r w:rsidR="001C0C59" w:rsidRPr="006F53AB">
        <w:rPr>
          <w:b/>
          <w:bCs/>
        </w:rPr>
        <w:t xml:space="preserve">Installing Active Directory </w:t>
      </w:r>
      <w:r w:rsidR="006F53AB" w:rsidRPr="006F53AB">
        <w:rPr>
          <w:b/>
          <w:bCs/>
        </w:rPr>
        <w:t>in a New Forest</w:t>
      </w:r>
      <w:r w:rsidR="006F53AB">
        <w:t xml:space="preserve"> </w:t>
      </w:r>
      <w:r w:rsidR="001C0C59">
        <w:t>is complete</w:t>
      </w:r>
      <w:r w:rsidR="002144D8">
        <w:t>.</w:t>
      </w:r>
    </w:p>
    <w:p w14:paraId="69A5A9A2" w14:textId="77777777" w:rsidR="002879F7" w:rsidRDefault="002879F7" w:rsidP="002879F7">
      <w:pPr>
        <w:pStyle w:val="Heading1"/>
      </w:pPr>
      <w:r>
        <w:t>Scenario</w:t>
      </w:r>
    </w:p>
    <w:p w14:paraId="1369A158" w14:textId="68D23E7A" w:rsidR="002879F7" w:rsidRDefault="001C0C59">
      <w:r>
        <w:t>The members of the research domain would like to have a stricter password policy than the corporate domain and have decided to create a child domain to implement this</w:t>
      </w:r>
      <w:r w:rsidR="00F76BBE">
        <w:t xml:space="preserve"> requirement</w:t>
      </w:r>
      <w:r>
        <w:t>.</w:t>
      </w:r>
    </w:p>
    <w:p w14:paraId="565F5940" w14:textId="77777777" w:rsidR="002879F7" w:rsidRDefault="002879F7" w:rsidP="002879F7">
      <w:pPr>
        <w:pStyle w:val="Heading1"/>
      </w:pPr>
      <w:r>
        <w:t>Tasks</w:t>
      </w:r>
    </w:p>
    <w:p w14:paraId="22EFD381" w14:textId="77777777" w:rsidR="001C0C59" w:rsidRDefault="00D85503" w:rsidP="001C0C59">
      <w:pPr>
        <w:pStyle w:val="Heading2"/>
      </w:pPr>
      <w:r>
        <w:t>Verifying connectivity to the root domain</w:t>
      </w:r>
    </w:p>
    <w:p w14:paraId="6591BAE0" w14:textId="77777777" w:rsidR="001C0C59" w:rsidRDefault="001C0C59" w:rsidP="001C0C59">
      <w:r>
        <w:t xml:space="preserve">Verify that the </w:t>
      </w:r>
      <w:r w:rsidR="00A14EC2" w:rsidRPr="00A14EC2">
        <w:rPr>
          <w:b/>
        </w:rPr>
        <w:t>CIS256</w:t>
      </w:r>
      <w:r w:rsidRPr="00A14EC2">
        <w:rPr>
          <w:b/>
        </w:rPr>
        <w:t>-DC</w:t>
      </w:r>
      <w:r w:rsidR="00A14EC2" w:rsidRPr="00A14EC2">
        <w:rPr>
          <w:b/>
        </w:rPr>
        <w:t>1</w:t>
      </w:r>
      <w:r>
        <w:t xml:space="preserve"> and </w:t>
      </w:r>
      <w:r w:rsidR="00A14EC2" w:rsidRPr="00A14EC2">
        <w:rPr>
          <w:b/>
        </w:rPr>
        <w:t>CIS256</w:t>
      </w:r>
      <w:r w:rsidRPr="00A14EC2">
        <w:rPr>
          <w:b/>
        </w:rPr>
        <w:t>-RTR</w:t>
      </w:r>
      <w:r>
        <w:t xml:space="preserve"> virtual machines must be </w:t>
      </w:r>
      <w:r w:rsidRPr="00A14EC2">
        <w:rPr>
          <w:b/>
        </w:rPr>
        <w:t>running</w:t>
      </w:r>
      <w:r>
        <w:t>.</w:t>
      </w:r>
    </w:p>
    <w:p w14:paraId="22BB1A5D" w14:textId="77777777" w:rsidR="001C0C59" w:rsidRDefault="001C0C59" w:rsidP="001C0C59">
      <w:pPr>
        <w:pStyle w:val="ListParagraph"/>
        <w:numPr>
          <w:ilvl w:val="0"/>
          <w:numId w:val="2"/>
        </w:numPr>
      </w:pPr>
      <w:r w:rsidRPr="00B95648">
        <w:rPr>
          <w:b/>
        </w:rPr>
        <w:t>Start</w:t>
      </w:r>
      <w:r>
        <w:t xml:space="preserve"> the </w:t>
      </w:r>
      <w:r w:rsidR="00A14EC2">
        <w:rPr>
          <w:b/>
        </w:rPr>
        <w:t>CIS256-DC2</w:t>
      </w:r>
      <w:r>
        <w:t xml:space="preserve"> and </w:t>
      </w:r>
      <w:r w:rsidRPr="00B95648">
        <w:rPr>
          <w:b/>
        </w:rPr>
        <w:t>logon</w:t>
      </w:r>
      <w:r>
        <w:t xml:space="preserve"> as the </w:t>
      </w:r>
      <w:r w:rsidRPr="00B95648">
        <w:rPr>
          <w:b/>
        </w:rPr>
        <w:t>administrator</w:t>
      </w:r>
      <w:r>
        <w:t>.</w:t>
      </w:r>
    </w:p>
    <w:p w14:paraId="7EEF2657" w14:textId="77777777" w:rsidR="001C0C59" w:rsidRDefault="001C0C59" w:rsidP="001C0C59">
      <w:pPr>
        <w:pStyle w:val="ListParagraph"/>
        <w:numPr>
          <w:ilvl w:val="0"/>
          <w:numId w:val="2"/>
        </w:numPr>
      </w:pPr>
      <w:r w:rsidRPr="00B95648">
        <w:rPr>
          <w:b/>
        </w:rPr>
        <w:t>Verify</w:t>
      </w:r>
      <w:r>
        <w:t xml:space="preserve"> that you can </w:t>
      </w:r>
      <w:r w:rsidRPr="00B95648">
        <w:rPr>
          <w:b/>
        </w:rPr>
        <w:t>connect</w:t>
      </w:r>
      <w:r>
        <w:t xml:space="preserve"> to the </w:t>
      </w:r>
      <w:r w:rsidRPr="00B95648">
        <w:rPr>
          <w:b/>
        </w:rPr>
        <w:t>ABSDC</w:t>
      </w:r>
      <w:r w:rsidR="00D85503">
        <w:rPr>
          <w:b/>
        </w:rPr>
        <w:t>1</w:t>
      </w:r>
      <w:r>
        <w:t xml:space="preserve"> (</w:t>
      </w:r>
      <w:r w:rsidR="00A14EC2">
        <w:t>CIS256-DC1</w:t>
      </w:r>
      <w:r>
        <w:t>) by pinging its address. Trouble shoot as needed before proceeding.</w:t>
      </w:r>
    </w:p>
    <w:p w14:paraId="379EDF87" w14:textId="5FECFA67" w:rsidR="001C0C59" w:rsidRDefault="00A14EC2" w:rsidP="001C0C59">
      <w:pPr>
        <w:pStyle w:val="ListParagraph"/>
        <w:numPr>
          <w:ilvl w:val="0"/>
          <w:numId w:val="2"/>
        </w:numPr>
      </w:pPr>
      <w:r>
        <w:rPr>
          <w:b/>
        </w:rPr>
        <w:t xml:space="preserve">Verify </w:t>
      </w:r>
      <w:r w:rsidR="001C0C59">
        <w:t xml:space="preserve">your </w:t>
      </w:r>
      <w:r w:rsidR="001C0C59" w:rsidRPr="00B95648">
        <w:rPr>
          <w:b/>
        </w:rPr>
        <w:t>DNS client</w:t>
      </w:r>
      <w:r w:rsidR="001C0C59">
        <w:t xml:space="preserve"> </w:t>
      </w:r>
      <w:r>
        <w:t>is configure</w:t>
      </w:r>
      <w:r w:rsidR="00912A56">
        <w:t>d</w:t>
      </w:r>
      <w:r>
        <w:t xml:space="preserve"> </w:t>
      </w:r>
      <w:r w:rsidR="001C0C59">
        <w:t xml:space="preserve">to </w:t>
      </w:r>
      <w:r>
        <w:t xml:space="preserve">use </w:t>
      </w:r>
      <w:r w:rsidR="001C0C59">
        <w:t xml:space="preserve">the </w:t>
      </w:r>
      <w:r>
        <w:rPr>
          <w:b/>
        </w:rPr>
        <w:t>ABSDC1</w:t>
      </w:r>
      <w:r w:rsidR="001C0C59">
        <w:t xml:space="preserve"> server.</w:t>
      </w:r>
    </w:p>
    <w:p w14:paraId="64F204B3" w14:textId="19CCA322" w:rsidR="001C0C59" w:rsidRDefault="001C0C59" w:rsidP="001C0C59">
      <w:pPr>
        <w:pStyle w:val="ListParagraph"/>
        <w:numPr>
          <w:ilvl w:val="0"/>
          <w:numId w:val="2"/>
        </w:numPr>
      </w:pPr>
      <w:r>
        <w:t xml:space="preserve">Open a </w:t>
      </w:r>
      <w:r w:rsidRPr="7B4064E1">
        <w:rPr>
          <w:b/>
          <w:bCs/>
        </w:rPr>
        <w:t>PowerShell</w:t>
      </w:r>
      <w:r>
        <w:t xml:space="preserve"> prompt with administrative </w:t>
      </w:r>
      <w:r w:rsidR="7524B92B">
        <w:t>rights.</w:t>
      </w:r>
    </w:p>
    <w:p w14:paraId="33AB2BE2" w14:textId="77777777" w:rsidR="001C0C59" w:rsidRDefault="001C0C59" w:rsidP="001C0C59">
      <w:pPr>
        <w:pStyle w:val="ListParagraph"/>
        <w:numPr>
          <w:ilvl w:val="0"/>
          <w:numId w:val="2"/>
        </w:numPr>
      </w:pPr>
      <w:r>
        <w:t xml:space="preserve">Type the following command to </w:t>
      </w:r>
      <w:r w:rsidR="00D85503">
        <w:t>verify that you can resolve names in the abscorp.com domain</w:t>
      </w:r>
      <w:r>
        <w:t>:</w:t>
      </w:r>
    </w:p>
    <w:p w14:paraId="48BF434F" w14:textId="77777777" w:rsidR="001C0C59" w:rsidRDefault="00A14EC2" w:rsidP="001C0C59">
      <w:pPr>
        <w:pStyle w:val="CommandLine"/>
        <w:ind w:left="720"/>
      </w:pPr>
      <w:r>
        <w:t>R</w:t>
      </w:r>
      <w:r w:rsidR="00D85503">
        <w:t>esolve-</w:t>
      </w:r>
      <w:proofErr w:type="spellStart"/>
      <w:r>
        <w:t>D</w:t>
      </w:r>
      <w:r w:rsidR="00D85503">
        <w:t>nsname</w:t>
      </w:r>
      <w:proofErr w:type="spellEnd"/>
      <w:r w:rsidR="00D85503">
        <w:t xml:space="preserve"> </w:t>
      </w:r>
      <w:r>
        <w:t>ABSDC1</w:t>
      </w:r>
      <w:r w:rsidR="00D85503">
        <w:t>.abscorp.com</w:t>
      </w:r>
    </w:p>
    <w:p w14:paraId="6C860F1B" w14:textId="5ADEDDF8" w:rsidR="00D85503" w:rsidRDefault="00044005" w:rsidP="00044005">
      <w:pPr>
        <w:numPr>
          <w:ilvl w:val="0"/>
          <w:numId w:val="2"/>
        </w:numPr>
      </w:pPr>
      <w:r w:rsidRPr="7B4064E1">
        <w:rPr>
          <w:b/>
          <w:bCs/>
        </w:rPr>
        <w:t>Join</w:t>
      </w:r>
      <w:r>
        <w:t xml:space="preserve"> your server to the </w:t>
      </w:r>
      <w:r w:rsidRPr="7B4064E1">
        <w:rPr>
          <w:b/>
          <w:bCs/>
        </w:rPr>
        <w:t>ABSCorp</w:t>
      </w:r>
      <w:r>
        <w:t>.</w:t>
      </w:r>
      <w:r w:rsidRPr="7B4064E1">
        <w:rPr>
          <w:b/>
          <w:bCs/>
        </w:rPr>
        <w:t>com</w:t>
      </w:r>
      <w:r>
        <w:t xml:space="preserve"> </w:t>
      </w:r>
      <w:r w:rsidR="3C6C8908">
        <w:t>domain</w:t>
      </w:r>
      <w:r w:rsidR="00837E9D">
        <w:t>.  Restart when prompted.</w:t>
      </w:r>
    </w:p>
    <w:p w14:paraId="58C73E64" w14:textId="77777777" w:rsidR="00D85503" w:rsidRDefault="00D85503" w:rsidP="00D85503">
      <w:pPr>
        <w:pStyle w:val="Heading2"/>
      </w:pPr>
      <w:r>
        <w:t>Installing Active Directory</w:t>
      </w:r>
    </w:p>
    <w:p w14:paraId="6EB16767" w14:textId="0A605A21" w:rsidR="00D85503" w:rsidRDefault="00D85503" w:rsidP="00D85503">
      <w:pPr>
        <w:pStyle w:val="ListParagraph"/>
        <w:numPr>
          <w:ilvl w:val="0"/>
          <w:numId w:val="6"/>
        </w:numPr>
      </w:pPr>
      <w:r w:rsidRPr="7B4064E1">
        <w:rPr>
          <w:b/>
          <w:bCs/>
        </w:rPr>
        <w:t>Open</w:t>
      </w:r>
      <w:r>
        <w:t xml:space="preserve"> </w:t>
      </w:r>
      <w:r w:rsidRPr="7B4064E1">
        <w:rPr>
          <w:b/>
          <w:bCs/>
        </w:rPr>
        <w:t>Server Manager</w:t>
      </w:r>
      <w:r>
        <w:t xml:space="preserve"> and </w:t>
      </w:r>
      <w:r w:rsidRPr="7B4064E1">
        <w:rPr>
          <w:b/>
          <w:bCs/>
        </w:rPr>
        <w:t>start</w:t>
      </w:r>
      <w:r>
        <w:t xml:space="preserve"> the </w:t>
      </w:r>
      <w:r w:rsidRPr="7B4064E1">
        <w:rPr>
          <w:b/>
          <w:bCs/>
        </w:rPr>
        <w:t>Active Directory Configuration wizard</w:t>
      </w:r>
      <w:r>
        <w:t xml:space="preserve"> like you did in the previous </w:t>
      </w:r>
      <w:r w:rsidR="505424D2">
        <w:t>guided practice</w:t>
      </w:r>
      <w:r>
        <w:t>.</w:t>
      </w:r>
    </w:p>
    <w:p w14:paraId="26D8DBE5" w14:textId="77777777" w:rsidR="00D85503" w:rsidRDefault="00D85503" w:rsidP="00110FEC">
      <w:pPr>
        <w:pStyle w:val="ListParagraph"/>
        <w:numPr>
          <w:ilvl w:val="0"/>
          <w:numId w:val="6"/>
        </w:numPr>
      </w:pPr>
      <w:r w:rsidRPr="00D85503">
        <w:rPr>
          <w:noProof/>
        </w:rPr>
        <w:lastRenderedPageBreak/>
        <w:drawing>
          <wp:anchor distT="0" distB="0" distL="114300" distR="114300" simplePos="0" relativeHeight="251659264" behindDoc="0" locked="0" layoutInCell="1" allowOverlap="1" wp14:anchorId="25D4D36F" wp14:editId="70C00185">
            <wp:simplePos x="0" y="0"/>
            <wp:positionH relativeFrom="column">
              <wp:posOffset>2282190</wp:posOffset>
            </wp:positionH>
            <wp:positionV relativeFrom="paragraph">
              <wp:posOffset>718820</wp:posOffset>
            </wp:positionV>
            <wp:extent cx="3759835" cy="2750185"/>
            <wp:effectExtent l="0" t="0" r="0" b="0"/>
            <wp:wrapTight wrapText="bothSides">
              <wp:wrapPolygon edited="0">
                <wp:start x="0" y="0"/>
                <wp:lineTo x="0" y="21396"/>
                <wp:lineTo x="21450" y="21396"/>
                <wp:lineTo x="214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9835" cy="2750185"/>
                    </a:xfrm>
                    <a:prstGeom prst="rect">
                      <a:avLst/>
                    </a:prstGeom>
                  </pic:spPr>
                </pic:pic>
              </a:graphicData>
            </a:graphic>
            <wp14:sizeRelH relativeFrom="margin">
              <wp14:pctWidth>0</wp14:pctWidth>
            </wp14:sizeRelH>
            <wp14:sizeRelV relativeFrom="margin">
              <wp14:pctHeight>0</wp14:pctHeight>
            </wp14:sizeRelV>
          </wp:anchor>
        </w:drawing>
      </w:r>
      <w:r>
        <w:t xml:space="preserve">On the </w:t>
      </w:r>
      <w:r w:rsidRPr="7B4064E1">
        <w:rPr>
          <w:b/>
          <w:bCs/>
        </w:rPr>
        <w:t>Deployment Configuration</w:t>
      </w:r>
      <w:r>
        <w:t xml:space="preserve"> page of the </w:t>
      </w:r>
      <w:r w:rsidRPr="005F3F75">
        <w:t>wizard</w:t>
      </w:r>
      <w:r>
        <w:t xml:space="preserve">, select </w:t>
      </w:r>
      <w:r w:rsidRPr="7B4064E1">
        <w:rPr>
          <w:b/>
          <w:bCs/>
        </w:rPr>
        <w:t>Add a new domain to an existing forest</w:t>
      </w:r>
      <w:r>
        <w:t xml:space="preserve"> radio button, leave the domain type as </w:t>
      </w:r>
      <w:r w:rsidRPr="7B4064E1">
        <w:rPr>
          <w:b/>
          <w:bCs/>
        </w:rPr>
        <w:t>Child Domain</w:t>
      </w:r>
      <w:r>
        <w:t xml:space="preserve">, </w:t>
      </w:r>
      <w:r w:rsidRPr="003453CC">
        <w:t>type</w:t>
      </w:r>
      <w:r w:rsidRPr="7B4064E1">
        <w:rPr>
          <w:b/>
          <w:bCs/>
        </w:rPr>
        <w:t xml:space="preserve"> abscorp.com</w:t>
      </w:r>
      <w:r>
        <w:t xml:space="preserve"> in the </w:t>
      </w:r>
      <w:r w:rsidRPr="7B4064E1">
        <w:rPr>
          <w:b/>
          <w:bCs/>
        </w:rPr>
        <w:t>Parent domain</w:t>
      </w:r>
      <w:r>
        <w:t xml:space="preserve"> </w:t>
      </w:r>
      <w:r w:rsidRPr="7B4064E1">
        <w:rPr>
          <w:b/>
          <w:bCs/>
        </w:rPr>
        <w:t>name</w:t>
      </w:r>
      <w:r>
        <w:t xml:space="preserve"> text box, and </w:t>
      </w:r>
      <w:r w:rsidRPr="7B4064E1">
        <w:rPr>
          <w:b/>
          <w:bCs/>
        </w:rPr>
        <w:t>research</w:t>
      </w:r>
      <w:r>
        <w:t xml:space="preserve"> in the </w:t>
      </w:r>
      <w:proofErr w:type="gramStart"/>
      <w:r w:rsidRPr="7B4064E1">
        <w:rPr>
          <w:b/>
          <w:bCs/>
        </w:rPr>
        <w:t>New</w:t>
      </w:r>
      <w:proofErr w:type="gramEnd"/>
      <w:r w:rsidRPr="7B4064E1">
        <w:rPr>
          <w:b/>
          <w:bCs/>
        </w:rPr>
        <w:t xml:space="preserve"> domain</w:t>
      </w:r>
      <w:r>
        <w:t xml:space="preserve"> name text box as shown in the figure below.</w:t>
      </w:r>
      <w:r w:rsidRPr="00D85503">
        <w:rPr>
          <w:noProof/>
        </w:rPr>
        <w:t xml:space="preserve"> </w:t>
      </w:r>
      <w:r w:rsidRPr="7B4064E1">
        <w:rPr>
          <w:b/>
          <w:bCs/>
        </w:rPr>
        <w:t>Click</w:t>
      </w:r>
      <w:r>
        <w:t xml:space="preserve"> the </w:t>
      </w:r>
      <w:r w:rsidRPr="7B4064E1">
        <w:rPr>
          <w:b/>
          <w:bCs/>
        </w:rPr>
        <w:t>Next</w:t>
      </w:r>
      <w:r>
        <w:t xml:space="preserve"> button.</w:t>
      </w:r>
    </w:p>
    <w:p w14:paraId="6878B53C" w14:textId="77777777" w:rsidR="00C8060D" w:rsidRDefault="00D85503" w:rsidP="00D85503">
      <w:pPr>
        <w:pStyle w:val="ListParagraph"/>
        <w:numPr>
          <w:ilvl w:val="0"/>
          <w:numId w:val="6"/>
        </w:numPr>
      </w:pPr>
      <w:r>
        <w:t xml:space="preserve">On the </w:t>
      </w:r>
      <w:r>
        <w:rPr>
          <w:b/>
        </w:rPr>
        <w:t>Domain Controller options</w:t>
      </w:r>
      <w:r>
        <w:t xml:space="preserve"> page of the </w:t>
      </w:r>
      <w:r w:rsidRPr="005F3F75">
        <w:t>wizard</w:t>
      </w:r>
      <w:r>
        <w:t xml:space="preserve">, </w:t>
      </w:r>
      <w:r w:rsidRPr="00365574">
        <w:rPr>
          <w:b/>
        </w:rPr>
        <w:t>verify</w:t>
      </w:r>
      <w:r w:rsidR="00C8060D">
        <w:rPr>
          <w:b/>
        </w:rPr>
        <w:t>:</w:t>
      </w:r>
      <w:r>
        <w:t xml:space="preserve"> </w:t>
      </w:r>
    </w:p>
    <w:p w14:paraId="79CD9EDA" w14:textId="377D8683" w:rsidR="00C8060D" w:rsidRPr="00C8060D" w:rsidRDefault="00C8060D" w:rsidP="00C8060D">
      <w:pPr>
        <w:pStyle w:val="ListParagraph"/>
        <w:numPr>
          <w:ilvl w:val="1"/>
          <w:numId w:val="6"/>
        </w:numPr>
      </w:pPr>
      <w:r>
        <w:t>T</w:t>
      </w:r>
      <w:r w:rsidR="00D85503">
        <w:t xml:space="preserve">he </w:t>
      </w:r>
      <w:r w:rsidR="00D85503" w:rsidRPr="00365574">
        <w:rPr>
          <w:b/>
        </w:rPr>
        <w:t>Domain</w:t>
      </w:r>
      <w:r w:rsidR="00D85503">
        <w:t xml:space="preserve"> </w:t>
      </w:r>
      <w:r w:rsidR="00D85503" w:rsidRPr="00365574">
        <w:rPr>
          <w:b/>
        </w:rPr>
        <w:t>functional</w:t>
      </w:r>
      <w:r w:rsidR="00D85503">
        <w:t xml:space="preserve"> </w:t>
      </w:r>
      <w:r w:rsidR="00D85503" w:rsidRPr="00365574">
        <w:rPr>
          <w:b/>
        </w:rPr>
        <w:t>level</w:t>
      </w:r>
      <w:r w:rsidR="00D85503">
        <w:t xml:space="preserve"> </w:t>
      </w:r>
      <w:r w:rsidR="00365574">
        <w:t xml:space="preserve">is </w:t>
      </w:r>
      <w:r w:rsidR="00D85503" w:rsidRPr="00365574">
        <w:rPr>
          <w:b/>
        </w:rPr>
        <w:t>Windows Server 201</w:t>
      </w:r>
      <w:r w:rsidR="00912A56">
        <w:rPr>
          <w:b/>
        </w:rPr>
        <w:t>6</w:t>
      </w:r>
    </w:p>
    <w:p w14:paraId="60540C27" w14:textId="77777777" w:rsidR="00C8060D" w:rsidRPr="00C8060D" w:rsidRDefault="00C8060D" w:rsidP="00C8060D">
      <w:pPr>
        <w:pStyle w:val="ListParagraph"/>
        <w:numPr>
          <w:ilvl w:val="1"/>
          <w:numId w:val="6"/>
        </w:numPr>
      </w:pPr>
      <w:r>
        <w:t>T</w:t>
      </w:r>
      <w:r w:rsidR="00D85503">
        <w:t xml:space="preserve">he </w:t>
      </w:r>
      <w:r w:rsidR="00D85503" w:rsidRPr="00365574">
        <w:rPr>
          <w:b/>
        </w:rPr>
        <w:t>Domain Name System (DNS)</w:t>
      </w:r>
      <w:r w:rsidR="00D85503">
        <w:t xml:space="preserve"> server</w:t>
      </w:r>
      <w:r w:rsidR="00365574">
        <w:t xml:space="preserve"> and </w:t>
      </w:r>
      <w:r w:rsidR="00365574" w:rsidRPr="00365574">
        <w:rPr>
          <w:b/>
        </w:rPr>
        <w:t>Global Catalog (GC)</w:t>
      </w:r>
      <w:r w:rsidR="00D85503">
        <w:t xml:space="preserve"> </w:t>
      </w:r>
      <w:r w:rsidR="00365574">
        <w:t>checkboxes are</w:t>
      </w:r>
      <w:r w:rsidR="00D85503">
        <w:t xml:space="preserve"> </w:t>
      </w:r>
      <w:r w:rsidR="00D85503" w:rsidRPr="00365574">
        <w:rPr>
          <w:b/>
        </w:rPr>
        <w:t>selected</w:t>
      </w:r>
    </w:p>
    <w:p w14:paraId="136310DB" w14:textId="5FBD567C" w:rsidR="00C8060D" w:rsidRDefault="00C8060D" w:rsidP="00C8060D">
      <w:pPr>
        <w:pStyle w:val="ListParagraph"/>
        <w:numPr>
          <w:ilvl w:val="1"/>
          <w:numId w:val="6"/>
        </w:numPr>
      </w:pPr>
      <w:r>
        <w:t xml:space="preserve">The </w:t>
      </w:r>
      <w:r w:rsidR="00734A9D" w:rsidRPr="00734A9D">
        <w:rPr>
          <w:b/>
          <w:bCs/>
        </w:rPr>
        <w:t>Si</w:t>
      </w:r>
      <w:r w:rsidRPr="00734A9D">
        <w:rPr>
          <w:b/>
          <w:bCs/>
        </w:rPr>
        <w:t>te name</w:t>
      </w:r>
      <w:r w:rsidR="00734A9D" w:rsidRPr="00734A9D">
        <w:rPr>
          <w:b/>
          <w:bCs/>
        </w:rPr>
        <w:t>:</w:t>
      </w:r>
      <w:r>
        <w:t xml:space="preserve"> is </w:t>
      </w:r>
      <w:r w:rsidRPr="00C8060D">
        <w:rPr>
          <w:b/>
        </w:rPr>
        <w:t>Default-</w:t>
      </w:r>
      <w:proofErr w:type="gramStart"/>
      <w:r w:rsidRPr="00C8060D">
        <w:rPr>
          <w:b/>
        </w:rPr>
        <w:t>First-Site</w:t>
      </w:r>
      <w:proofErr w:type="gramEnd"/>
      <w:r w:rsidRPr="00C8060D">
        <w:rPr>
          <w:b/>
        </w:rPr>
        <w:t>-Name</w:t>
      </w:r>
    </w:p>
    <w:p w14:paraId="5A8A6F7C" w14:textId="77777777" w:rsidR="00D85503" w:rsidRDefault="00C8060D" w:rsidP="00C8060D">
      <w:pPr>
        <w:pStyle w:val="ListParagraph"/>
        <w:numPr>
          <w:ilvl w:val="0"/>
          <w:numId w:val="6"/>
        </w:numPr>
      </w:pPr>
      <w:r>
        <w:t>T</w:t>
      </w:r>
      <w:r w:rsidR="00D85503">
        <w:t xml:space="preserve">ype </w:t>
      </w:r>
      <w:r w:rsidR="00D85503" w:rsidRPr="00365574">
        <w:rPr>
          <w:b/>
        </w:rPr>
        <w:t>Password1</w:t>
      </w:r>
      <w:r w:rsidR="00D85503">
        <w:t xml:space="preserve"> in the </w:t>
      </w:r>
      <w:r w:rsidR="00D85503" w:rsidRPr="00365574">
        <w:rPr>
          <w:b/>
        </w:rPr>
        <w:t>Password</w:t>
      </w:r>
      <w:r w:rsidR="00D85503">
        <w:t xml:space="preserve"> and </w:t>
      </w:r>
      <w:r w:rsidR="00D85503" w:rsidRPr="00365574">
        <w:rPr>
          <w:b/>
        </w:rPr>
        <w:t>Confirm</w:t>
      </w:r>
      <w:r w:rsidR="00365574">
        <w:t xml:space="preserve"> password text boxes</w:t>
      </w:r>
      <w:r w:rsidR="00D85503">
        <w:t xml:space="preserve">. </w:t>
      </w:r>
      <w:r w:rsidR="00D85503">
        <w:rPr>
          <w:b/>
        </w:rPr>
        <w:t>C</w:t>
      </w:r>
      <w:r w:rsidR="00D85503" w:rsidRPr="001A3D8B">
        <w:rPr>
          <w:b/>
        </w:rPr>
        <w:t>lick</w:t>
      </w:r>
      <w:r w:rsidR="00D85503">
        <w:t xml:space="preserve"> the </w:t>
      </w:r>
      <w:r w:rsidR="00D85503" w:rsidRPr="001A3D8B">
        <w:rPr>
          <w:b/>
        </w:rPr>
        <w:t>Next</w:t>
      </w:r>
      <w:r w:rsidR="00D85503">
        <w:t xml:space="preserve"> button.</w:t>
      </w:r>
      <w:r w:rsidR="00D85503" w:rsidRPr="00A35DB4">
        <w:rPr>
          <w:noProof/>
        </w:rPr>
        <w:t xml:space="preserve"> </w:t>
      </w:r>
    </w:p>
    <w:p w14:paraId="0BE3BE4B" w14:textId="77777777" w:rsidR="00D85503" w:rsidRDefault="00D85503" w:rsidP="00D85503">
      <w:pPr>
        <w:pStyle w:val="ListParagraph"/>
        <w:numPr>
          <w:ilvl w:val="0"/>
          <w:numId w:val="6"/>
        </w:numPr>
      </w:pPr>
      <w:r>
        <w:t xml:space="preserve">On the </w:t>
      </w:r>
      <w:r>
        <w:rPr>
          <w:b/>
        </w:rPr>
        <w:t xml:space="preserve">DNS Options </w:t>
      </w:r>
      <w:r w:rsidRPr="00A35DB4">
        <w:t>page of the wizard</w:t>
      </w:r>
      <w:r w:rsidR="00C8060D">
        <w:t xml:space="preserve">, </w:t>
      </w:r>
      <w:r w:rsidR="00C8060D" w:rsidRPr="00C8060D">
        <w:rPr>
          <w:b/>
        </w:rPr>
        <w:t>verify</w:t>
      </w:r>
      <w:r w:rsidR="00C8060D">
        <w:t xml:space="preserve"> the </w:t>
      </w:r>
      <w:r w:rsidR="00C8060D" w:rsidRPr="00C8060D">
        <w:rPr>
          <w:b/>
        </w:rPr>
        <w:t>Credentials</w:t>
      </w:r>
      <w:r w:rsidR="00C8060D">
        <w:t xml:space="preserve"> for delegation creation are </w:t>
      </w:r>
      <w:proofErr w:type="spellStart"/>
      <w:r w:rsidR="00C8060D" w:rsidRPr="00C8060D">
        <w:rPr>
          <w:b/>
        </w:rPr>
        <w:t>abscorp</w:t>
      </w:r>
      <w:proofErr w:type="spellEnd"/>
      <w:r w:rsidR="00C8060D" w:rsidRPr="00C8060D">
        <w:rPr>
          <w:b/>
        </w:rPr>
        <w:t>\</w:t>
      </w:r>
      <w:proofErr w:type="spellStart"/>
      <w:r w:rsidR="00C8060D" w:rsidRPr="00C8060D">
        <w:rPr>
          <w:b/>
        </w:rPr>
        <w:t>absadmin</w:t>
      </w:r>
      <w:proofErr w:type="spellEnd"/>
      <w:r w:rsidR="00C8060D">
        <w:t xml:space="preserve"> </w:t>
      </w:r>
      <w:r>
        <w:t xml:space="preserve">and </w:t>
      </w:r>
      <w:r>
        <w:rPr>
          <w:b/>
        </w:rPr>
        <w:t>C</w:t>
      </w:r>
      <w:r w:rsidRPr="001A3D8B">
        <w:rPr>
          <w:b/>
        </w:rPr>
        <w:t>lick</w:t>
      </w:r>
      <w:r>
        <w:t xml:space="preserve"> the </w:t>
      </w:r>
      <w:r w:rsidRPr="001A3D8B">
        <w:rPr>
          <w:b/>
        </w:rPr>
        <w:t>Next</w:t>
      </w:r>
      <w:r>
        <w:t xml:space="preserve"> button.</w:t>
      </w:r>
    </w:p>
    <w:p w14:paraId="3B07F958" w14:textId="77777777" w:rsidR="00D85503" w:rsidRDefault="00D85503" w:rsidP="00D85503">
      <w:pPr>
        <w:pStyle w:val="ListParagraph"/>
        <w:numPr>
          <w:ilvl w:val="0"/>
          <w:numId w:val="6"/>
        </w:numPr>
      </w:pPr>
      <w:r>
        <w:t xml:space="preserve">On the </w:t>
      </w:r>
      <w:r>
        <w:rPr>
          <w:b/>
        </w:rPr>
        <w:t>Additional Options</w:t>
      </w:r>
      <w:r>
        <w:t xml:space="preserve"> page of the wizard, verify that </w:t>
      </w:r>
      <w:r w:rsidR="00C8060D">
        <w:rPr>
          <w:b/>
        </w:rPr>
        <w:t>RESEARCH</w:t>
      </w:r>
      <w:r>
        <w:t xml:space="preserve"> is listed in the </w:t>
      </w:r>
      <w:r w:rsidRPr="00901D7A">
        <w:rPr>
          <w:b/>
        </w:rPr>
        <w:t>NetBIOS domain name</w:t>
      </w:r>
      <w:r>
        <w:t xml:space="preserve">: textbox and </w:t>
      </w:r>
      <w:r w:rsidRPr="001A3D8B">
        <w:rPr>
          <w:b/>
        </w:rPr>
        <w:t>click</w:t>
      </w:r>
      <w:r>
        <w:t xml:space="preserve"> the </w:t>
      </w:r>
      <w:r w:rsidRPr="001A3D8B">
        <w:rPr>
          <w:b/>
        </w:rPr>
        <w:t>Next</w:t>
      </w:r>
      <w:r>
        <w:t xml:space="preserve"> button.</w:t>
      </w:r>
    </w:p>
    <w:p w14:paraId="3BF5845A" w14:textId="4D12FFBF" w:rsidR="00D85503" w:rsidRDefault="00D85503" w:rsidP="00D85503">
      <w:pPr>
        <w:pStyle w:val="ListParagraph"/>
        <w:numPr>
          <w:ilvl w:val="0"/>
          <w:numId w:val="6"/>
        </w:numPr>
      </w:pPr>
      <w:r>
        <w:t xml:space="preserve">On the </w:t>
      </w:r>
      <w:r w:rsidRPr="00901D7A">
        <w:rPr>
          <w:b/>
        </w:rPr>
        <w:t xml:space="preserve">Paths </w:t>
      </w:r>
      <w:r>
        <w:t xml:space="preserve">page of the wizard, note </w:t>
      </w:r>
      <w:r w:rsidR="00912A56">
        <w:t>the location</w:t>
      </w:r>
      <w:r w:rsidRPr="00901D7A">
        <w:t xml:space="preserve"> of the Database, Log Files, and SYSVOL folder</w:t>
      </w:r>
      <w:r>
        <w:t xml:space="preserve"> and </w:t>
      </w:r>
      <w:r w:rsidRPr="001A3D8B">
        <w:rPr>
          <w:b/>
        </w:rPr>
        <w:t>click</w:t>
      </w:r>
      <w:r>
        <w:t xml:space="preserve"> the </w:t>
      </w:r>
      <w:r w:rsidRPr="001A3D8B">
        <w:rPr>
          <w:b/>
        </w:rPr>
        <w:t>Next</w:t>
      </w:r>
      <w:r>
        <w:t xml:space="preserve"> button.</w:t>
      </w:r>
    </w:p>
    <w:p w14:paraId="54E3534D" w14:textId="12ABB433" w:rsidR="00D85503" w:rsidRDefault="00D85503" w:rsidP="00D85503">
      <w:pPr>
        <w:pStyle w:val="ListParagraph"/>
        <w:numPr>
          <w:ilvl w:val="0"/>
          <w:numId w:val="6"/>
        </w:numPr>
      </w:pPr>
      <w:r>
        <w:t xml:space="preserve">On the </w:t>
      </w:r>
      <w:r>
        <w:rPr>
          <w:b/>
        </w:rPr>
        <w:t>Review Options</w:t>
      </w:r>
      <w:r>
        <w:t xml:space="preserve"> page of the wizard, review the settings and </w:t>
      </w:r>
      <w:r w:rsidRPr="001A3D8B">
        <w:rPr>
          <w:b/>
        </w:rPr>
        <w:t>click</w:t>
      </w:r>
      <w:r>
        <w:t xml:space="preserve"> the </w:t>
      </w:r>
      <w:r w:rsidRPr="001A3D8B">
        <w:rPr>
          <w:b/>
        </w:rPr>
        <w:t>Next</w:t>
      </w:r>
      <w:r>
        <w:t xml:space="preserve"> button.</w:t>
      </w:r>
    </w:p>
    <w:p w14:paraId="2FFF8C50" w14:textId="77777777" w:rsidR="00D85503" w:rsidRDefault="00D85503" w:rsidP="00D85503">
      <w:pPr>
        <w:pStyle w:val="ListParagraph"/>
        <w:numPr>
          <w:ilvl w:val="0"/>
          <w:numId w:val="6"/>
        </w:numPr>
      </w:pPr>
      <w:r>
        <w:t xml:space="preserve">On the </w:t>
      </w:r>
      <w:r w:rsidRPr="00901D7A">
        <w:rPr>
          <w:b/>
        </w:rPr>
        <w:t>Prerequisites</w:t>
      </w:r>
      <w:r>
        <w:t xml:space="preserve"> </w:t>
      </w:r>
      <w:r w:rsidRPr="00901D7A">
        <w:rPr>
          <w:b/>
        </w:rPr>
        <w:t>Check</w:t>
      </w:r>
      <w:r>
        <w:t xml:space="preserve"> page of the wizard </w:t>
      </w:r>
      <w:r w:rsidRPr="00901D7A">
        <w:rPr>
          <w:b/>
        </w:rPr>
        <w:t>read</w:t>
      </w:r>
      <w:r>
        <w:t xml:space="preserve"> the </w:t>
      </w:r>
      <w:r w:rsidRPr="00901D7A">
        <w:rPr>
          <w:b/>
        </w:rPr>
        <w:t>warnings</w:t>
      </w:r>
      <w:r>
        <w:t xml:space="preserve"> and </w:t>
      </w:r>
      <w:r w:rsidRPr="00901D7A">
        <w:rPr>
          <w:b/>
        </w:rPr>
        <w:t>click</w:t>
      </w:r>
      <w:r>
        <w:t xml:space="preserve"> the </w:t>
      </w:r>
      <w:r w:rsidRPr="00901D7A">
        <w:rPr>
          <w:b/>
        </w:rPr>
        <w:t>Install</w:t>
      </w:r>
      <w:r>
        <w:t xml:space="preserve"> button.</w:t>
      </w:r>
    </w:p>
    <w:p w14:paraId="79B69CA5" w14:textId="77777777" w:rsidR="00D85503" w:rsidRDefault="00D85503" w:rsidP="00D85503">
      <w:pPr>
        <w:pStyle w:val="ListParagraph"/>
        <w:numPr>
          <w:ilvl w:val="0"/>
          <w:numId w:val="6"/>
        </w:numPr>
      </w:pPr>
      <w:r>
        <w:t>Reboot your system when done.</w:t>
      </w:r>
    </w:p>
    <w:p w14:paraId="6DA45FFF" w14:textId="77777777" w:rsidR="001C0C59" w:rsidRDefault="001C0C59" w:rsidP="001C0C59">
      <w:pPr>
        <w:pStyle w:val="Heading2"/>
      </w:pPr>
      <w:r>
        <w:t>Verify the installation of Active Directory</w:t>
      </w:r>
    </w:p>
    <w:p w14:paraId="5603B5CB" w14:textId="77777777" w:rsidR="001C0C59" w:rsidRDefault="001C0C59" w:rsidP="001C0C59">
      <w:pPr>
        <w:spacing w:before="0" w:after="160" w:line="259" w:lineRule="auto"/>
      </w:pPr>
      <w:r>
        <w:t>Logon to your system as the administrator and verify that Active Directory was properly installed by verifying the following:</w:t>
      </w:r>
    </w:p>
    <w:p w14:paraId="676205D5" w14:textId="5F39FB6B" w:rsidR="001C0C59" w:rsidRDefault="001C0C59" w:rsidP="001C0C59">
      <w:pPr>
        <w:numPr>
          <w:ilvl w:val="0"/>
          <w:numId w:val="3"/>
        </w:numPr>
        <w:spacing w:before="0" w:after="160" w:line="259" w:lineRule="auto"/>
      </w:pPr>
      <w:r>
        <w:t>Active Directory Tools were installed</w:t>
      </w:r>
      <w:r w:rsidR="00844511">
        <w:t>.</w:t>
      </w:r>
    </w:p>
    <w:p w14:paraId="3686BB75" w14:textId="77777777" w:rsidR="001C0C59" w:rsidRDefault="001C0C59" w:rsidP="001C0C59">
      <w:pPr>
        <w:numPr>
          <w:ilvl w:val="1"/>
          <w:numId w:val="3"/>
        </w:numPr>
        <w:spacing w:before="0" w:after="160" w:line="259" w:lineRule="auto"/>
      </w:pPr>
      <w:r>
        <w:lastRenderedPageBreak/>
        <w:t>AD Users and Computers</w:t>
      </w:r>
    </w:p>
    <w:p w14:paraId="69D253BD" w14:textId="77777777" w:rsidR="001C0C59" w:rsidRDefault="001C0C59" w:rsidP="001C0C59">
      <w:pPr>
        <w:numPr>
          <w:ilvl w:val="1"/>
          <w:numId w:val="3"/>
        </w:numPr>
        <w:spacing w:before="0" w:after="160" w:line="259" w:lineRule="auto"/>
      </w:pPr>
      <w:r>
        <w:t>AD Sites and Services</w:t>
      </w:r>
    </w:p>
    <w:p w14:paraId="44E36A81" w14:textId="4E6F0E7D" w:rsidR="001C0C59" w:rsidRDefault="001C0C59" w:rsidP="001C0C59">
      <w:pPr>
        <w:numPr>
          <w:ilvl w:val="0"/>
          <w:numId w:val="3"/>
        </w:numPr>
        <w:spacing w:before="0" w:after="160" w:line="259" w:lineRule="auto"/>
      </w:pPr>
      <w:r>
        <w:t xml:space="preserve">The </w:t>
      </w:r>
      <w:proofErr w:type="spellStart"/>
      <w:r>
        <w:t>Sysvol</w:t>
      </w:r>
      <w:proofErr w:type="spellEnd"/>
      <w:r>
        <w:t xml:space="preserve"> share was created</w:t>
      </w:r>
      <w:r w:rsidR="00844511">
        <w:t>.</w:t>
      </w:r>
    </w:p>
    <w:p w14:paraId="63799F78" w14:textId="158BAA5A" w:rsidR="001C0C59" w:rsidRDefault="001C0C59" w:rsidP="001C0C59">
      <w:pPr>
        <w:numPr>
          <w:ilvl w:val="0"/>
          <w:numId w:val="3"/>
        </w:numPr>
        <w:spacing w:before="0" w:after="160" w:line="259" w:lineRule="auto"/>
      </w:pPr>
      <w:r>
        <w:t>The Active Directory database is in the proper location</w:t>
      </w:r>
      <w:r w:rsidR="00844511">
        <w:t>.</w:t>
      </w:r>
    </w:p>
    <w:p w14:paraId="4BE798CF" w14:textId="2A13097A" w:rsidR="001C0C59" w:rsidRDefault="001C0C59" w:rsidP="001C0C59">
      <w:pPr>
        <w:numPr>
          <w:ilvl w:val="0"/>
          <w:numId w:val="3"/>
        </w:numPr>
        <w:spacing w:before="0" w:after="160" w:line="259" w:lineRule="auto"/>
      </w:pPr>
      <w:r>
        <w:t>DNS has the required service locator records</w:t>
      </w:r>
      <w:r w:rsidR="00844511">
        <w:t>.</w:t>
      </w:r>
    </w:p>
    <w:p w14:paraId="0EDE0B5A" w14:textId="375F4B70" w:rsidR="001C0C59" w:rsidRDefault="001C0C59" w:rsidP="001C0C59">
      <w:pPr>
        <w:numPr>
          <w:ilvl w:val="0"/>
          <w:numId w:val="3"/>
        </w:numPr>
        <w:spacing w:before="0" w:after="160" w:line="259" w:lineRule="auto"/>
      </w:pPr>
      <w:r>
        <w:t>Review the logs in the Event Viewer and address any errors</w:t>
      </w:r>
      <w:r w:rsidR="00844511">
        <w:t>.</w:t>
      </w:r>
    </w:p>
    <w:p w14:paraId="7766407A" w14:textId="5DDDD16A" w:rsidR="001C0C59" w:rsidRDefault="001C0C59" w:rsidP="001C0C59">
      <w:pPr>
        <w:numPr>
          <w:ilvl w:val="0"/>
          <w:numId w:val="3"/>
        </w:numPr>
        <w:spacing w:before="0" w:after="160" w:line="259" w:lineRule="auto"/>
      </w:pPr>
      <w:r>
        <w:t xml:space="preserve">Run the </w:t>
      </w:r>
      <w:proofErr w:type="spellStart"/>
      <w:r>
        <w:t>dcdiag</w:t>
      </w:r>
      <w:proofErr w:type="spellEnd"/>
      <w:r>
        <w:t xml:space="preserve"> command and resolve any relevant errors</w:t>
      </w:r>
      <w:r w:rsidR="00844511">
        <w:t>.</w:t>
      </w:r>
    </w:p>
    <w:p w14:paraId="28C47EC9" w14:textId="77777777" w:rsidR="001C0C59" w:rsidRDefault="001C0C59" w:rsidP="001C0C59">
      <w:pPr>
        <w:pStyle w:val="Heading2"/>
      </w:pPr>
      <w:r>
        <w:t>Additional Configurations</w:t>
      </w:r>
    </w:p>
    <w:p w14:paraId="15409F3E" w14:textId="2F08DDD7" w:rsidR="001C0C59" w:rsidRDefault="001C0C59" w:rsidP="001C0C59">
      <w:pPr>
        <w:pStyle w:val="Heading3"/>
      </w:pPr>
      <w:r>
        <w:t>Creating an administrative account</w:t>
      </w:r>
    </w:p>
    <w:p w14:paraId="6B29C62B" w14:textId="77777777" w:rsidR="001C0C59" w:rsidRDefault="001C0C59" w:rsidP="001C0C59">
      <w:r>
        <w:t>Create the following account in Active Directory:</w:t>
      </w:r>
    </w:p>
    <w:p w14:paraId="3CA445C0" w14:textId="77777777" w:rsidR="001C0C59" w:rsidRDefault="001C0C59" w:rsidP="001C0C59">
      <w:pPr>
        <w:numPr>
          <w:ilvl w:val="0"/>
          <w:numId w:val="4"/>
        </w:numPr>
        <w:spacing w:before="0" w:after="160" w:line="259" w:lineRule="auto"/>
      </w:pPr>
      <w:r w:rsidRPr="00FE6E5B">
        <w:rPr>
          <w:b/>
        </w:rPr>
        <w:t>Create</w:t>
      </w:r>
      <w:r>
        <w:t xml:space="preserve"> a user </w:t>
      </w:r>
      <w:r w:rsidRPr="00FE6E5B">
        <w:rPr>
          <w:b/>
        </w:rPr>
        <w:t>account</w:t>
      </w:r>
      <w:r>
        <w:t xml:space="preserve"> named </w:t>
      </w:r>
      <w:proofErr w:type="spellStart"/>
      <w:r w:rsidR="00EC6945">
        <w:rPr>
          <w:b/>
        </w:rPr>
        <w:t>RND</w:t>
      </w:r>
      <w:r w:rsidRPr="00FE6E5B">
        <w:rPr>
          <w:b/>
        </w:rPr>
        <w:t>Admin</w:t>
      </w:r>
      <w:proofErr w:type="spellEnd"/>
      <w:r>
        <w:t xml:space="preserve">. Set the password to </w:t>
      </w:r>
      <w:r w:rsidRPr="00FE6E5B">
        <w:rPr>
          <w:b/>
        </w:rPr>
        <w:t>Password1</w:t>
      </w:r>
      <w:r>
        <w:t>.</w:t>
      </w:r>
    </w:p>
    <w:p w14:paraId="0514A069" w14:textId="77777777" w:rsidR="001C0C59" w:rsidRDefault="001C0C59" w:rsidP="001C0C59">
      <w:pPr>
        <w:numPr>
          <w:ilvl w:val="0"/>
          <w:numId w:val="4"/>
        </w:numPr>
        <w:spacing w:before="0" w:after="160" w:line="259" w:lineRule="auto"/>
      </w:pPr>
      <w:r w:rsidRPr="00FE6E5B">
        <w:rPr>
          <w:b/>
        </w:rPr>
        <w:t>Add</w:t>
      </w:r>
      <w:r>
        <w:t xml:space="preserve"> </w:t>
      </w:r>
      <w:proofErr w:type="spellStart"/>
      <w:r w:rsidR="00EC6945">
        <w:rPr>
          <w:b/>
        </w:rPr>
        <w:t>RND</w:t>
      </w:r>
      <w:r w:rsidRPr="00FE6E5B">
        <w:rPr>
          <w:b/>
        </w:rPr>
        <w:t>Admin</w:t>
      </w:r>
      <w:proofErr w:type="spellEnd"/>
      <w:r>
        <w:t xml:space="preserve"> to the </w:t>
      </w:r>
      <w:r w:rsidRPr="00FE6E5B">
        <w:rPr>
          <w:b/>
        </w:rPr>
        <w:t>Domain Admins</w:t>
      </w:r>
    </w:p>
    <w:p w14:paraId="41B2560D" w14:textId="77777777" w:rsidR="001C0C59" w:rsidRDefault="001C0C59" w:rsidP="001C0C59">
      <w:pPr>
        <w:pStyle w:val="Heading3"/>
      </w:pPr>
      <w:r>
        <w:t>Additional DNS Configurations</w:t>
      </w:r>
    </w:p>
    <w:p w14:paraId="719BFAC0" w14:textId="62EB2EC6" w:rsidR="001C0C59" w:rsidRDefault="001C0C59" w:rsidP="001C0C59">
      <w:pPr>
        <w:pStyle w:val="ListParagraph"/>
        <w:numPr>
          <w:ilvl w:val="0"/>
          <w:numId w:val="5"/>
        </w:numPr>
      </w:pPr>
      <w:r w:rsidRPr="00FE6E5B">
        <w:rPr>
          <w:b/>
        </w:rPr>
        <w:t>Add</w:t>
      </w:r>
      <w:r>
        <w:t xml:space="preserve"> a </w:t>
      </w:r>
      <w:r w:rsidRPr="00FE6E5B">
        <w:rPr>
          <w:b/>
        </w:rPr>
        <w:t>primary</w:t>
      </w:r>
      <w:r>
        <w:t xml:space="preserve"> AD integrated </w:t>
      </w:r>
      <w:r w:rsidRPr="00FE6E5B">
        <w:rPr>
          <w:b/>
        </w:rPr>
        <w:t>reverse</w:t>
      </w:r>
      <w:r>
        <w:t xml:space="preserve"> </w:t>
      </w:r>
      <w:r w:rsidRPr="00FE6E5B">
        <w:rPr>
          <w:b/>
        </w:rPr>
        <w:t>lookup</w:t>
      </w:r>
      <w:r>
        <w:t xml:space="preserve"> zone for the </w:t>
      </w:r>
      <w:r w:rsidR="00A14EC2">
        <w:rPr>
          <w:b/>
        </w:rPr>
        <w:t>10.</w:t>
      </w:r>
      <w:r w:rsidR="009032A5">
        <w:rPr>
          <w:b/>
        </w:rPr>
        <w:t>1</w:t>
      </w:r>
      <w:r w:rsidRPr="00FE6E5B">
        <w:rPr>
          <w:b/>
        </w:rPr>
        <w:t>.</w:t>
      </w:r>
      <w:r w:rsidR="00A14EC2">
        <w:rPr>
          <w:b/>
        </w:rPr>
        <w:t>2</w:t>
      </w:r>
      <w:r w:rsidRPr="00FE6E5B">
        <w:rPr>
          <w:b/>
        </w:rPr>
        <w:t>.0/24</w:t>
      </w:r>
      <w:r>
        <w:t xml:space="preserve"> network</w:t>
      </w:r>
      <w:r w:rsidR="002B593D">
        <w:t>.</w:t>
      </w:r>
    </w:p>
    <w:p w14:paraId="0A8BE116" w14:textId="4FC20FF6" w:rsidR="000B0EEC" w:rsidRDefault="001C0C59" w:rsidP="00AA0E58">
      <w:pPr>
        <w:pStyle w:val="ListParagraph"/>
        <w:numPr>
          <w:ilvl w:val="0"/>
          <w:numId w:val="5"/>
        </w:numPr>
      </w:pPr>
      <w:r>
        <w:t>Update your pointer record so that it appears in this zone</w:t>
      </w:r>
      <w:r w:rsidR="002B593D">
        <w:t>.</w:t>
      </w:r>
    </w:p>
    <w:p w14:paraId="3346B580" w14:textId="77777777" w:rsidR="001C0C59" w:rsidRDefault="001C0C59" w:rsidP="001C0C59">
      <w:pPr>
        <w:pStyle w:val="Heading3"/>
      </w:pPr>
      <w:r>
        <w:t>Installing and Configuring DHCP</w:t>
      </w:r>
    </w:p>
    <w:p w14:paraId="3AADC54B" w14:textId="179BAAD6" w:rsidR="002879F7" w:rsidRDefault="001C0C59">
      <w:r>
        <w:t>Install DHCP on your server to support clients that will be connected to the local network name the scope after the location and issue IP addresses from .10 to .240 for your local subnet.</w:t>
      </w:r>
    </w:p>
    <w:p w14:paraId="49F592D5" w14:textId="10DED486" w:rsidR="00294B97" w:rsidRDefault="00294B97" w:rsidP="00294B97">
      <w:pPr>
        <w:pStyle w:val="ListParagraph"/>
        <w:numPr>
          <w:ilvl w:val="0"/>
          <w:numId w:val="11"/>
        </w:numPr>
      </w:pPr>
      <w:r>
        <w:t xml:space="preserve">Log in with </w:t>
      </w:r>
      <w:proofErr w:type="spellStart"/>
      <w:r w:rsidRPr="00294B97">
        <w:rPr>
          <w:b/>
          <w:bCs/>
        </w:rPr>
        <w:t>RNDAdmin</w:t>
      </w:r>
      <w:proofErr w:type="spellEnd"/>
      <w:r>
        <w:t xml:space="preserve"> account.</w:t>
      </w:r>
    </w:p>
    <w:p w14:paraId="34E6B4C5" w14:textId="41D6242F" w:rsidR="00294B97" w:rsidRDefault="00294B97" w:rsidP="00294B97">
      <w:pPr>
        <w:pStyle w:val="ListParagraph"/>
        <w:numPr>
          <w:ilvl w:val="0"/>
          <w:numId w:val="11"/>
        </w:numPr>
      </w:pPr>
      <w:r>
        <w:t xml:space="preserve">Authorize with </w:t>
      </w:r>
      <w:proofErr w:type="spellStart"/>
      <w:r w:rsidRPr="00294B97">
        <w:rPr>
          <w:b/>
          <w:bCs/>
        </w:rPr>
        <w:t>ABSAdmin</w:t>
      </w:r>
      <w:proofErr w:type="spellEnd"/>
      <w:r>
        <w:t xml:space="preserve"> account.</w:t>
      </w:r>
    </w:p>
    <w:p w14:paraId="54861008" w14:textId="29B57108" w:rsidR="00AA0E58" w:rsidRDefault="00AA0E58" w:rsidP="00AA0E58">
      <w:pPr>
        <w:pStyle w:val="Heading2"/>
      </w:pPr>
      <w:r>
        <w:t>JOIN LT1 CLIENT TO ABSCORP DOMAIN</w:t>
      </w:r>
    </w:p>
    <w:p w14:paraId="30CD1EB9" w14:textId="5EA75EC4" w:rsidR="00CB1FA1" w:rsidRDefault="00DE3160" w:rsidP="00DE3160">
      <w:pPr>
        <w:pStyle w:val="ListParagraph"/>
        <w:numPr>
          <w:ilvl w:val="0"/>
          <w:numId w:val="10"/>
        </w:numPr>
      </w:pPr>
      <w:r>
        <w:t>Connect</w:t>
      </w:r>
      <w:r w:rsidR="00AA0E58">
        <w:t xml:space="preserve"> the </w:t>
      </w:r>
      <w:r w:rsidR="00AA0E58" w:rsidRPr="00DE3160">
        <w:rPr>
          <w:b/>
        </w:rPr>
        <w:t>CIS256-Client2</w:t>
      </w:r>
      <w:r w:rsidR="00AA0E58">
        <w:t xml:space="preserve"> </w:t>
      </w:r>
      <w:r>
        <w:t xml:space="preserve">to the </w:t>
      </w:r>
      <w:r w:rsidRPr="003C4C99">
        <w:rPr>
          <w:b/>
          <w:bCs/>
        </w:rPr>
        <w:t>Charlotte</w:t>
      </w:r>
      <w:r>
        <w:t xml:space="preserve"> </w:t>
      </w:r>
      <w:r w:rsidR="00AA0E58">
        <w:t xml:space="preserve">virtual </w:t>
      </w:r>
      <w:r>
        <w:t>switch</w:t>
      </w:r>
      <w:r w:rsidR="003C4C99">
        <w:t>.</w:t>
      </w:r>
    </w:p>
    <w:p w14:paraId="284B20A3" w14:textId="4EA47896" w:rsidR="00DE3160" w:rsidRDefault="00CB1FA1" w:rsidP="00DE3160">
      <w:pPr>
        <w:pStyle w:val="ListParagraph"/>
        <w:numPr>
          <w:ilvl w:val="0"/>
          <w:numId w:val="10"/>
        </w:numPr>
      </w:pPr>
      <w:r>
        <w:t>V</w:t>
      </w:r>
      <w:r w:rsidR="00DE3160">
        <w:t>e</w:t>
      </w:r>
      <w:r>
        <w:t xml:space="preserve">rify that DHCP is </w:t>
      </w:r>
      <w:proofErr w:type="gramStart"/>
      <w:r>
        <w:t>working</w:t>
      </w:r>
      <w:proofErr w:type="gramEnd"/>
      <w:r>
        <w:t xml:space="preserve"> and the client</w:t>
      </w:r>
      <w:r w:rsidR="00DE3160">
        <w:t xml:space="preserve"> gets a valid address on the Charlotte subnet. </w:t>
      </w:r>
    </w:p>
    <w:p w14:paraId="2E9EFF90" w14:textId="77777777" w:rsidR="00D80E95" w:rsidRDefault="00D80E95" w:rsidP="00D80E95">
      <w:pPr>
        <w:pStyle w:val="ListParagraph"/>
        <w:numPr>
          <w:ilvl w:val="0"/>
          <w:numId w:val="10"/>
        </w:numPr>
        <w:spacing w:before="120" w:after="120"/>
        <w:rPr>
          <w:szCs w:val="24"/>
        </w:rPr>
      </w:pPr>
      <w:r>
        <w:rPr>
          <w:szCs w:val="24"/>
        </w:rPr>
        <w:t xml:space="preserve">The KMS server for ECPI is located at </w:t>
      </w:r>
      <w:r w:rsidRPr="001C685A">
        <w:rPr>
          <w:b/>
          <w:bCs/>
          <w:szCs w:val="24"/>
        </w:rPr>
        <w:t>10.10.6.20</w:t>
      </w:r>
      <w:r>
        <w:rPr>
          <w:szCs w:val="24"/>
        </w:rPr>
        <w:t xml:space="preserve">.  In </w:t>
      </w:r>
      <w:r w:rsidRPr="002615FB">
        <w:rPr>
          <w:b/>
          <w:bCs/>
          <w:szCs w:val="24"/>
        </w:rPr>
        <w:t>Windows Power</w:t>
      </w:r>
      <w:r>
        <w:rPr>
          <w:b/>
          <w:bCs/>
          <w:szCs w:val="24"/>
        </w:rPr>
        <w:t>S</w:t>
      </w:r>
      <w:r w:rsidRPr="002615FB">
        <w:rPr>
          <w:b/>
          <w:bCs/>
          <w:szCs w:val="24"/>
        </w:rPr>
        <w:t>hell (admin)</w:t>
      </w:r>
      <w:r>
        <w:rPr>
          <w:szCs w:val="24"/>
        </w:rPr>
        <w:t>, issue the following commands to activate the Windows server systems.</w:t>
      </w:r>
    </w:p>
    <w:p w14:paraId="24BF0F21" w14:textId="77777777" w:rsidR="00D80E95" w:rsidRDefault="00D80E95" w:rsidP="00D80E95">
      <w:pPr>
        <w:pStyle w:val="CommandLine"/>
      </w:pPr>
      <w:proofErr w:type="spellStart"/>
      <w:r>
        <w:t>slmgr</w:t>
      </w:r>
      <w:proofErr w:type="spellEnd"/>
      <w:r>
        <w:t xml:space="preserve"> /</w:t>
      </w:r>
      <w:proofErr w:type="spellStart"/>
      <w:r>
        <w:t>skms</w:t>
      </w:r>
      <w:proofErr w:type="spellEnd"/>
      <w:r>
        <w:t xml:space="preserve"> 10.10.6.20</w:t>
      </w:r>
    </w:p>
    <w:p w14:paraId="50B43A55" w14:textId="77777777" w:rsidR="00D80E95" w:rsidRDefault="00D80E95" w:rsidP="00D80E95">
      <w:pPr>
        <w:pStyle w:val="CommandLine"/>
      </w:pPr>
      <w:proofErr w:type="spellStart"/>
      <w:r>
        <w:t>slmgr</w:t>
      </w:r>
      <w:proofErr w:type="spellEnd"/>
      <w:r>
        <w:t xml:space="preserve"> /</w:t>
      </w:r>
      <w:proofErr w:type="spellStart"/>
      <w:r>
        <w:t>ato</w:t>
      </w:r>
      <w:proofErr w:type="spellEnd"/>
    </w:p>
    <w:p w14:paraId="2D2EA473" w14:textId="77777777" w:rsidR="00D80E95" w:rsidRDefault="00D80E95" w:rsidP="00D80E95">
      <w:pPr>
        <w:pStyle w:val="ListParagraph"/>
        <w:spacing w:before="120" w:after="120"/>
        <w:ind w:left="360"/>
      </w:pPr>
      <w:r>
        <w:lastRenderedPageBreak/>
        <w:t xml:space="preserve">The expected response is </w:t>
      </w:r>
      <w:r w:rsidRPr="004F7448">
        <w:rPr>
          <w:b/>
          <w:bCs/>
        </w:rPr>
        <w:t>Product activated successfully</w:t>
      </w:r>
      <w:r>
        <w:t>.</w:t>
      </w:r>
    </w:p>
    <w:p w14:paraId="716793E2" w14:textId="77777777" w:rsidR="00D80E95" w:rsidRDefault="00D80E95" w:rsidP="00D80E95">
      <w:pPr>
        <w:pStyle w:val="ListParagraph"/>
        <w:spacing w:before="120" w:after="120"/>
        <w:ind w:left="360"/>
      </w:pPr>
      <w:r w:rsidRPr="004F7448">
        <w:rPr>
          <w:noProof/>
        </w:rPr>
        <w:drawing>
          <wp:inline distT="0" distB="0" distL="0" distR="0" wp14:anchorId="5E703969" wp14:editId="125762E4">
            <wp:extent cx="3381847" cy="18290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847" cy="1829055"/>
                    </a:xfrm>
                    <a:prstGeom prst="rect">
                      <a:avLst/>
                    </a:prstGeom>
                  </pic:spPr>
                </pic:pic>
              </a:graphicData>
            </a:graphic>
          </wp:inline>
        </w:drawing>
      </w:r>
      <w:r>
        <w:t xml:space="preserve"> </w:t>
      </w:r>
    </w:p>
    <w:p w14:paraId="2DA14994" w14:textId="77777777" w:rsidR="00D80E95" w:rsidRDefault="00D80E95" w:rsidP="00D80E95">
      <w:pPr>
        <w:pStyle w:val="ListParagraph"/>
        <w:numPr>
          <w:ilvl w:val="0"/>
          <w:numId w:val="10"/>
        </w:numPr>
        <w:spacing w:before="120" w:after="120"/>
      </w:pPr>
      <w:r>
        <w:t xml:space="preserve">If the response from </w:t>
      </w:r>
      <w:proofErr w:type="spellStart"/>
      <w:r w:rsidRPr="00E64DC8">
        <w:rPr>
          <w:b/>
          <w:bCs/>
        </w:rPr>
        <w:t>slmgr</w:t>
      </w:r>
      <w:proofErr w:type="spellEnd"/>
      <w:r w:rsidRPr="00E64DC8">
        <w:rPr>
          <w:b/>
          <w:bCs/>
        </w:rPr>
        <w:t xml:space="preserve"> /</w:t>
      </w:r>
      <w:proofErr w:type="spellStart"/>
      <w:r w:rsidRPr="00E64DC8">
        <w:rPr>
          <w:b/>
          <w:bCs/>
        </w:rPr>
        <w:t>ato</w:t>
      </w:r>
      <w:proofErr w:type="spellEnd"/>
      <w:r>
        <w:t xml:space="preserve"> is </w:t>
      </w:r>
      <w:proofErr w:type="gramStart"/>
      <w:r w:rsidRPr="009C47A5">
        <w:rPr>
          <w:b/>
          <w:bCs/>
          <w:i/>
          <w:iCs/>
        </w:rPr>
        <w:t>The</w:t>
      </w:r>
      <w:proofErr w:type="gramEnd"/>
      <w:r w:rsidRPr="009C47A5">
        <w:rPr>
          <w:b/>
          <w:bCs/>
          <w:i/>
          <w:iCs/>
        </w:rPr>
        <w:t xml:space="preserve"> activation server determined that the specified product key could not be used</w:t>
      </w:r>
      <w:r>
        <w:t>, issue the following commands</w:t>
      </w:r>
    </w:p>
    <w:p w14:paraId="1F906BA3" w14:textId="77777777" w:rsidR="00D80E95" w:rsidRDefault="00D80E95" w:rsidP="00D80E95">
      <w:pPr>
        <w:pStyle w:val="CommandLine"/>
      </w:pPr>
      <w:proofErr w:type="spellStart"/>
      <w:r>
        <w:t>slmgr</w:t>
      </w:r>
      <w:proofErr w:type="spellEnd"/>
      <w:r>
        <w:t xml:space="preserve"> /</w:t>
      </w:r>
      <w:proofErr w:type="spellStart"/>
      <w:r>
        <w:t>ipk</w:t>
      </w:r>
      <w:proofErr w:type="spellEnd"/>
      <w:r>
        <w:t xml:space="preserve"> WMDGN-G9PQG-XVVXX-R3X43-63DFG</w:t>
      </w:r>
    </w:p>
    <w:p w14:paraId="027E20E3" w14:textId="77777777" w:rsidR="00D80E95" w:rsidRDefault="00D80E95" w:rsidP="00D80E95">
      <w:pPr>
        <w:pStyle w:val="CommandLine"/>
      </w:pPr>
      <w:proofErr w:type="spellStart"/>
      <w:r>
        <w:t>slmgr</w:t>
      </w:r>
      <w:proofErr w:type="spellEnd"/>
      <w:r>
        <w:t xml:space="preserve"> /</w:t>
      </w:r>
      <w:proofErr w:type="spellStart"/>
      <w:r>
        <w:t>ato</w:t>
      </w:r>
      <w:proofErr w:type="spellEnd"/>
    </w:p>
    <w:p w14:paraId="3BC061AF" w14:textId="77777777" w:rsidR="00D80E95" w:rsidRDefault="00D80E95" w:rsidP="00D80E95">
      <w:pPr>
        <w:pStyle w:val="ListParagraph"/>
        <w:spacing w:before="120" w:after="120"/>
        <w:ind w:left="360"/>
      </w:pPr>
      <w:r w:rsidRPr="009C47A5">
        <w:rPr>
          <w:noProof/>
        </w:rPr>
        <w:drawing>
          <wp:inline distT="0" distB="0" distL="0" distR="0" wp14:anchorId="3D796DF7" wp14:editId="767C6BDA">
            <wp:extent cx="2743583" cy="14861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583" cy="1486107"/>
                    </a:xfrm>
                    <a:prstGeom prst="rect">
                      <a:avLst/>
                    </a:prstGeom>
                  </pic:spPr>
                </pic:pic>
              </a:graphicData>
            </a:graphic>
          </wp:inline>
        </w:drawing>
      </w:r>
    </w:p>
    <w:p w14:paraId="629CF361" w14:textId="0B16699F" w:rsidR="00AA0E58" w:rsidRDefault="00DE3160" w:rsidP="00DE3160">
      <w:pPr>
        <w:pStyle w:val="ListParagraph"/>
        <w:numPr>
          <w:ilvl w:val="0"/>
          <w:numId w:val="10"/>
        </w:numPr>
      </w:pPr>
      <w:r>
        <w:t>Join the VM</w:t>
      </w:r>
      <w:r w:rsidR="00AA0E58">
        <w:t xml:space="preserve"> to the </w:t>
      </w:r>
      <w:r w:rsidR="00AA0E58" w:rsidRPr="00DE3160">
        <w:rPr>
          <w:b/>
        </w:rPr>
        <w:t>ABSCorp.com</w:t>
      </w:r>
      <w:r w:rsidR="00AA0E58">
        <w:t xml:space="preserve"> domain</w:t>
      </w:r>
      <w:r>
        <w:t>.</w:t>
      </w:r>
    </w:p>
    <w:p w14:paraId="75DEB7EC" w14:textId="70AD9090" w:rsidR="00C97D41" w:rsidRDefault="00B75C22" w:rsidP="00DE3160">
      <w:pPr>
        <w:pStyle w:val="ListParagraph"/>
        <w:numPr>
          <w:ilvl w:val="0"/>
          <w:numId w:val="10"/>
        </w:numPr>
      </w:pPr>
      <w:r>
        <w:t xml:space="preserve">Add </w:t>
      </w:r>
      <w:r w:rsidRPr="00B75C22">
        <w:rPr>
          <w:b/>
          <w:bCs/>
        </w:rPr>
        <w:t>Domain Users</w:t>
      </w:r>
      <w:r>
        <w:t xml:space="preserve"> to the </w:t>
      </w:r>
      <w:r w:rsidRPr="00B75C22">
        <w:rPr>
          <w:b/>
          <w:bCs/>
        </w:rPr>
        <w:t>Remote Desktop Users</w:t>
      </w:r>
      <w:r>
        <w:t xml:space="preserve"> group.</w:t>
      </w:r>
    </w:p>
    <w:p w14:paraId="4D8FE4D0" w14:textId="5DFE9674" w:rsidR="00FF7A5F" w:rsidRDefault="00FF7A5F" w:rsidP="00DE3160">
      <w:pPr>
        <w:pStyle w:val="ListParagraph"/>
        <w:numPr>
          <w:ilvl w:val="0"/>
          <w:numId w:val="10"/>
        </w:numPr>
      </w:pPr>
      <w:r>
        <w:t>Verify that you can log in with your non-admin account.</w:t>
      </w:r>
    </w:p>
    <w:p w14:paraId="7790C265" w14:textId="4C216266" w:rsidR="001D48F6" w:rsidRDefault="00AA0E58" w:rsidP="000C786C">
      <w:pPr>
        <w:pStyle w:val="ListParagraph"/>
        <w:numPr>
          <w:ilvl w:val="0"/>
          <w:numId w:val="10"/>
        </w:numPr>
      </w:pPr>
      <w:r>
        <w:t>Verify that the client can ping hosts on the internal network and on the Internet.</w:t>
      </w:r>
    </w:p>
    <w:p w14:paraId="37C8C835" w14:textId="77777777" w:rsidR="000C222C" w:rsidRDefault="000C222C" w:rsidP="000C222C">
      <w:pPr>
        <w:pStyle w:val="ListParagraph"/>
      </w:pPr>
    </w:p>
    <w:p w14:paraId="48D039D6" w14:textId="741C62CF" w:rsidR="00635491" w:rsidRDefault="003E3328" w:rsidP="00AA0E58">
      <w:pPr>
        <w:pStyle w:val="Heading1"/>
      </w:pPr>
      <w:r>
        <w:t>Submission Requirements</w:t>
      </w:r>
    </w:p>
    <w:p w14:paraId="43C1E499" w14:textId="77777777" w:rsidR="002A2772" w:rsidRDefault="002A2772" w:rsidP="002A2772">
      <w:pPr>
        <w:pStyle w:val="ListParagraph"/>
        <w:keepLines/>
        <w:numPr>
          <w:ilvl w:val="0"/>
          <w:numId w:val="14"/>
        </w:numPr>
        <w:spacing w:before="120" w:after="120"/>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006BA803" w14:textId="77777777" w:rsidR="002A2772" w:rsidRDefault="002A2772" w:rsidP="002A2772">
      <w:pPr>
        <w:pStyle w:val="ListParagraph"/>
        <w:keepLines/>
        <w:numPr>
          <w:ilvl w:val="0"/>
          <w:numId w:val="14"/>
        </w:numPr>
        <w:spacing w:before="120" w:after="120"/>
      </w:pPr>
      <w:r>
        <w:t>Check your lab by running the following command:</w:t>
      </w:r>
    </w:p>
    <w:p w14:paraId="2C8BFF14" w14:textId="66C46794" w:rsidR="00066954" w:rsidRPr="00816BC0" w:rsidRDefault="00066954" w:rsidP="00066954">
      <w:pPr>
        <w:pStyle w:val="CommandLine"/>
      </w:pPr>
      <w:r>
        <w:t>Invoke-Pester -Path C:\Scripts\</w:t>
      </w:r>
      <w:r w:rsidR="00EF31CA" w:rsidRPr="00EF31CA">
        <w:t>GP05-Creating_a_Child_</w:t>
      </w:r>
      <w:r w:rsidR="002A2772">
        <w:t xml:space="preserve"> </w:t>
      </w:r>
      <w:r w:rsidR="00EF31CA" w:rsidRPr="00EF31CA">
        <w:t>Domain.test.ps1</w:t>
      </w:r>
    </w:p>
    <w:p w14:paraId="11975F80" w14:textId="77777777" w:rsidR="002A2772" w:rsidRDefault="002A2772" w:rsidP="002A2772">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77376A84" w14:textId="77777777" w:rsidR="002A2772" w:rsidRDefault="002A2772" w:rsidP="002A2772">
      <w:pPr>
        <w:spacing w:before="0" w:after="0"/>
        <w:contextualSpacing/>
      </w:pPr>
      <w:r>
        <w:t xml:space="preserve">If you want to see more detail, add </w:t>
      </w:r>
      <w:r w:rsidRPr="00F30019">
        <w:rPr>
          <w:b/>
          <w:bCs/>
        </w:rPr>
        <w:t>-Output Detailed</w:t>
      </w:r>
      <w:r>
        <w:t xml:space="preserve"> to the command.  This may assist you with troubleshooting</w:t>
      </w:r>
    </w:p>
    <w:p w14:paraId="23FE52ED" w14:textId="3AA35F12" w:rsidR="002A2772" w:rsidRPr="005949A7" w:rsidRDefault="002A2772" w:rsidP="002A2772">
      <w:pPr>
        <w:pStyle w:val="CommandLine"/>
      </w:pPr>
      <w:r>
        <w:lastRenderedPageBreak/>
        <w:t>Path C:\Scripts\</w:t>
      </w:r>
      <w:r w:rsidRPr="00EF31CA">
        <w:t>GP05-Creating_a_Child_</w:t>
      </w:r>
      <w:r>
        <w:t xml:space="preserve"> </w:t>
      </w:r>
      <w:r w:rsidRPr="00EF31CA">
        <w:t>Domain.test.ps1</w:t>
      </w:r>
      <w:r>
        <w:t xml:space="preserve"> -Output Detailed</w:t>
      </w:r>
    </w:p>
    <w:p w14:paraId="49715014" w14:textId="0269D1F3" w:rsidR="0044404B" w:rsidRPr="002A2772" w:rsidRDefault="002A2772" w:rsidP="00B165AD">
      <w:pPr>
        <w:pStyle w:val="ListParagraph"/>
        <w:keepLines/>
        <w:numPr>
          <w:ilvl w:val="0"/>
          <w:numId w:val="14"/>
        </w:numPr>
        <w:spacing w:before="120" w:after="120"/>
        <w:rPr>
          <w:szCs w:val="24"/>
        </w:rPr>
      </w:pPr>
      <w:r w:rsidRPr="002A2772">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2A2772">
        <w:rPr>
          <w:rFonts w:eastAsia="Times New Roman"/>
          <w:b/>
          <w:bCs/>
        </w:rPr>
        <w:t>Correct</w:t>
      </w:r>
      <w:r w:rsidRPr="002A2772">
        <w:rPr>
          <w:rFonts w:eastAsia="Times New Roman"/>
        </w:rPr>
        <w:t xml:space="preserve"> any </w:t>
      </w:r>
      <w:r w:rsidRPr="002A2772">
        <w:rPr>
          <w:rFonts w:eastAsia="Times New Roman"/>
          <w:b/>
          <w:bCs/>
        </w:rPr>
        <w:t>errors</w:t>
      </w:r>
      <w:r w:rsidRPr="002A2772">
        <w:rPr>
          <w:rFonts w:eastAsia="Times New Roman"/>
        </w:rPr>
        <w:t xml:space="preserve"> you may have and run the script until all the output has no red. </w:t>
      </w:r>
      <w:r>
        <w:t>You should see the output like the images below.</w:t>
      </w:r>
      <w:r w:rsidR="0044404B" w:rsidRPr="002A2772">
        <w:rPr>
          <w:noProof/>
          <w:szCs w:val="24"/>
        </w:rPr>
        <w:t xml:space="preserve"> </w:t>
      </w:r>
    </w:p>
    <w:p w14:paraId="475A14A7" w14:textId="69A3B27A" w:rsidR="00296937" w:rsidRDefault="002A2772" w:rsidP="00066954">
      <w:pPr>
        <w:shd w:val="clear" w:color="auto" w:fill="FFFFFF"/>
        <w:spacing w:before="240" w:after="240"/>
        <w:rPr>
          <w:rFonts w:cstheme="minorHAnsi"/>
          <w:szCs w:val="24"/>
        </w:rPr>
      </w:pPr>
      <w:r w:rsidRPr="002A2772">
        <w:rPr>
          <w:rFonts w:cstheme="minorHAnsi"/>
          <w:szCs w:val="24"/>
        </w:rPr>
        <w:lastRenderedPageBreak/>
        <w:drawing>
          <wp:inline distT="0" distB="0" distL="0" distR="0" wp14:anchorId="530299D6" wp14:editId="5242D9A0">
            <wp:extent cx="5943600" cy="6631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631305"/>
                    </a:xfrm>
                    <a:prstGeom prst="rect">
                      <a:avLst/>
                    </a:prstGeom>
                  </pic:spPr>
                </pic:pic>
              </a:graphicData>
            </a:graphic>
          </wp:inline>
        </w:drawing>
      </w:r>
    </w:p>
    <w:p w14:paraId="4802ECFA" w14:textId="26C63B58" w:rsidR="002A2772" w:rsidRPr="002D2EC9" w:rsidRDefault="002A2772" w:rsidP="00066954">
      <w:pPr>
        <w:shd w:val="clear" w:color="auto" w:fill="FFFFFF"/>
        <w:spacing w:before="240" w:after="240"/>
        <w:rPr>
          <w:rFonts w:cstheme="minorHAnsi"/>
          <w:szCs w:val="24"/>
        </w:rPr>
      </w:pPr>
      <w:r w:rsidRPr="002A2772">
        <w:rPr>
          <w:rFonts w:cstheme="minorHAnsi"/>
          <w:szCs w:val="24"/>
        </w:rPr>
        <w:lastRenderedPageBreak/>
        <w:drawing>
          <wp:inline distT="0" distB="0" distL="0" distR="0" wp14:anchorId="1DDF713E" wp14:editId="394C4080">
            <wp:extent cx="5943600" cy="3589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89655"/>
                    </a:xfrm>
                    <a:prstGeom prst="rect">
                      <a:avLst/>
                    </a:prstGeom>
                  </pic:spPr>
                </pic:pic>
              </a:graphicData>
            </a:graphic>
          </wp:inline>
        </w:drawing>
      </w:r>
    </w:p>
    <w:p w14:paraId="792ADEAA" w14:textId="77777777" w:rsidR="002A2772" w:rsidRDefault="002A2772" w:rsidP="002A2772">
      <w:pPr>
        <w:pStyle w:val="ListParagraph"/>
        <w:keepLines/>
        <w:numPr>
          <w:ilvl w:val="0"/>
          <w:numId w:val="14"/>
        </w:numPr>
        <w:spacing w:before="120" w:after="120"/>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w:t>
      </w:r>
    </w:p>
    <w:p w14:paraId="6503F937" w14:textId="7CAD1192" w:rsidR="003E3328" w:rsidRPr="004958B7" w:rsidRDefault="002A2772" w:rsidP="002A2772">
      <w:pPr>
        <w:keepLines/>
        <w:numPr>
          <w:ilvl w:val="0"/>
          <w:numId w:val="14"/>
        </w:numPr>
        <w:spacing w:before="120" w:after="120"/>
        <w:contextualSpacing/>
        <w:rPr>
          <w:rFonts w:ascii="Calibri" w:eastAsia="Times New Roman" w:hAnsi="Calibri" w:cs="Times New Roman"/>
          <w:szCs w:val="24"/>
        </w:rPr>
      </w:pPr>
      <w:r w:rsidRPr="00555A86">
        <w:rPr>
          <w:b/>
          <w:bCs/>
        </w:rPr>
        <w:t>Upload</w:t>
      </w:r>
      <w:r>
        <w:t xml:space="preserve"> the </w:t>
      </w:r>
      <w:r w:rsidRPr="00555A86">
        <w:rPr>
          <w:b/>
          <w:bCs/>
        </w:rPr>
        <w:t>document</w:t>
      </w:r>
      <w:r>
        <w:t xml:space="preserve"> in the submission area for the assignment</w:t>
      </w:r>
      <w:r w:rsidR="000E7904">
        <w:t>.</w:t>
      </w:r>
    </w:p>
    <w:p w14:paraId="647C8FAA" w14:textId="6BCFD440" w:rsidR="00635491" w:rsidRDefault="00635491"/>
    <w:sectPr w:rsidR="00635491" w:rsidSect="003E332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54D04" w14:textId="77777777" w:rsidR="002E0AF8" w:rsidRDefault="002E0AF8" w:rsidP="002879F7">
      <w:pPr>
        <w:spacing w:before="0" w:after="0" w:line="240" w:lineRule="auto"/>
      </w:pPr>
      <w:r>
        <w:separator/>
      </w:r>
    </w:p>
  </w:endnote>
  <w:endnote w:type="continuationSeparator" w:id="0">
    <w:p w14:paraId="10C30458" w14:textId="77777777" w:rsidR="002E0AF8" w:rsidRDefault="002E0AF8"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B4064E1" w14:paraId="3769FF66" w14:textId="77777777" w:rsidTr="7B4064E1">
      <w:tc>
        <w:tcPr>
          <w:tcW w:w="3120" w:type="dxa"/>
        </w:tcPr>
        <w:p w14:paraId="6056527B" w14:textId="780ED75E" w:rsidR="7B4064E1" w:rsidRDefault="7B4064E1" w:rsidP="7B4064E1">
          <w:pPr>
            <w:pStyle w:val="Header"/>
            <w:ind w:left="-115"/>
          </w:pPr>
        </w:p>
      </w:tc>
      <w:tc>
        <w:tcPr>
          <w:tcW w:w="3120" w:type="dxa"/>
        </w:tcPr>
        <w:p w14:paraId="6615C635" w14:textId="105198E6" w:rsidR="7B4064E1" w:rsidRDefault="7B4064E1" w:rsidP="7B4064E1">
          <w:pPr>
            <w:pStyle w:val="Header"/>
            <w:jc w:val="center"/>
          </w:pPr>
        </w:p>
      </w:tc>
      <w:tc>
        <w:tcPr>
          <w:tcW w:w="3120" w:type="dxa"/>
        </w:tcPr>
        <w:p w14:paraId="02BEE72C" w14:textId="0F4AE716" w:rsidR="7B4064E1" w:rsidRDefault="7B4064E1" w:rsidP="7B4064E1">
          <w:pPr>
            <w:pStyle w:val="Header"/>
            <w:ind w:right="-115"/>
            <w:jc w:val="right"/>
          </w:pPr>
        </w:p>
      </w:tc>
    </w:tr>
  </w:tbl>
  <w:p w14:paraId="5228AD47" w14:textId="57182347" w:rsidR="7B4064E1" w:rsidRDefault="7B4064E1" w:rsidP="7B406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71D9E" w14:textId="77777777" w:rsidR="002E0AF8" w:rsidRDefault="002E0AF8" w:rsidP="002879F7">
      <w:pPr>
        <w:spacing w:before="0" w:after="0" w:line="240" w:lineRule="auto"/>
      </w:pPr>
      <w:r>
        <w:separator/>
      </w:r>
    </w:p>
  </w:footnote>
  <w:footnote w:type="continuationSeparator" w:id="0">
    <w:p w14:paraId="605A339D" w14:textId="77777777" w:rsidR="002E0AF8" w:rsidRDefault="002E0AF8"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7DF9A" w14:textId="4DC3CDD5" w:rsidR="002879F7" w:rsidRPr="002879F7" w:rsidRDefault="7B4064E1" w:rsidP="002879F7">
    <w:pPr>
      <w:pStyle w:val="Title"/>
      <w:rPr>
        <w:sz w:val="36"/>
        <w:szCs w:val="36"/>
      </w:rPr>
    </w:pPr>
    <w:r w:rsidRPr="7B4064E1">
      <w:rPr>
        <w:sz w:val="36"/>
        <w:szCs w:val="36"/>
      </w:rPr>
      <w:t>Guided practice - Creating a Child Domain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008"/>
    <w:multiLevelType w:val="hybridMultilevel"/>
    <w:tmpl w:val="7F72A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12A03"/>
    <w:multiLevelType w:val="multilevel"/>
    <w:tmpl w:val="58ECBB9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BD5A8E"/>
    <w:multiLevelType w:val="hybridMultilevel"/>
    <w:tmpl w:val="867249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56674"/>
    <w:multiLevelType w:val="hybridMultilevel"/>
    <w:tmpl w:val="633EB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32054"/>
    <w:multiLevelType w:val="hybridMultilevel"/>
    <w:tmpl w:val="D3B42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517B5"/>
    <w:multiLevelType w:val="hybridMultilevel"/>
    <w:tmpl w:val="359E6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300A9"/>
    <w:multiLevelType w:val="hybridMultilevel"/>
    <w:tmpl w:val="2B944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EF865D7"/>
    <w:multiLevelType w:val="hybridMultilevel"/>
    <w:tmpl w:val="6B56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F1175"/>
    <w:multiLevelType w:val="hybridMultilevel"/>
    <w:tmpl w:val="359E6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C1157"/>
    <w:multiLevelType w:val="hybridMultilevel"/>
    <w:tmpl w:val="D630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714CDD"/>
    <w:multiLevelType w:val="hybridMultilevel"/>
    <w:tmpl w:val="1FECEF08"/>
    <w:lvl w:ilvl="0" w:tplc="DCC4D67E">
      <w:start w:val="1"/>
      <w:numFmt w:val="decimal"/>
      <w:lvlText w:val="%1."/>
      <w:lvlJc w:val="left"/>
      <w:pPr>
        <w:ind w:left="360" w:hanging="360"/>
      </w:pPr>
      <w:rPr>
        <w:rFonts w:hint="default"/>
      </w:rPr>
    </w:lvl>
    <w:lvl w:ilvl="1" w:tplc="471C5E74">
      <w:start w:val="1"/>
      <w:numFmt w:val="lowerLetter"/>
      <w:lvlText w:val="%2."/>
      <w:lvlJc w:val="left"/>
      <w:pPr>
        <w:ind w:left="720" w:hanging="360"/>
      </w:pPr>
      <w:rPr>
        <w:rFonts w:hint="default"/>
      </w:rPr>
    </w:lvl>
    <w:lvl w:ilvl="2" w:tplc="232CACB0">
      <w:start w:val="1"/>
      <w:numFmt w:val="decimal"/>
      <w:lvlText w:val="%3)"/>
      <w:lvlJc w:val="left"/>
      <w:pPr>
        <w:ind w:left="1080" w:hanging="360"/>
      </w:pPr>
      <w:rPr>
        <w:rFonts w:hint="default"/>
      </w:rPr>
    </w:lvl>
    <w:lvl w:ilvl="3" w:tplc="5BF4F2E0">
      <w:start w:val="1"/>
      <w:numFmt w:val="lowerLetter"/>
      <w:lvlText w:val="%4)"/>
      <w:lvlJc w:val="left"/>
      <w:pPr>
        <w:ind w:left="1440" w:hanging="360"/>
      </w:pPr>
      <w:rPr>
        <w:rFonts w:hint="default"/>
      </w:rPr>
    </w:lvl>
    <w:lvl w:ilvl="4" w:tplc="20022D8E">
      <w:start w:val="1"/>
      <w:numFmt w:val="decimal"/>
      <w:lvlText w:val="(%5)"/>
      <w:lvlJc w:val="left"/>
      <w:pPr>
        <w:ind w:left="1800" w:hanging="360"/>
      </w:pPr>
      <w:rPr>
        <w:rFonts w:hint="default"/>
      </w:rPr>
    </w:lvl>
    <w:lvl w:ilvl="5" w:tplc="1908973A">
      <w:start w:val="1"/>
      <w:numFmt w:val="lowerLetter"/>
      <w:lvlText w:val="(%6)"/>
      <w:lvlJc w:val="left"/>
      <w:pPr>
        <w:ind w:left="2160" w:hanging="360"/>
      </w:pPr>
      <w:rPr>
        <w:rFonts w:hint="default"/>
      </w:rPr>
    </w:lvl>
    <w:lvl w:ilvl="6" w:tplc="36A6C606">
      <w:start w:val="1"/>
      <w:numFmt w:val="decimal"/>
      <w:lvlText w:val="%7."/>
      <w:lvlJc w:val="left"/>
      <w:pPr>
        <w:ind w:left="2520" w:hanging="360"/>
      </w:pPr>
      <w:rPr>
        <w:rFonts w:hint="default"/>
      </w:rPr>
    </w:lvl>
    <w:lvl w:ilvl="7" w:tplc="8ECA5F2A">
      <w:start w:val="1"/>
      <w:numFmt w:val="lowerLetter"/>
      <w:lvlText w:val="%8."/>
      <w:lvlJc w:val="left"/>
      <w:pPr>
        <w:ind w:left="2880" w:hanging="360"/>
      </w:pPr>
      <w:rPr>
        <w:rFonts w:hint="default"/>
      </w:rPr>
    </w:lvl>
    <w:lvl w:ilvl="8" w:tplc="21CE4230">
      <w:start w:val="1"/>
      <w:numFmt w:val="lowerRoman"/>
      <w:lvlText w:val="%9."/>
      <w:lvlJc w:val="left"/>
      <w:pPr>
        <w:ind w:left="3240" w:hanging="360"/>
      </w:pPr>
      <w:rPr>
        <w:rFonts w:hint="default"/>
      </w:rPr>
    </w:lvl>
  </w:abstractNum>
  <w:abstractNum w:abstractNumId="13" w15:restartNumberingAfterBreak="0">
    <w:nsid w:val="507A1575"/>
    <w:multiLevelType w:val="hybridMultilevel"/>
    <w:tmpl w:val="D216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D6BD9"/>
    <w:multiLevelType w:val="hybridMultilevel"/>
    <w:tmpl w:val="57F0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A41769"/>
    <w:multiLevelType w:val="hybridMultilevel"/>
    <w:tmpl w:val="2B944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7"/>
  </w:num>
  <w:num w:numId="4">
    <w:abstractNumId w:val="15"/>
  </w:num>
  <w:num w:numId="5">
    <w:abstractNumId w:val="4"/>
  </w:num>
  <w:num w:numId="6">
    <w:abstractNumId w:val="10"/>
  </w:num>
  <w:num w:numId="7">
    <w:abstractNumId w:val="0"/>
  </w:num>
  <w:num w:numId="8">
    <w:abstractNumId w:val="9"/>
  </w:num>
  <w:num w:numId="9">
    <w:abstractNumId w:val="3"/>
  </w:num>
  <w:num w:numId="10">
    <w:abstractNumId w:val="5"/>
  </w:num>
  <w:num w:numId="11">
    <w:abstractNumId w:val="14"/>
  </w:num>
  <w:num w:numId="12">
    <w:abstractNumId w:val="8"/>
  </w:num>
  <w:num w:numId="13">
    <w:abstractNumId w:val="1"/>
  </w:num>
  <w:num w:numId="14">
    <w:abstractNumId w:val="2"/>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C59"/>
    <w:rsid w:val="00012803"/>
    <w:rsid w:val="00014EF3"/>
    <w:rsid w:val="00030692"/>
    <w:rsid w:val="00044005"/>
    <w:rsid w:val="00066954"/>
    <w:rsid w:val="000B0EEC"/>
    <w:rsid w:val="000C222C"/>
    <w:rsid w:val="000E7904"/>
    <w:rsid w:val="00110FEC"/>
    <w:rsid w:val="00197AD7"/>
    <w:rsid w:val="001B6F61"/>
    <w:rsid w:val="001C0C59"/>
    <w:rsid w:val="001D48F6"/>
    <w:rsid w:val="002062C0"/>
    <w:rsid w:val="002144D8"/>
    <w:rsid w:val="00232005"/>
    <w:rsid w:val="002879F7"/>
    <w:rsid w:val="00294B97"/>
    <w:rsid w:val="00296937"/>
    <w:rsid w:val="002A05D8"/>
    <w:rsid w:val="002A2772"/>
    <w:rsid w:val="002B593D"/>
    <w:rsid w:val="002E0AF8"/>
    <w:rsid w:val="002E4430"/>
    <w:rsid w:val="003453CC"/>
    <w:rsid w:val="00365574"/>
    <w:rsid w:val="003C03F7"/>
    <w:rsid w:val="003C4C99"/>
    <w:rsid w:val="003E3328"/>
    <w:rsid w:val="0044404B"/>
    <w:rsid w:val="00483B95"/>
    <w:rsid w:val="004958B7"/>
    <w:rsid w:val="004F6D8C"/>
    <w:rsid w:val="00513066"/>
    <w:rsid w:val="00554231"/>
    <w:rsid w:val="00590241"/>
    <w:rsid w:val="005B41D2"/>
    <w:rsid w:val="005D0894"/>
    <w:rsid w:val="005F0033"/>
    <w:rsid w:val="00635491"/>
    <w:rsid w:val="0064679D"/>
    <w:rsid w:val="006827F1"/>
    <w:rsid w:val="006F53AB"/>
    <w:rsid w:val="00734A9D"/>
    <w:rsid w:val="00742712"/>
    <w:rsid w:val="00764DBC"/>
    <w:rsid w:val="008055EF"/>
    <w:rsid w:val="00836230"/>
    <w:rsid w:val="00837E9D"/>
    <w:rsid w:val="00844511"/>
    <w:rsid w:val="009032A5"/>
    <w:rsid w:val="00912A56"/>
    <w:rsid w:val="0095278B"/>
    <w:rsid w:val="00967D8D"/>
    <w:rsid w:val="00980C3A"/>
    <w:rsid w:val="009E5611"/>
    <w:rsid w:val="009F44C5"/>
    <w:rsid w:val="00A10E73"/>
    <w:rsid w:val="00A14EC2"/>
    <w:rsid w:val="00A61CA0"/>
    <w:rsid w:val="00A6223D"/>
    <w:rsid w:val="00AA0E58"/>
    <w:rsid w:val="00AA6DDB"/>
    <w:rsid w:val="00AD7222"/>
    <w:rsid w:val="00B75C22"/>
    <w:rsid w:val="00C5724A"/>
    <w:rsid w:val="00C8060D"/>
    <w:rsid w:val="00C844DA"/>
    <w:rsid w:val="00C97D41"/>
    <w:rsid w:val="00CB1FA1"/>
    <w:rsid w:val="00D53D6B"/>
    <w:rsid w:val="00D80E95"/>
    <w:rsid w:val="00D85503"/>
    <w:rsid w:val="00DA1E78"/>
    <w:rsid w:val="00DB2EDE"/>
    <w:rsid w:val="00DE3160"/>
    <w:rsid w:val="00E55888"/>
    <w:rsid w:val="00EC6945"/>
    <w:rsid w:val="00EF31CA"/>
    <w:rsid w:val="00F76BBE"/>
    <w:rsid w:val="00F90AD5"/>
    <w:rsid w:val="00FC2B5F"/>
    <w:rsid w:val="00FF7A5F"/>
    <w:rsid w:val="1346C75B"/>
    <w:rsid w:val="3C6C8908"/>
    <w:rsid w:val="505424D2"/>
    <w:rsid w:val="5E00088A"/>
    <w:rsid w:val="6BBC6D06"/>
    <w:rsid w:val="71C65FDB"/>
    <w:rsid w:val="7524B92B"/>
    <w:rsid w:val="7B4064E1"/>
    <w:rsid w:val="7DA091D7"/>
    <w:rsid w:val="7E2F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A9EE"/>
  <w15:chartTrackingRefBased/>
  <w15:docId w15:val="{21B0D52B-D4BD-4F90-BD50-5DB409D8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9F7"/>
    <w:rPr>
      <w:sz w:val="24"/>
    </w:rPr>
  </w:style>
  <w:style w:type="paragraph" w:styleId="Heading1">
    <w:name w:val="heading 1"/>
    <w:basedOn w:val="Normal"/>
    <w:next w:val="Normal"/>
    <w:link w:val="Heading1Char"/>
    <w:uiPriority w:val="9"/>
    <w:qFormat/>
    <w:rsid w:val="00AA0E5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A0E58"/>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semiHidden/>
    <w:unhideWhenUsed/>
    <w:qFormat/>
    <w:rsid w:val="002879F7"/>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qFormat/>
    <w:rsid w:val="00D85503"/>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pPr>
    <w:rPr>
      <w:rFonts w:ascii="Courier New" w:hAnsi="Courier New"/>
      <w:b/>
      <w:i/>
    </w:rPr>
  </w:style>
  <w:style w:type="character" w:customStyle="1" w:styleId="CommandLineChar">
    <w:name w:val="Command Line Char"/>
    <w:basedOn w:val="DefaultParagraphFont"/>
    <w:link w:val="CommandLine"/>
    <w:rsid w:val="00D85503"/>
    <w:rPr>
      <w:rFonts w:ascii="Courier New" w:hAnsi="Courier New"/>
      <w:b/>
      <w:i/>
      <w:sz w:val="24"/>
      <w:shd w:val="clear" w:color="auto" w:fill="002060"/>
    </w:rPr>
  </w:style>
  <w:style w:type="paragraph" w:styleId="ListParagraph">
    <w:name w:val="List Paragraph"/>
    <w:basedOn w:val="Normal"/>
    <w:uiPriority w:val="34"/>
    <w:qFormat/>
    <w:rsid w:val="001C0C59"/>
    <w:pPr>
      <w:ind w:left="720"/>
      <w:contextualSpacing/>
    </w:pPr>
  </w:style>
  <w:style w:type="table" w:styleId="GridTable5Dark-Accent5">
    <w:name w:val="Grid Table 5 Dark Accent 5"/>
    <w:basedOn w:val="TableNormal"/>
    <w:uiPriority w:val="50"/>
    <w:rsid w:val="006354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46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XKW5YJXNVX3E-389820555-11</_dlc_DocId>
    <_dlc_DocIdUrl xmlns="03a19486-6400-431b-8012-0e1f8815e288">
      <Url>https://studentsecpi.sharepoint.com/sites/CurriculumDevelopment-Azevedo/cis/CIS256/_layouts/15/DocIdRedir.aspx?ID=XKW5YJXNVX3E-389820555-11</Url>
      <Description>XKW5YJXNVX3E-389820555-11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E8CCB20-1CB5-4C29-83BB-CB5C1CD4D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036F27-9CA5-4779-A7EE-5A77096D22DF}">
  <ds:schemaRefs>
    <ds:schemaRef ds:uri="http://schemas.microsoft.com/office/2006/metadata/properties"/>
    <ds:schemaRef ds:uri="http://schemas.microsoft.com/office/infopath/2007/PartnerControls"/>
    <ds:schemaRef ds:uri="03a19486-6400-431b-8012-0e1f8815e288"/>
  </ds:schemaRefs>
</ds:datastoreItem>
</file>

<file path=customXml/itemProps3.xml><?xml version="1.0" encoding="utf-8"?>
<ds:datastoreItem xmlns:ds="http://schemas.openxmlformats.org/officeDocument/2006/customXml" ds:itemID="{6097AEC3-1915-403A-94D7-BD40F3FDB1B3}">
  <ds:schemaRefs>
    <ds:schemaRef ds:uri="http://schemas.microsoft.com/sharepoint/v3/contenttype/forms"/>
  </ds:schemaRefs>
</ds:datastoreItem>
</file>

<file path=customXml/itemProps4.xml><?xml version="1.0" encoding="utf-8"?>
<ds:datastoreItem xmlns:ds="http://schemas.openxmlformats.org/officeDocument/2006/customXml" ds:itemID="{F153D07D-B625-4FAF-89E7-C5F56B7B8E7E}">
  <ds:schemaRefs>
    <ds:schemaRef ds:uri="http://schemas.openxmlformats.org/officeDocument/2006/bibliography"/>
  </ds:schemaRefs>
</ds:datastoreItem>
</file>

<file path=customXml/itemProps5.xml><?xml version="1.0" encoding="utf-8"?>
<ds:datastoreItem xmlns:ds="http://schemas.openxmlformats.org/officeDocument/2006/customXml" ds:itemID="{A5E3EF40-8C8D-4DA4-9F48-CFDE24B7546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Lab Instructions</Template>
  <TotalTime>0</TotalTime>
  <Pages>7</Pages>
  <Words>885</Words>
  <Characters>5047</Characters>
  <Application>Microsoft Office Word</Application>
  <DocSecurity>0</DocSecurity>
  <Lines>42</Lines>
  <Paragraphs>11</Paragraphs>
  <ScaleCrop>false</ScaleCrop>
  <Company>ECPI University</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kazevedo</dc:creator>
  <cp:keywords/>
  <dc:description/>
  <cp:lastModifiedBy>Carruth, Martin</cp:lastModifiedBy>
  <cp:revision>2</cp:revision>
  <dcterms:created xsi:type="dcterms:W3CDTF">2021-10-01T17:10:00Z</dcterms:created>
  <dcterms:modified xsi:type="dcterms:W3CDTF">2021-10-01T17:10:00Z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3bdaadb5-5079-43ff-9752-6de2c434efa3</vt:lpwstr>
  </property>
</Properties>
</file>